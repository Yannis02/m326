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BEA5" w14:textId="62D5E6A5" w:rsidR="00EC64C6" w:rsidRDefault="00EC64C6" w:rsidP="00810FB0">
      <w:pPr>
        <w:pStyle w:val="Titel"/>
      </w:pPr>
      <w:r w:rsidRPr="00384DE9">
        <w:t>Projekt</w:t>
      </w:r>
      <w:r w:rsidR="00384DE9" w:rsidRPr="00384DE9">
        <w:t>dokumentation</w:t>
      </w:r>
      <w:r w:rsidRPr="00384DE9">
        <w:t xml:space="preserve"> Modul 326</w:t>
      </w:r>
    </w:p>
    <w:p w14:paraId="42FE3A5B" w14:textId="77777777" w:rsidR="0085030C" w:rsidRPr="0085030C" w:rsidRDefault="0085030C" w:rsidP="0085030C"/>
    <w:tbl>
      <w:tblPr>
        <w:tblStyle w:val="Tabellenraster"/>
        <w:tblW w:w="0" w:type="auto"/>
        <w:tblLook w:val="04A0" w:firstRow="1" w:lastRow="0" w:firstColumn="1" w:lastColumn="0" w:noHBand="0" w:noVBand="1"/>
      </w:tblPr>
      <w:tblGrid>
        <w:gridCol w:w="3114"/>
        <w:gridCol w:w="288"/>
        <w:gridCol w:w="3680"/>
      </w:tblGrid>
      <w:tr w:rsidR="00A8486A" w:rsidRPr="00384DE9" w14:paraId="1FDBDAEC" w14:textId="77777777" w:rsidTr="00A8486A">
        <w:tc>
          <w:tcPr>
            <w:tcW w:w="3114" w:type="dxa"/>
          </w:tcPr>
          <w:p w14:paraId="79C075D0" w14:textId="77777777" w:rsidR="00A8486A" w:rsidRPr="00384DE9" w:rsidRDefault="00A8486A" w:rsidP="00A8486A">
            <w:pPr>
              <w:jc w:val="right"/>
            </w:pPr>
            <w:r w:rsidRPr="00384DE9">
              <w:t>Auftraggeber:</w:t>
            </w:r>
          </w:p>
        </w:tc>
        <w:tc>
          <w:tcPr>
            <w:tcW w:w="288" w:type="dxa"/>
          </w:tcPr>
          <w:p w14:paraId="67749D67" w14:textId="77777777" w:rsidR="00A8486A" w:rsidRPr="00384DE9" w:rsidRDefault="00A8486A" w:rsidP="00EC64C6"/>
        </w:tc>
        <w:tc>
          <w:tcPr>
            <w:tcW w:w="3680" w:type="dxa"/>
          </w:tcPr>
          <w:p w14:paraId="7FC76788" w14:textId="021C8ED4" w:rsidR="00A8486A" w:rsidRPr="00384DE9" w:rsidRDefault="00E00CA9" w:rsidP="00EC64C6">
            <w:r>
              <w:t>BZZ</w:t>
            </w:r>
          </w:p>
        </w:tc>
      </w:tr>
      <w:tr w:rsidR="00A8486A" w:rsidRPr="00384DE9" w14:paraId="0C326DF2" w14:textId="77777777" w:rsidTr="00A8486A">
        <w:tc>
          <w:tcPr>
            <w:tcW w:w="3114" w:type="dxa"/>
          </w:tcPr>
          <w:p w14:paraId="506A55CB" w14:textId="2931E7EC" w:rsidR="00A8486A" w:rsidRPr="00384DE9" w:rsidRDefault="00810FB0" w:rsidP="00A8486A">
            <w:pPr>
              <w:jc w:val="right"/>
            </w:pPr>
            <w:r>
              <w:t>Autor*in</w:t>
            </w:r>
            <w:r w:rsidR="00A8486A" w:rsidRPr="00384DE9">
              <w:t>:</w:t>
            </w:r>
          </w:p>
        </w:tc>
        <w:tc>
          <w:tcPr>
            <w:tcW w:w="288" w:type="dxa"/>
          </w:tcPr>
          <w:p w14:paraId="1A6A2038" w14:textId="77777777" w:rsidR="00A8486A" w:rsidRPr="00384DE9" w:rsidRDefault="00A8486A" w:rsidP="00EC64C6"/>
        </w:tc>
        <w:tc>
          <w:tcPr>
            <w:tcW w:w="3680" w:type="dxa"/>
          </w:tcPr>
          <w:p w14:paraId="7462C527" w14:textId="2E5AD486" w:rsidR="00A8486A" w:rsidRPr="00384DE9" w:rsidRDefault="00E00CA9" w:rsidP="00EC64C6">
            <w:r>
              <w:rPr>
                <w:i/>
              </w:rPr>
              <w:t>thanbalasingamm@bzz.ch</w:t>
            </w:r>
          </w:p>
        </w:tc>
      </w:tr>
      <w:tr w:rsidR="00E947DF" w:rsidRPr="00384DE9" w14:paraId="61C6B9BE" w14:textId="77777777" w:rsidTr="00A8486A">
        <w:tc>
          <w:tcPr>
            <w:tcW w:w="3114" w:type="dxa"/>
          </w:tcPr>
          <w:p w14:paraId="69931E3B" w14:textId="0C1B940B" w:rsidR="00E947DF" w:rsidRDefault="00E947DF" w:rsidP="00A8486A">
            <w:pPr>
              <w:jc w:val="right"/>
            </w:pPr>
            <w:r>
              <w:t>Klasse:</w:t>
            </w:r>
          </w:p>
        </w:tc>
        <w:tc>
          <w:tcPr>
            <w:tcW w:w="288" w:type="dxa"/>
          </w:tcPr>
          <w:p w14:paraId="4BFBB8EA" w14:textId="77777777" w:rsidR="00E947DF" w:rsidRPr="00384DE9" w:rsidRDefault="00E947DF" w:rsidP="00EC64C6"/>
        </w:tc>
        <w:tc>
          <w:tcPr>
            <w:tcW w:w="3680" w:type="dxa"/>
          </w:tcPr>
          <w:p w14:paraId="12F1D00A" w14:textId="46E7F14E" w:rsidR="00E947DF" w:rsidRPr="00384DE9" w:rsidRDefault="00E00CA9" w:rsidP="00EC64C6">
            <w:r>
              <w:t>IM19a</w:t>
            </w:r>
          </w:p>
        </w:tc>
      </w:tr>
      <w:tr w:rsidR="00A8486A" w:rsidRPr="00384DE9" w14:paraId="13D0F2D7" w14:textId="77777777" w:rsidTr="00A8486A">
        <w:tc>
          <w:tcPr>
            <w:tcW w:w="3114" w:type="dxa"/>
          </w:tcPr>
          <w:p w14:paraId="2B593740" w14:textId="0909D95F" w:rsidR="00A8486A" w:rsidRPr="00384DE9" w:rsidRDefault="00810FB0" w:rsidP="00A8486A">
            <w:pPr>
              <w:jc w:val="right"/>
            </w:pPr>
            <w:r>
              <w:t>Projekttitel</w:t>
            </w:r>
            <w:r w:rsidR="00A8486A" w:rsidRPr="00384DE9">
              <w:t>:</w:t>
            </w:r>
          </w:p>
        </w:tc>
        <w:tc>
          <w:tcPr>
            <w:tcW w:w="288" w:type="dxa"/>
          </w:tcPr>
          <w:p w14:paraId="18A94BF3" w14:textId="77777777" w:rsidR="00A8486A" w:rsidRPr="00384DE9" w:rsidRDefault="00A8486A" w:rsidP="00EC64C6"/>
        </w:tc>
        <w:tc>
          <w:tcPr>
            <w:tcW w:w="3680" w:type="dxa"/>
          </w:tcPr>
          <w:p w14:paraId="31D35782" w14:textId="625AB240" w:rsidR="00A8486A" w:rsidRPr="00384DE9" w:rsidRDefault="00E00CA9" w:rsidP="00EC64C6">
            <w:r>
              <w:t>Memory</w:t>
            </w:r>
          </w:p>
        </w:tc>
      </w:tr>
    </w:tbl>
    <w:p w14:paraId="0738DAB5" w14:textId="77777777" w:rsidR="00810FB0" w:rsidRPr="00384DE9" w:rsidRDefault="00810FB0" w:rsidP="00EC64C6"/>
    <w:p w14:paraId="72160555" w14:textId="77777777" w:rsidR="00444382" w:rsidRPr="00384DE9" w:rsidRDefault="00444382" w:rsidP="00444382">
      <w:pPr>
        <w:rPr>
          <w:i/>
        </w:rPr>
      </w:pPr>
      <w:r w:rsidRPr="00384DE9">
        <w:rPr>
          <w:i/>
          <w:highlight w:val="yellow"/>
        </w:rPr>
        <w:t>Hinweis: Gelbe Texte können Sie sowohl bearbeiten als auch komplett entfernen.</w:t>
      </w:r>
    </w:p>
    <w:p w14:paraId="51D786E1" w14:textId="77777777" w:rsidR="00D84B27" w:rsidRPr="00384DE9" w:rsidRDefault="00D84B27" w:rsidP="00EC64C6"/>
    <w:p w14:paraId="545E3DC7" w14:textId="77777777" w:rsidR="00D84B27" w:rsidRPr="00384DE9" w:rsidRDefault="00D84B27">
      <w:pPr>
        <w:pStyle w:val="Inhaltsverzeichnisberschrift"/>
      </w:pPr>
      <w:r w:rsidRPr="00384DE9">
        <w:t>Inhaltsverzeichnis</w:t>
      </w:r>
    </w:p>
    <w:p w14:paraId="7F7C0B80" w14:textId="27D7C926" w:rsidR="00BB1321" w:rsidRDefault="004E6D50">
      <w:pPr>
        <w:pStyle w:val="Verzeichnis1"/>
        <w:tabs>
          <w:tab w:val="right" w:leader="dot" w:pos="8494"/>
        </w:tabs>
        <w:rPr>
          <w:rFonts w:asciiTheme="minorHAnsi" w:eastAsiaTheme="minorEastAsia" w:hAnsiTheme="minorHAnsi" w:cstheme="minorBidi"/>
          <w:noProof/>
        </w:rPr>
      </w:pPr>
      <w:r w:rsidRPr="00384DE9">
        <w:rPr>
          <w:b/>
          <w:bCs/>
        </w:rPr>
        <w:fldChar w:fldCharType="begin"/>
      </w:r>
      <w:r w:rsidRPr="00384DE9">
        <w:rPr>
          <w:b/>
          <w:bCs/>
        </w:rPr>
        <w:instrText xml:space="preserve"> TOC \o "1-1" \h \z \u </w:instrText>
      </w:r>
      <w:r w:rsidRPr="00384DE9">
        <w:rPr>
          <w:b/>
          <w:bCs/>
        </w:rPr>
        <w:fldChar w:fldCharType="separate"/>
      </w:r>
      <w:hyperlink w:anchor="_Toc38719552" w:history="1">
        <w:r w:rsidR="00BB1321" w:rsidRPr="00B20721">
          <w:rPr>
            <w:rStyle w:val="Hyperlink"/>
            <w:noProof/>
          </w:rPr>
          <w:t>Projektbeschreibung</w:t>
        </w:r>
        <w:r w:rsidR="00BB1321">
          <w:rPr>
            <w:noProof/>
            <w:webHidden/>
          </w:rPr>
          <w:tab/>
        </w:r>
        <w:r w:rsidR="00BB1321">
          <w:rPr>
            <w:noProof/>
            <w:webHidden/>
          </w:rPr>
          <w:fldChar w:fldCharType="begin"/>
        </w:r>
        <w:r w:rsidR="00BB1321">
          <w:rPr>
            <w:noProof/>
            <w:webHidden/>
          </w:rPr>
          <w:instrText xml:space="preserve"> PAGEREF _Toc38719552 \h </w:instrText>
        </w:r>
        <w:r w:rsidR="00BB1321">
          <w:rPr>
            <w:noProof/>
            <w:webHidden/>
          </w:rPr>
        </w:r>
        <w:r w:rsidR="00BB1321">
          <w:rPr>
            <w:noProof/>
            <w:webHidden/>
          </w:rPr>
          <w:fldChar w:fldCharType="separate"/>
        </w:r>
        <w:r w:rsidR="00BB1321">
          <w:rPr>
            <w:noProof/>
            <w:webHidden/>
          </w:rPr>
          <w:t>2</w:t>
        </w:r>
        <w:r w:rsidR="00BB1321">
          <w:rPr>
            <w:noProof/>
            <w:webHidden/>
          </w:rPr>
          <w:fldChar w:fldCharType="end"/>
        </w:r>
      </w:hyperlink>
    </w:p>
    <w:p w14:paraId="54D21773" w14:textId="6E34DF5A" w:rsidR="00BB1321" w:rsidRDefault="0093772F">
      <w:pPr>
        <w:pStyle w:val="Verzeichnis1"/>
        <w:tabs>
          <w:tab w:val="right" w:leader="dot" w:pos="8494"/>
        </w:tabs>
        <w:rPr>
          <w:rFonts w:asciiTheme="minorHAnsi" w:eastAsiaTheme="minorEastAsia" w:hAnsiTheme="minorHAnsi" w:cstheme="minorBidi"/>
          <w:noProof/>
        </w:rPr>
      </w:pPr>
      <w:hyperlink w:anchor="_Toc38719553" w:history="1">
        <w:r w:rsidR="00BB1321" w:rsidRPr="00B20721">
          <w:rPr>
            <w:rStyle w:val="Hyperlink"/>
            <w:noProof/>
          </w:rPr>
          <w:t>Anwendungsentwurf</w:t>
        </w:r>
        <w:r w:rsidR="00BB1321">
          <w:rPr>
            <w:noProof/>
            <w:webHidden/>
          </w:rPr>
          <w:tab/>
        </w:r>
        <w:r w:rsidR="00BB1321">
          <w:rPr>
            <w:noProof/>
            <w:webHidden/>
          </w:rPr>
          <w:fldChar w:fldCharType="begin"/>
        </w:r>
        <w:r w:rsidR="00BB1321">
          <w:rPr>
            <w:noProof/>
            <w:webHidden/>
          </w:rPr>
          <w:instrText xml:space="preserve"> PAGEREF _Toc38719553 \h </w:instrText>
        </w:r>
        <w:r w:rsidR="00BB1321">
          <w:rPr>
            <w:noProof/>
            <w:webHidden/>
          </w:rPr>
        </w:r>
        <w:r w:rsidR="00BB1321">
          <w:rPr>
            <w:noProof/>
            <w:webHidden/>
          </w:rPr>
          <w:fldChar w:fldCharType="separate"/>
        </w:r>
        <w:r w:rsidR="00BB1321">
          <w:rPr>
            <w:noProof/>
            <w:webHidden/>
          </w:rPr>
          <w:t>2</w:t>
        </w:r>
        <w:r w:rsidR="00BB1321">
          <w:rPr>
            <w:noProof/>
            <w:webHidden/>
          </w:rPr>
          <w:fldChar w:fldCharType="end"/>
        </w:r>
      </w:hyperlink>
    </w:p>
    <w:p w14:paraId="1ADA6AA0" w14:textId="192F28B5" w:rsidR="00BB1321" w:rsidRDefault="0093772F">
      <w:pPr>
        <w:pStyle w:val="Verzeichnis1"/>
        <w:tabs>
          <w:tab w:val="right" w:leader="dot" w:pos="8494"/>
        </w:tabs>
        <w:rPr>
          <w:rFonts w:asciiTheme="minorHAnsi" w:eastAsiaTheme="minorEastAsia" w:hAnsiTheme="minorHAnsi" w:cstheme="minorBidi"/>
          <w:noProof/>
        </w:rPr>
      </w:pPr>
      <w:hyperlink w:anchor="_Toc38719554" w:history="1">
        <w:r w:rsidR="00BB1321" w:rsidRPr="00B20721">
          <w:rPr>
            <w:rStyle w:val="Hyperlink"/>
            <w:noProof/>
          </w:rPr>
          <w:t>Testfälle</w:t>
        </w:r>
        <w:r w:rsidR="00BB1321">
          <w:rPr>
            <w:noProof/>
            <w:webHidden/>
          </w:rPr>
          <w:tab/>
        </w:r>
        <w:r w:rsidR="00BB1321">
          <w:rPr>
            <w:noProof/>
            <w:webHidden/>
          </w:rPr>
          <w:fldChar w:fldCharType="begin"/>
        </w:r>
        <w:r w:rsidR="00BB1321">
          <w:rPr>
            <w:noProof/>
            <w:webHidden/>
          </w:rPr>
          <w:instrText xml:space="preserve"> PAGEREF _Toc38719554 \h </w:instrText>
        </w:r>
        <w:r w:rsidR="00BB1321">
          <w:rPr>
            <w:noProof/>
            <w:webHidden/>
          </w:rPr>
        </w:r>
        <w:r w:rsidR="00BB1321">
          <w:rPr>
            <w:noProof/>
            <w:webHidden/>
          </w:rPr>
          <w:fldChar w:fldCharType="separate"/>
        </w:r>
        <w:r w:rsidR="00BB1321">
          <w:rPr>
            <w:noProof/>
            <w:webHidden/>
          </w:rPr>
          <w:t>4</w:t>
        </w:r>
        <w:r w:rsidR="00BB1321">
          <w:rPr>
            <w:noProof/>
            <w:webHidden/>
          </w:rPr>
          <w:fldChar w:fldCharType="end"/>
        </w:r>
      </w:hyperlink>
    </w:p>
    <w:p w14:paraId="4839396B" w14:textId="53A9057D" w:rsidR="00BB1321" w:rsidRDefault="0093772F">
      <w:pPr>
        <w:pStyle w:val="Verzeichnis1"/>
        <w:tabs>
          <w:tab w:val="right" w:leader="dot" w:pos="8494"/>
        </w:tabs>
        <w:rPr>
          <w:rFonts w:asciiTheme="minorHAnsi" w:eastAsiaTheme="minorEastAsia" w:hAnsiTheme="minorHAnsi" w:cstheme="minorBidi"/>
          <w:noProof/>
        </w:rPr>
      </w:pPr>
      <w:hyperlink w:anchor="_Toc38719555" w:history="1">
        <w:r w:rsidR="00BB1321" w:rsidRPr="00B20721">
          <w:rPr>
            <w:rStyle w:val="Hyperlink"/>
            <w:noProof/>
          </w:rPr>
          <w:t>Lösungsbeschreibung</w:t>
        </w:r>
        <w:r w:rsidR="00BB1321">
          <w:rPr>
            <w:noProof/>
            <w:webHidden/>
          </w:rPr>
          <w:tab/>
        </w:r>
        <w:r w:rsidR="00BB1321">
          <w:rPr>
            <w:noProof/>
            <w:webHidden/>
          </w:rPr>
          <w:fldChar w:fldCharType="begin"/>
        </w:r>
        <w:r w:rsidR="00BB1321">
          <w:rPr>
            <w:noProof/>
            <w:webHidden/>
          </w:rPr>
          <w:instrText xml:space="preserve"> PAGEREF _Toc38719555 \h </w:instrText>
        </w:r>
        <w:r w:rsidR="00BB1321">
          <w:rPr>
            <w:noProof/>
            <w:webHidden/>
          </w:rPr>
        </w:r>
        <w:r w:rsidR="00BB1321">
          <w:rPr>
            <w:noProof/>
            <w:webHidden/>
          </w:rPr>
          <w:fldChar w:fldCharType="separate"/>
        </w:r>
        <w:r w:rsidR="00BB1321">
          <w:rPr>
            <w:noProof/>
            <w:webHidden/>
          </w:rPr>
          <w:t>4</w:t>
        </w:r>
        <w:r w:rsidR="00BB1321">
          <w:rPr>
            <w:noProof/>
            <w:webHidden/>
          </w:rPr>
          <w:fldChar w:fldCharType="end"/>
        </w:r>
      </w:hyperlink>
    </w:p>
    <w:p w14:paraId="565C87AD" w14:textId="74764C06" w:rsidR="00BB1321" w:rsidRDefault="0093772F">
      <w:pPr>
        <w:pStyle w:val="Verzeichnis1"/>
        <w:tabs>
          <w:tab w:val="right" w:leader="dot" w:pos="8494"/>
        </w:tabs>
        <w:rPr>
          <w:rFonts w:asciiTheme="minorHAnsi" w:eastAsiaTheme="minorEastAsia" w:hAnsiTheme="minorHAnsi" w:cstheme="minorBidi"/>
          <w:noProof/>
        </w:rPr>
      </w:pPr>
      <w:hyperlink w:anchor="_Toc38719556" w:history="1">
        <w:r w:rsidR="00BB1321" w:rsidRPr="00B20721">
          <w:rPr>
            <w:rStyle w:val="Hyperlink"/>
            <w:noProof/>
          </w:rPr>
          <w:t>Anhang</w:t>
        </w:r>
        <w:r w:rsidR="00BB1321">
          <w:rPr>
            <w:noProof/>
            <w:webHidden/>
          </w:rPr>
          <w:tab/>
        </w:r>
        <w:r w:rsidR="00BB1321">
          <w:rPr>
            <w:noProof/>
            <w:webHidden/>
          </w:rPr>
          <w:fldChar w:fldCharType="begin"/>
        </w:r>
        <w:r w:rsidR="00BB1321">
          <w:rPr>
            <w:noProof/>
            <w:webHidden/>
          </w:rPr>
          <w:instrText xml:space="preserve"> PAGEREF _Toc38719556 \h </w:instrText>
        </w:r>
        <w:r w:rsidR="00BB1321">
          <w:rPr>
            <w:noProof/>
            <w:webHidden/>
          </w:rPr>
        </w:r>
        <w:r w:rsidR="00BB1321">
          <w:rPr>
            <w:noProof/>
            <w:webHidden/>
          </w:rPr>
          <w:fldChar w:fldCharType="separate"/>
        </w:r>
        <w:r w:rsidR="00BB1321">
          <w:rPr>
            <w:noProof/>
            <w:webHidden/>
          </w:rPr>
          <w:t>4</w:t>
        </w:r>
        <w:r w:rsidR="00BB1321">
          <w:rPr>
            <w:noProof/>
            <w:webHidden/>
          </w:rPr>
          <w:fldChar w:fldCharType="end"/>
        </w:r>
      </w:hyperlink>
    </w:p>
    <w:p w14:paraId="40B4155B" w14:textId="36CDCE77" w:rsidR="00B155E5" w:rsidRPr="00384DE9" w:rsidRDefault="004E6D50">
      <w:pPr>
        <w:rPr>
          <w:rFonts w:ascii="Calibri" w:eastAsia="Times New Roman" w:hAnsi="Calibri"/>
          <w:b/>
          <w:bCs/>
          <w:sz w:val="22"/>
          <w:szCs w:val="22"/>
          <w:lang w:eastAsia="de-CH"/>
        </w:rPr>
      </w:pPr>
      <w:r w:rsidRPr="00384DE9">
        <w:rPr>
          <w:rFonts w:ascii="Calibri" w:eastAsia="Times New Roman" w:hAnsi="Calibri"/>
          <w:b/>
          <w:bCs/>
          <w:sz w:val="22"/>
          <w:szCs w:val="22"/>
          <w:lang w:eastAsia="de-CH"/>
        </w:rPr>
        <w:fldChar w:fldCharType="end"/>
      </w:r>
    </w:p>
    <w:p w14:paraId="57A41488" w14:textId="77777777" w:rsidR="00444382" w:rsidRPr="00384DE9" w:rsidRDefault="00444382" w:rsidP="00444382">
      <w:pPr>
        <w:pStyle w:val="Inhaltsverzeichnisberschrift"/>
      </w:pPr>
      <w:r w:rsidRPr="00384DE9">
        <w:t>Abbildungsverzeichnis</w:t>
      </w:r>
    </w:p>
    <w:p w14:paraId="4CB48264" w14:textId="77777777" w:rsidR="00444382" w:rsidRPr="00384DE9" w:rsidRDefault="00444382">
      <w:pPr>
        <w:pStyle w:val="Abbildungsverzeichnis"/>
        <w:tabs>
          <w:tab w:val="right" w:leader="dot" w:pos="8494"/>
        </w:tabs>
        <w:rPr>
          <w:rFonts w:asciiTheme="minorHAnsi" w:eastAsiaTheme="minorEastAsia" w:hAnsiTheme="minorHAnsi" w:cstheme="minorBidi"/>
          <w:sz w:val="22"/>
          <w:szCs w:val="22"/>
          <w:lang w:eastAsia="de-CH"/>
        </w:rPr>
      </w:pPr>
      <w:r w:rsidRPr="00384DE9">
        <w:rPr>
          <w:lang w:eastAsia="de-CH"/>
        </w:rPr>
        <w:fldChar w:fldCharType="begin"/>
      </w:r>
      <w:r w:rsidRPr="00384DE9">
        <w:rPr>
          <w:lang w:eastAsia="de-CH"/>
        </w:rPr>
        <w:instrText xml:space="preserve"> TOC \h \z \c "Abbildung" </w:instrText>
      </w:r>
      <w:r w:rsidRPr="00384DE9">
        <w:rPr>
          <w:lang w:eastAsia="de-CH"/>
        </w:rPr>
        <w:fldChar w:fldCharType="separate"/>
      </w:r>
      <w:hyperlink w:anchor="_Toc1036253" w:history="1">
        <w:r w:rsidRPr="00384DE9">
          <w:rPr>
            <w:rStyle w:val="Hyperlink"/>
          </w:rPr>
          <w:t>Abbildung 1: Muster</w:t>
        </w:r>
        <w:r w:rsidRPr="00384DE9">
          <w:rPr>
            <w:webHidden/>
          </w:rPr>
          <w:tab/>
        </w:r>
        <w:r w:rsidRPr="00384DE9">
          <w:rPr>
            <w:webHidden/>
          </w:rPr>
          <w:fldChar w:fldCharType="begin"/>
        </w:r>
        <w:r w:rsidRPr="00384DE9">
          <w:rPr>
            <w:webHidden/>
          </w:rPr>
          <w:instrText xml:space="preserve"> PAGEREF _Toc1036253 \h </w:instrText>
        </w:r>
        <w:r w:rsidRPr="00384DE9">
          <w:rPr>
            <w:webHidden/>
          </w:rPr>
        </w:r>
        <w:r w:rsidRPr="00384DE9">
          <w:rPr>
            <w:webHidden/>
          </w:rPr>
          <w:fldChar w:fldCharType="separate"/>
        </w:r>
        <w:r w:rsidRPr="00384DE9">
          <w:rPr>
            <w:webHidden/>
          </w:rPr>
          <w:t>2</w:t>
        </w:r>
        <w:r w:rsidRPr="00384DE9">
          <w:rPr>
            <w:webHidden/>
          </w:rPr>
          <w:fldChar w:fldCharType="end"/>
        </w:r>
      </w:hyperlink>
    </w:p>
    <w:p w14:paraId="43FB2021" w14:textId="77777777" w:rsidR="00444382" w:rsidRPr="00384DE9" w:rsidRDefault="00444382" w:rsidP="00444382">
      <w:pPr>
        <w:rPr>
          <w:lang w:eastAsia="de-CH"/>
        </w:rPr>
      </w:pPr>
      <w:r w:rsidRPr="00384DE9">
        <w:rPr>
          <w:lang w:eastAsia="de-CH"/>
        </w:rPr>
        <w:fldChar w:fldCharType="end"/>
      </w:r>
    </w:p>
    <w:p w14:paraId="140C57C0" w14:textId="77777777" w:rsidR="00444382" w:rsidRPr="00384DE9" w:rsidRDefault="00444382" w:rsidP="00444382">
      <w:pPr>
        <w:pStyle w:val="Inhaltsverzeichnisberschrift"/>
      </w:pPr>
      <w:r w:rsidRPr="00384DE9">
        <w:t>Tabellenverzeichnis</w:t>
      </w:r>
    </w:p>
    <w:p w14:paraId="28EEC1BB" w14:textId="44C41134" w:rsidR="00BB1321" w:rsidRDefault="00444382">
      <w:pPr>
        <w:pStyle w:val="Abbildungsverzeichnis"/>
        <w:tabs>
          <w:tab w:val="right" w:leader="dot" w:pos="8494"/>
        </w:tabs>
        <w:rPr>
          <w:rFonts w:asciiTheme="minorHAnsi" w:eastAsiaTheme="minorEastAsia" w:hAnsiTheme="minorHAnsi" w:cstheme="minorBidi"/>
          <w:noProof/>
          <w:sz w:val="22"/>
          <w:szCs w:val="22"/>
          <w:lang w:eastAsia="de-CH"/>
        </w:rPr>
      </w:pPr>
      <w:r w:rsidRPr="00384DE9">
        <w:fldChar w:fldCharType="begin"/>
      </w:r>
      <w:r w:rsidRPr="00384DE9">
        <w:instrText xml:space="preserve"> TOC \h \z \c "Tabelle" </w:instrText>
      </w:r>
      <w:r w:rsidRPr="00384DE9">
        <w:fldChar w:fldCharType="separate"/>
      </w:r>
      <w:hyperlink w:anchor="_Toc38719557" w:history="1">
        <w:r w:rsidR="00BB1321" w:rsidRPr="00706725">
          <w:rPr>
            <w:rStyle w:val="Hyperlink"/>
            <w:noProof/>
          </w:rPr>
          <w:t xml:space="preserve">Tabelle 1: </w:t>
        </w:r>
        <w:r w:rsidR="00BB1321" w:rsidRPr="00706725">
          <w:rPr>
            <w:rStyle w:val="Hyperlink"/>
            <w:noProof/>
            <w:highlight w:val="yellow"/>
          </w:rPr>
          <w:t>Muster Anwendungsfallspezifikation</w:t>
        </w:r>
        <w:r w:rsidR="00BB1321">
          <w:rPr>
            <w:noProof/>
            <w:webHidden/>
          </w:rPr>
          <w:tab/>
        </w:r>
        <w:r w:rsidR="00BB1321">
          <w:rPr>
            <w:noProof/>
            <w:webHidden/>
          </w:rPr>
          <w:fldChar w:fldCharType="begin"/>
        </w:r>
        <w:r w:rsidR="00BB1321">
          <w:rPr>
            <w:noProof/>
            <w:webHidden/>
          </w:rPr>
          <w:instrText xml:space="preserve"> PAGEREF _Toc38719557 \h </w:instrText>
        </w:r>
        <w:r w:rsidR="00BB1321">
          <w:rPr>
            <w:noProof/>
            <w:webHidden/>
          </w:rPr>
        </w:r>
        <w:r w:rsidR="00BB1321">
          <w:rPr>
            <w:noProof/>
            <w:webHidden/>
          </w:rPr>
          <w:fldChar w:fldCharType="separate"/>
        </w:r>
        <w:r w:rsidR="00BB1321">
          <w:rPr>
            <w:noProof/>
            <w:webHidden/>
          </w:rPr>
          <w:t>2</w:t>
        </w:r>
        <w:r w:rsidR="00BB1321">
          <w:rPr>
            <w:noProof/>
            <w:webHidden/>
          </w:rPr>
          <w:fldChar w:fldCharType="end"/>
        </w:r>
      </w:hyperlink>
    </w:p>
    <w:p w14:paraId="6A8AFDBF" w14:textId="3A770E82" w:rsidR="00BB1321" w:rsidRDefault="0093772F">
      <w:pPr>
        <w:pStyle w:val="Abbildungsverzeichnis"/>
        <w:tabs>
          <w:tab w:val="right" w:leader="dot" w:pos="8494"/>
        </w:tabs>
        <w:rPr>
          <w:rFonts w:asciiTheme="minorHAnsi" w:eastAsiaTheme="minorEastAsia" w:hAnsiTheme="minorHAnsi" w:cstheme="minorBidi"/>
          <w:noProof/>
          <w:sz w:val="22"/>
          <w:szCs w:val="22"/>
          <w:lang w:eastAsia="de-CH"/>
        </w:rPr>
      </w:pPr>
      <w:hyperlink w:anchor="_Toc38719558" w:history="1">
        <w:r w:rsidR="00BB1321" w:rsidRPr="00706725">
          <w:rPr>
            <w:rStyle w:val="Hyperlink"/>
            <w:noProof/>
          </w:rPr>
          <w:t xml:space="preserve">Tabelle 2: </w:t>
        </w:r>
        <w:r w:rsidR="00BB1321" w:rsidRPr="00706725">
          <w:rPr>
            <w:rStyle w:val="Hyperlink"/>
            <w:noProof/>
            <w:highlight w:val="yellow"/>
          </w:rPr>
          <w:t>Muster CRC-Karte</w:t>
        </w:r>
        <w:r w:rsidR="00BB1321">
          <w:rPr>
            <w:noProof/>
            <w:webHidden/>
          </w:rPr>
          <w:tab/>
        </w:r>
        <w:r w:rsidR="00BB1321">
          <w:rPr>
            <w:noProof/>
            <w:webHidden/>
          </w:rPr>
          <w:fldChar w:fldCharType="begin"/>
        </w:r>
        <w:r w:rsidR="00BB1321">
          <w:rPr>
            <w:noProof/>
            <w:webHidden/>
          </w:rPr>
          <w:instrText xml:space="preserve"> PAGEREF _Toc38719558 \h </w:instrText>
        </w:r>
        <w:r w:rsidR="00BB1321">
          <w:rPr>
            <w:noProof/>
            <w:webHidden/>
          </w:rPr>
        </w:r>
        <w:r w:rsidR="00BB1321">
          <w:rPr>
            <w:noProof/>
            <w:webHidden/>
          </w:rPr>
          <w:fldChar w:fldCharType="separate"/>
        </w:r>
        <w:r w:rsidR="00BB1321">
          <w:rPr>
            <w:noProof/>
            <w:webHidden/>
          </w:rPr>
          <w:t>3</w:t>
        </w:r>
        <w:r w:rsidR="00BB1321">
          <w:rPr>
            <w:noProof/>
            <w:webHidden/>
          </w:rPr>
          <w:fldChar w:fldCharType="end"/>
        </w:r>
      </w:hyperlink>
    </w:p>
    <w:p w14:paraId="64A5DFA1" w14:textId="713567EB" w:rsidR="00444382" w:rsidRPr="00384DE9" w:rsidRDefault="00444382" w:rsidP="00EC64C6">
      <w:r w:rsidRPr="00384DE9">
        <w:fldChar w:fldCharType="end"/>
      </w:r>
    </w:p>
    <w:p w14:paraId="4A810066" w14:textId="77777777" w:rsidR="00EC64C6" w:rsidRPr="00384DE9" w:rsidRDefault="00D84B27" w:rsidP="00D84B27">
      <w:pPr>
        <w:pStyle w:val="berschrift1"/>
      </w:pPr>
      <w:r w:rsidRPr="00384DE9">
        <w:br w:type="page"/>
      </w:r>
      <w:bookmarkStart w:id="0" w:name="_Toc38719552"/>
      <w:r w:rsidR="00EC64C6" w:rsidRPr="00384DE9">
        <w:lastRenderedPageBreak/>
        <w:t>Projekt</w:t>
      </w:r>
      <w:r w:rsidR="00347A08" w:rsidRPr="00384DE9">
        <w:t>beschreibung</w:t>
      </w:r>
      <w:bookmarkEnd w:id="0"/>
    </w:p>
    <w:p w14:paraId="51F92BE2" w14:textId="4B057E21" w:rsidR="00D84B27" w:rsidRPr="00384DE9" w:rsidRDefault="00EC64C6" w:rsidP="00EC64C6">
      <w:pPr>
        <w:rPr>
          <w:i/>
        </w:rPr>
      </w:pPr>
      <w:r w:rsidRPr="00384DE9">
        <w:rPr>
          <w:i/>
          <w:highlight w:val="yellow"/>
        </w:rPr>
        <w:t>Beschreiben Sie in Ihren Worten das Projekt</w:t>
      </w:r>
      <w:r w:rsidR="003E4B2E" w:rsidRPr="00384DE9">
        <w:rPr>
          <w:i/>
          <w:highlight w:val="yellow"/>
        </w:rPr>
        <w:t xml:space="preserve"> </w:t>
      </w:r>
      <w:r w:rsidR="004E4AF2">
        <w:rPr>
          <w:i/>
          <w:highlight w:val="yellow"/>
        </w:rPr>
        <w:t xml:space="preserve">respektive Ihre Vision dazu </w:t>
      </w:r>
      <w:r w:rsidR="003E4B2E" w:rsidRPr="00384DE9">
        <w:rPr>
          <w:i/>
          <w:highlight w:val="yellow"/>
        </w:rPr>
        <w:t>(Einleitung und Übersicht zum Projekt respektive Projektauftrag)</w:t>
      </w:r>
      <w:r w:rsidRPr="00384DE9">
        <w:rPr>
          <w:i/>
          <w:highlight w:val="yellow"/>
        </w:rPr>
        <w:t>.</w:t>
      </w:r>
    </w:p>
    <w:p w14:paraId="5F156D58" w14:textId="77777777" w:rsidR="00B52FD5" w:rsidRPr="00384DE9" w:rsidRDefault="00B52FD5" w:rsidP="00B52FD5">
      <w:pPr>
        <w:pStyle w:val="berschrift2"/>
      </w:pPr>
      <w:r w:rsidRPr="00384DE9">
        <w:t>Ziele</w:t>
      </w:r>
    </w:p>
    <w:p w14:paraId="5410A68E" w14:textId="37B8EDE4" w:rsidR="004E6D50" w:rsidRPr="00384DE9" w:rsidRDefault="004E4AF2" w:rsidP="004E6D50">
      <w:pPr>
        <w:rPr>
          <w:i/>
          <w:highlight w:val="yellow"/>
        </w:rPr>
      </w:pPr>
      <w:r w:rsidRPr="00384DE9">
        <w:rPr>
          <w:i/>
          <w:highlight w:val="yellow"/>
        </w:rPr>
        <w:t>Definieren Sie sich selbst Ziele</w:t>
      </w:r>
      <w:r w:rsidR="00452ABF">
        <w:rPr>
          <w:i/>
          <w:highlight w:val="yellow"/>
        </w:rPr>
        <w:t xml:space="preserve"> (mind. 2)</w:t>
      </w:r>
      <w:r w:rsidRPr="00384DE9">
        <w:rPr>
          <w:i/>
          <w:highlight w:val="yellow"/>
        </w:rPr>
        <w:t>, die Sie erreichen wollen.</w:t>
      </w:r>
      <w:r>
        <w:rPr>
          <w:i/>
          <w:highlight w:val="yellow"/>
        </w:rPr>
        <w:t xml:space="preserve"> </w:t>
      </w:r>
      <w:r w:rsidR="004E6D50" w:rsidRPr="00384DE9">
        <w:rPr>
          <w:i/>
          <w:highlight w:val="yellow"/>
        </w:rPr>
        <w:t xml:space="preserve">Ziele beschreiben, was Sie bis wann </w:t>
      </w:r>
      <w:r>
        <w:rPr>
          <w:i/>
          <w:highlight w:val="yellow"/>
        </w:rPr>
        <w:t xml:space="preserve">(konkreter Zeitpunkt) </w:t>
      </w:r>
      <w:r w:rsidR="004E6D50" w:rsidRPr="00384DE9">
        <w:rPr>
          <w:i/>
          <w:highlight w:val="yellow"/>
        </w:rPr>
        <w:t xml:space="preserve">mit </w:t>
      </w:r>
      <w:r w:rsidR="004F107A">
        <w:rPr>
          <w:i/>
          <w:highlight w:val="yellow"/>
        </w:rPr>
        <w:t xml:space="preserve">Ihrem Projekt / </w:t>
      </w:r>
      <w:r w:rsidR="004E6D50" w:rsidRPr="00384DE9">
        <w:rPr>
          <w:i/>
          <w:highlight w:val="yellow"/>
        </w:rPr>
        <w:t>Ihrer Anwendung erreichen möchten.</w:t>
      </w:r>
    </w:p>
    <w:p w14:paraId="1DD26A68" w14:textId="3B3771A6" w:rsidR="004E6D50" w:rsidRPr="00384DE9" w:rsidRDefault="004E6D50" w:rsidP="004E6D50">
      <w:pPr>
        <w:rPr>
          <w:i/>
        </w:rPr>
      </w:pPr>
      <w:r w:rsidRPr="00384DE9">
        <w:rPr>
          <w:i/>
          <w:highlight w:val="yellow"/>
        </w:rPr>
        <w:t xml:space="preserve">Hinweis: Stellen Sie sicher, dass die Ziele </w:t>
      </w:r>
      <w:hyperlink r:id="rId11" w:history="1">
        <w:r w:rsidRPr="00384DE9">
          <w:rPr>
            <w:rStyle w:val="Hyperlink"/>
            <w:i/>
            <w:highlight w:val="yellow"/>
          </w:rPr>
          <w:t>SMART</w:t>
        </w:r>
      </w:hyperlink>
      <w:r w:rsidRPr="00384DE9">
        <w:rPr>
          <w:i/>
          <w:highlight w:val="yellow"/>
        </w:rPr>
        <w:t xml:space="preserve"> sind. Unterscheiden Sie insbesondere zwischen zwingend zu erreichenden MUSS-Ziele</w:t>
      </w:r>
      <w:r w:rsidR="008A5C31">
        <w:rPr>
          <w:i/>
          <w:highlight w:val="yellow"/>
        </w:rPr>
        <w:t>n</w:t>
      </w:r>
      <w:r w:rsidRPr="00384DE9">
        <w:rPr>
          <w:i/>
          <w:highlight w:val="yellow"/>
        </w:rPr>
        <w:t xml:space="preserve"> sowie wünschenswert zu erreichende</w:t>
      </w:r>
      <w:r w:rsidR="00D54077">
        <w:rPr>
          <w:i/>
          <w:highlight w:val="yellow"/>
        </w:rPr>
        <w:t>n</w:t>
      </w:r>
      <w:r w:rsidRPr="00384DE9">
        <w:rPr>
          <w:i/>
          <w:highlight w:val="yellow"/>
        </w:rPr>
        <w:t xml:space="preserve"> KANN-Ziele</w:t>
      </w:r>
      <w:r w:rsidR="00D54077">
        <w:rPr>
          <w:i/>
          <w:highlight w:val="yellow"/>
        </w:rPr>
        <w:t>n</w:t>
      </w:r>
      <w:r w:rsidRPr="00384DE9">
        <w:rPr>
          <w:i/>
          <w:highlight w:val="yellow"/>
        </w:rPr>
        <w:t xml:space="preserve"> (diese können Sie bei Bedarf noch priorisieren).</w:t>
      </w:r>
    </w:p>
    <w:p w14:paraId="005D945C" w14:textId="77777777" w:rsidR="00EC64C6" w:rsidRPr="00384DE9" w:rsidRDefault="00D84B27" w:rsidP="00087081">
      <w:pPr>
        <w:pStyle w:val="berschrift1"/>
      </w:pPr>
      <w:bookmarkStart w:id="1" w:name="_Toc38719553"/>
      <w:r w:rsidRPr="00384DE9">
        <w:t>Anwendungsentwurf</w:t>
      </w:r>
      <w:bookmarkEnd w:id="1"/>
    </w:p>
    <w:p w14:paraId="3026EFE2" w14:textId="798A3E55" w:rsidR="00D84B27" w:rsidRPr="00306730" w:rsidRDefault="00D84B27" w:rsidP="00D84B27">
      <w:pPr>
        <w:rPr>
          <w:i/>
          <w:highlight w:val="yellow"/>
        </w:rPr>
      </w:pPr>
      <w:r w:rsidRPr="00384DE9">
        <w:rPr>
          <w:i/>
          <w:highlight w:val="yellow"/>
        </w:rPr>
        <w:t xml:space="preserve">Erstellen Sie </w:t>
      </w:r>
      <w:r w:rsidR="00D46A3B">
        <w:rPr>
          <w:i/>
          <w:highlight w:val="yellow"/>
        </w:rPr>
        <w:t>in den Unterkapiteln</w:t>
      </w:r>
      <w:r w:rsidRPr="00384DE9">
        <w:rPr>
          <w:i/>
          <w:highlight w:val="yellow"/>
        </w:rPr>
        <w:t xml:space="preserve"> die notwendigen Artefakte (z.B. Textbeschreibungen von Anforderungen, UML-Diagramme, Mockups der grafischen Oberfläche), die Sie zur Erstellung der Anwendung benötigen. Darstellungen, welche grösser sind als der zur Verfügung stehende Platz, müssen als Vorschaubild dargestellt, im Anhang hinzugefügt und nachvollziehbar referenziert werden (bspw. «siehe Anhang 1 – Klassendiagramm Anwendung</w:t>
      </w:r>
      <w:r w:rsidR="005B4DE4">
        <w:rPr>
          <w:i/>
          <w:highlight w:val="yellow"/>
        </w:rPr>
        <w:t xml:space="preserve"> (Bild1.jpg)</w:t>
      </w:r>
      <w:r w:rsidRPr="00384DE9">
        <w:rPr>
          <w:i/>
          <w:highlight w:val="yellow"/>
        </w:rPr>
        <w:t>»).</w:t>
      </w:r>
    </w:p>
    <w:p w14:paraId="60CD706A" w14:textId="77777777" w:rsidR="00087081" w:rsidRPr="00384DE9" w:rsidRDefault="00087081" w:rsidP="00087081">
      <w:pPr>
        <w:pStyle w:val="berschrift2"/>
      </w:pPr>
      <w:r w:rsidRPr="00384DE9">
        <w:t>Anwendungsfalldiagramm</w:t>
      </w:r>
      <w:r w:rsidR="00472F37" w:rsidRPr="00384DE9">
        <w:rPr>
          <w:highlight w:val="yellow"/>
        </w:rPr>
        <w:t>(</w:t>
      </w:r>
      <w:r w:rsidRPr="00384DE9">
        <w:rPr>
          <w:highlight w:val="yellow"/>
        </w:rPr>
        <w:t>e</w:t>
      </w:r>
      <w:r w:rsidR="00472F37" w:rsidRPr="00384DE9">
        <w:rPr>
          <w:highlight w:val="yellow"/>
        </w:rPr>
        <w:t>)</w:t>
      </w:r>
    </w:p>
    <w:p w14:paraId="445E7F01" w14:textId="4B0BC08E" w:rsidR="00F1331B" w:rsidRPr="00384DE9" w:rsidRDefault="005C200A" w:rsidP="00F1331B">
      <w:pPr>
        <w:rPr>
          <w:i/>
        </w:rPr>
      </w:pPr>
      <w:r>
        <w:rPr>
          <w:i/>
          <w:highlight w:val="yellow"/>
        </w:rPr>
        <w:t xml:space="preserve">Erstellen und beschreiben Sie hier ein Anwendungsfalldiagramm mit mindestens einem Anwendungsfall und </w:t>
      </w:r>
      <w:r w:rsidR="00951138">
        <w:rPr>
          <w:i/>
          <w:highlight w:val="yellow"/>
        </w:rPr>
        <w:t xml:space="preserve">mindestens </w:t>
      </w:r>
      <w:r>
        <w:rPr>
          <w:i/>
          <w:highlight w:val="yellow"/>
        </w:rPr>
        <w:t>einem Akteur.</w:t>
      </w:r>
    </w:p>
    <w:p w14:paraId="783B23CC" w14:textId="77777777" w:rsidR="00472F37" w:rsidRPr="00384DE9" w:rsidRDefault="00472F37" w:rsidP="00472F37">
      <w:pPr>
        <w:pStyle w:val="berschrift2"/>
      </w:pPr>
      <w:r w:rsidRPr="00384DE9">
        <w:t>Anwendungsfallspezifikationen</w:t>
      </w:r>
    </w:p>
    <w:p w14:paraId="0FD95288" w14:textId="4B176867" w:rsidR="00472F37" w:rsidRPr="00384DE9" w:rsidRDefault="00951138" w:rsidP="00472F37">
      <w:pPr>
        <w:rPr>
          <w:i/>
        </w:rPr>
      </w:pPr>
      <w:r w:rsidRPr="00951138">
        <w:rPr>
          <w:i/>
          <w:highlight w:val="yellow"/>
        </w:rPr>
        <w:t>Erstellen Sie hier für jeden Anwendungsfall eine Anwendungsfallspezifikation.</w:t>
      </w:r>
    </w:p>
    <w:p w14:paraId="1F3FE3FB" w14:textId="77777777" w:rsidR="00444382" w:rsidRPr="00384DE9" w:rsidRDefault="00444382" w:rsidP="00444382">
      <w:pPr>
        <w:pStyle w:val="Beschriftung"/>
        <w:keepNext/>
      </w:pPr>
      <w:bookmarkStart w:id="2" w:name="_Toc38719557"/>
      <w:r w:rsidRPr="00384DE9">
        <w:t xml:space="preserve">Tabelle </w:t>
      </w:r>
      <w:r w:rsidR="0093772F">
        <w:fldChar w:fldCharType="begin"/>
      </w:r>
      <w:r w:rsidR="0093772F">
        <w:instrText xml:space="preserve"> SEQ Tabelle \* ARABIC </w:instrText>
      </w:r>
      <w:r w:rsidR="0093772F">
        <w:fldChar w:fldCharType="separate"/>
      </w:r>
      <w:r w:rsidR="00F1331B" w:rsidRPr="00384DE9">
        <w:t>1</w:t>
      </w:r>
      <w:r w:rsidR="0093772F">
        <w:fldChar w:fldCharType="end"/>
      </w:r>
      <w:r w:rsidRPr="00384DE9">
        <w:t xml:space="preserve">: </w:t>
      </w:r>
      <w:r w:rsidRPr="008A5C31">
        <w:rPr>
          <w:highlight w:val="yellow"/>
        </w:rPr>
        <w:t>Muster Anwendungsfallspezifikation</w:t>
      </w:r>
      <w:bookmarkEnd w:id="2"/>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1980"/>
        <w:gridCol w:w="6514"/>
      </w:tblGrid>
      <w:tr w:rsidR="00444382" w:rsidRPr="00384DE9" w14:paraId="051873E2" w14:textId="77777777" w:rsidTr="008A5C31">
        <w:tc>
          <w:tcPr>
            <w:tcW w:w="1980" w:type="dxa"/>
          </w:tcPr>
          <w:p w14:paraId="7119CCFA" w14:textId="77777777" w:rsidR="00444382" w:rsidRPr="00384DE9" w:rsidRDefault="00444382" w:rsidP="00472F37">
            <w:r w:rsidRPr="00384DE9">
              <w:t>ID</w:t>
            </w:r>
          </w:p>
        </w:tc>
        <w:tc>
          <w:tcPr>
            <w:tcW w:w="6514" w:type="dxa"/>
          </w:tcPr>
          <w:p w14:paraId="05D986E3" w14:textId="77777777" w:rsidR="00444382" w:rsidRPr="00384DE9" w:rsidRDefault="00444382" w:rsidP="00472F37"/>
        </w:tc>
      </w:tr>
      <w:tr w:rsidR="00444382" w:rsidRPr="00384DE9" w14:paraId="3660C706" w14:textId="77777777" w:rsidTr="008A5C31">
        <w:tc>
          <w:tcPr>
            <w:tcW w:w="1980" w:type="dxa"/>
          </w:tcPr>
          <w:p w14:paraId="1622482C" w14:textId="77777777" w:rsidR="00444382" w:rsidRPr="00384DE9" w:rsidRDefault="00444382" w:rsidP="00472F37">
            <w:r w:rsidRPr="00384DE9">
              <w:t>Name</w:t>
            </w:r>
          </w:p>
        </w:tc>
        <w:tc>
          <w:tcPr>
            <w:tcW w:w="6514" w:type="dxa"/>
          </w:tcPr>
          <w:p w14:paraId="3C3773C3" w14:textId="77777777" w:rsidR="00444382" w:rsidRPr="00384DE9" w:rsidRDefault="00444382" w:rsidP="00472F37"/>
        </w:tc>
      </w:tr>
      <w:tr w:rsidR="00444382" w:rsidRPr="00384DE9" w14:paraId="6D516982" w14:textId="77777777" w:rsidTr="008A5C31">
        <w:tc>
          <w:tcPr>
            <w:tcW w:w="1980" w:type="dxa"/>
          </w:tcPr>
          <w:p w14:paraId="39BFFA16" w14:textId="77777777" w:rsidR="00444382" w:rsidRPr="00384DE9" w:rsidRDefault="00444382" w:rsidP="00472F37">
            <w:r w:rsidRPr="00384DE9">
              <w:t>Kurzbeschreibung</w:t>
            </w:r>
          </w:p>
        </w:tc>
        <w:tc>
          <w:tcPr>
            <w:tcW w:w="6514" w:type="dxa"/>
          </w:tcPr>
          <w:p w14:paraId="14E9EDB8" w14:textId="77777777" w:rsidR="00444382" w:rsidRPr="00384DE9" w:rsidRDefault="00444382" w:rsidP="00472F37"/>
        </w:tc>
      </w:tr>
      <w:tr w:rsidR="00444382" w:rsidRPr="00384DE9" w14:paraId="34628385" w14:textId="77777777" w:rsidTr="008A5C31">
        <w:tc>
          <w:tcPr>
            <w:tcW w:w="1980" w:type="dxa"/>
          </w:tcPr>
          <w:p w14:paraId="67498CDF" w14:textId="77777777" w:rsidR="00444382" w:rsidRPr="00384DE9" w:rsidRDefault="00444382" w:rsidP="00472F37">
            <w:r w:rsidRPr="00384DE9">
              <w:t>Akteur(e)</w:t>
            </w:r>
          </w:p>
        </w:tc>
        <w:tc>
          <w:tcPr>
            <w:tcW w:w="6514" w:type="dxa"/>
          </w:tcPr>
          <w:p w14:paraId="0BAE2F8A" w14:textId="77777777" w:rsidR="00444382" w:rsidRPr="00384DE9" w:rsidRDefault="00444382" w:rsidP="00472F37"/>
        </w:tc>
      </w:tr>
      <w:tr w:rsidR="00444382" w:rsidRPr="00384DE9" w14:paraId="4419BAFF" w14:textId="77777777" w:rsidTr="008A5C31">
        <w:tc>
          <w:tcPr>
            <w:tcW w:w="1980" w:type="dxa"/>
          </w:tcPr>
          <w:p w14:paraId="425C5C9C" w14:textId="77777777" w:rsidR="00444382" w:rsidRPr="00384DE9" w:rsidRDefault="00444382" w:rsidP="00472F37">
            <w:r w:rsidRPr="00384DE9">
              <w:t>Auslöser</w:t>
            </w:r>
          </w:p>
        </w:tc>
        <w:tc>
          <w:tcPr>
            <w:tcW w:w="6514" w:type="dxa"/>
          </w:tcPr>
          <w:p w14:paraId="6C599799" w14:textId="77777777" w:rsidR="00444382" w:rsidRPr="00384DE9" w:rsidRDefault="00444382" w:rsidP="00472F37"/>
        </w:tc>
      </w:tr>
      <w:tr w:rsidR="00444382" w:rsidRPr="00384DE9" w14:paraId="48A2F41B" w14:textId="77777777" w:rsidTr="008A5C31">
        <w:tc>
          <w:tcPr>
            <w:tcW w:w="1980" w:type="dxa"/>
          </w:tcPr>
          <w:p w14:paraId="2A27B090" w14:textId="77777777" w:rsidR="00444382" w:rsidRPr="00384DE9" w:rsidRDefault="00444382" w:rsidP="00472F37">
            <w:r w:rsidRPr="00384DE9">
              <w:t>Vorbedingung(en)</w:t>
            </w:r>
          </w:p>
        </w:tc>
        <w:tc>
          <w:tcPr>
            <w:tcW w:w="6514" w:type="dxa"/>
          </w:tcPr>
          <w:p w14:paraId="4FAD5BAE" w14:textId="77777777" w:rsidR="00444382" w:rsidRPr="00384DE9" w:rsidRDefault="00444382" w:rsidP="00472F37"/>
        </w:tc>
      </w:tr>
      <w:tr w:rsidR="00444382" w:rsidRPr="00384DE9" w14:paraId="13641A5D" w14:textId="77777777" w:rsidTr="008A5C31">
        <w:tc>
          <w:tcPr>
            <w:tcW w:w="1980" w:type="dxa"/>
          </w:tcPr>
          <w:p w14:paraId="2E7B9E1B" w14:textId="77777777" w:rsidR="00444382" w:rsidRPr="00384DE9" w:rsidRDefault="00444382" w:rsidP="00472F37">
            <w:r w:rsidRPr="00384DE9">
              <w:t>Ergebnis</w:t>
            </w:r>
          </w:p>
        </w:tc>
        <w:tc>
          <w:tcPr>
            <w:tcW w:w="6514" w:type="dxa"/>
          </w:tcPr>
          <w:p w14:paraId="576D33AB" w14:textId="77777777" w:rsidR="00444382" w:rsidRPr="00384DE9" w:rsidRDefault="00444382" w:rsidP="00472F37"/>
        </w:tc>
      </w:tr>
      <w:tr w:rsidR="00444382" w:rsidRPr="00384DE9" w14:paraId="08B1A526" w14:textId="77777777" w:rsidTr="008A5C31">
        <w:tc>
          <w:tcPr>
            <w:tcW w:w="1980" w:type="dxa"/>
          </w:tcPr>
          <w:p w14:paraId="02542334" w14:textId="77777777" w:rsidR="00444382" w:rsidRPr="00384DE9" w:rsidRDefault="00444382" w:rsidP="00472F37">
            <w:r w:rsidRPr="00384DE9">
              <w:t>Nachbedingung(en)</w:t>
            </w:r>
          </w:p>
        </w:tc>
        <w:tc>
          <w:tcPr>
            <w:tcW w:w="6514" w:type="dxa"/>
          </w:tcPr>
          <w:p w14:paraId="70D724F4" w14:textId="77777777" w:rsidR="00444382" w:rsidRPr="00384DE9" w:rsidRDefault="00444382" w:rsidP="00472F37"/>
        </w:tc>
      </w:tr>
      <w:tr w:rsidR="00444382" w:rsidRPr="00384DE9" w14:paraId="08B656C5" w14:textId="77777777" w:rsidTr="008A5C31">
        <w:tc>
          <w:tcPr>
            <w:tcW w:w="1980" w:type="dxa"/>
          </w:tcPr>
          <w:p w14:paraId="22195AA1" w14:textId="77777777" w:rsidR="00444382" w:rsidRPr="00384DE9" w:rsidRDefault="00444382" w:rsidP="00472F37">
            <w:r w:rsidRPr="00384DE9">
              <w:t>Ablauf</w:t>
            </w:r>
          </w:p>
        </w:tc>
        <w:tc>
          <w:tcPr>
            <w:tcW w:w="6514" w:type="dxa"/>
          </w:tcPr>
          <w:p w14:paraId="41B69254" w14:textId="77777777" w:rsidR="00827DCC" w:rsidRPr="00384DE9" w:rsidRDefault="00A57E38" w:rsidP="00A57E38">
            <w:pPr>
              <w:pStyle w:val="Listenabsatz"/>
              <w:numPr>
                <w:ilvl w:val="0"/>
                <w:numId w:val="10"/>
              </w:numPr>
            </w:pPr>
            <w:r w:rsidRPr="00384DE9">
              <w:t xml:space="preserve"> </w:t>
            </w:r>
          </w:p>
          <w:p w14:paraId="14187111" w14:textId="77777777" w:rsidR="00A57E38" w:rsidRPr="00384DE9" w:rsidRDefault="00A57E38" w:rsidP="00A57E38">
            <w:pPr>
              <w:pStyle w:val="Listenabsatz"/>
              <w:numPr>
                <w:ilvl w:val="0"/>
                <w:numId w:val="10"/>
              </w:numPr>
            </w:pPr>
          </w:p>
        </w:tc>
      </w:tr>
      <w:tr w:rsidR="00444382" w:rsidRPr="00384DE9" w14:paraId="2C827E3D" w14:textId="77777777" w:rsidTr="008A5C31">
        <w:tc>
          <w:tcPr>
            <w:tcW w:w="1980" w:type="dxa"/>
          </w:tcPr>
          <w:p w14:paraId="562B82E1" w14:textId="77777777" w:rsidR="00444382" w:rsidRPr="00384DE9" w:rsidRDefault="00444382" w:rsidP="00472F37">
            <w:r w:rsidRPr="00384DE9">
              <w:t>Alternativen</w:t>
            </w:r>
          </w:p>
        </w:tc>
        <w:tc>
          <w:tcPr>
            <w:tcW w:w="6514" w:type="dxa"/>
          </w:tcPr>
          <w:p w14:paraId="5E48DE3C" w14:textId="77777777" w:rsidR="00444382" w:rsidRPr="00384DE9" w:rsidRDefault="00444382" w:rsidP="00472F37"/>
        </w:tc>
      </w:tr>
      <w:tr w:rsidR="00444382" w:rsidRPr="00384DE9" w14:paraId="729C8967" w14:textId="77777777" w:rsidTr="008A5C31">
        <w:tc>
          <w:tcPr>
            <w:tcW w:w="1980" w:type="dxa"/>
          </w:tcPr>
          <w:p w14:paraId="2531A6DB" w14:textId="77777777" w:rsidR="00444382" w:rsidRPr="00384DE9" w:rsidRDefault="00444382" w:rsidP="00472F37">
            <w:r w:rsidRPr="00384DE9">
              <w:t>Fehlerfälle</w:t>
            </w:r>
          </w:p>
        </w:tc>
        <w:tc>
          <w:tcPr>
            <w:tcW w:w="6514" w:type="dxa"/>
          </w:tcPr>
          <w:p w14:paraId="7CDAD7FA" w14:textId="77777777" w:rsidR="00444382" w:rsidRPr="00384DE9" w:rsidRDefault="00444382" w:rsidP="00472F37"/>
        </w:tc>
      </w:tr>
      <w:tr w:rsidR="00444382" w:rsidRPr="00384DE9" w14:paraId="0CFD9E59" w14:textId="77777777" w:rsidTr="008A5C31">
        <w:tc>
          <w:tcPr>
            <w:tcW w:w="1980" w:type="dxa"/>
          </w:tcPr>
          <w:p w14:paraId="7A5030B9" w14:textId="77777777" w:rsidR="00444382" w:rsidRPr="00384DE9" w:rsidRDefault="00444382" w:rsidP="00472F37">
            <w:r w:rsidRPr="00384DE9">
              <w:t>Testfälle</w:t>
            </w:r>
          </w:p>
        </w:tc>
        <w:tc>
          <w:tcPr>
            <w:tcW w:w="6514" w:type="dxa"/>
          </w:tcPr>
          <w:p w14:paraId="716A103B" w14:textId="77777777" w:rsidR="00444382" w:rsidRPr="00384DE9" w:rsidRDefault="00444382" w:rsidP="00472F37"/>
        </w:tc>
      </w:tr>
    </w:tbl>
    <w:p w14:paraId="78B079FF" w14:textId="58DA8F10" w:rsidR="00444382" w:rsidRDefault="00444382" w:rsidP="00472F37"/>
    <w:p w14:paraId="26344E9B" w14:textId="77777777" w:rsidR="00AE75C9" w:rsidRPr="00384DE9" w:rsidRDefault="00AE75C9" w:rsidP="00AE75C9">
      <w:pPr>
        <w:pStyle w:val="berschrift2"/>
      </w:pPr>
      <w:r w:rsidRPr="00384DE9">
        <w:lastRenderedPageBreak/>
        <w:t>Anforderungen</w:t>
      </w:r>
    </w:p>
    <w:p w14:paraId="296D977B" w14:textId="334EC3A1" w:rsidR="000841BE" w:rsidRDefault="00AE75C9" w:rsidP="00AE75C9">
      <w:pPr>
        <w:rPr>
          <w:i/>
          <w:highlight w:val="yellow"/>
        </w:rPr>
      </w:pPr>
      <w:r w:rsidRPr="00384DE9">
        <w:rPr>
          <w:i/>
          <w:highlight w:val="yellow"/>
        </w:rPr>
        <w:t xml:space="preserve">Definieren Sie </w:t>
      </w:r>
      <w:r w:rsidR="00E66D79">
        <w:rPr>
          <w:i/>
          <w:highlight w:val="yellow"/>
        </w:rPr>
        <w:t xml:space="preserve">hier </w:t>
      </w:r>
      <w:r>
        <w:rPr>
          <w:i/>
          <w:highlight w:val="yellow"/>
        </w:rPr>
        <w:t>Anforderungen (mind. 10)</w:t>
      </w:r>
      <w:r w:rsidRPr="00384DE9">
        <w:rPr>
          <w:i/>
          <w:highlight w:val="yellow"/>
        </w:rPr>
        <w:t>, die Sie erreichen wollen</w:t>
      </w:r>
      <w:r w:rsidR="00E66D79">
        <w:rPr>
          <w:i/>
          <w:highlight w:val="yellow"/>
        </w:rPr>
        <w:t xml:space="preserve"> respektive die Ihr Programm erfüllen soll</w:t>
      </w:r>
      <w:r w:rsidRPr="00384DE9">
        <w:rPr>
          <w:i/>
          <w:highlight w:val="yellow"/>
        </w:rPr>
        <w:t>.</w:t>
      </w:r>
      <w:r>
        <w:rPr>
          <w:i/>
          <w:highlight w:val="yellow"/>
        </w:rPr>
        <w:t xml:space="preserve"> Die</w:t>
      </w:r>
      <w:r w:rsidR="00E66D79">
        <w:rPr>
          <w:i/>
          <w:highlight w:val="yellow"/>
        </w:rPr>
        <w:t xml:space="preserve"> Anforderungen</w:t>
      </w:r>
      <w:r>
        <w:rPr>
          <w:i/>
          <w:highlight w:val="yellow"/>
        </w:rPr>
        <w:t xml:space="preserve"> basieren sowohl auf den Zielen</w:t>
      </w:r>
      <w:r w:rsidR="00E66D79">
        <w:rPr>
          <w:i/>
          <w:highlight w:val="yellow"/>
        </w:rPr>
        <w:t xml:space="preserve"> </w:t>
      </w:r>
      <w:r>
        <w:rPr>
          <w:i/>
          <w:highlight w:val="yellow"/>
        </w:rPr>
        <w:t>und nehmen Bezug zu den Anwendungsfällen.</w:t>
      </w:r>
    </w:p>
    <w:p w14:paraId="3FB85C70" w14:textId="49BE6D22" w:rsidR="00AE75C9" w:rsidRPr="00384DE9" w:rsidRDefault="00AE75C9" w:rsidP="00AE75C9">
      <w:pPr>
        <w:rPr>
          <w:i/>
          <w:highlight w:val="yellow"/>
        </w:rPr>
      </w:pPr>
      <w:r>
        <w:rPr>
          <w:i/>
          <w:highlight w:val="yellow"/>
        </w:rPr>
        <w:t xml:space="preserve"> </w:t>
      </w:r>
      <w:r w:rsidRPr="00384DE9">
        <w:rPr>
          <w:i/>
          <w:highlight w:val="yellow"/>
        </w:rPr>
        <w:t xml:space="preserve">Anforderungen beschreiben, was Ihre Anwendung können </w:t>
      </w:r>
      <w:r>
        <w:rPr>
          <w:i/>
          <w:highlight w:val="yellow"/>
        </w:rPr>
        <w:t xml:space="preserve">oder erfüllen </w:t>
      </w:r>
      <w:r w:rsidRPr="00384DE9">
        <w:rPr>
          <w:i/>
          <w:highlight w:val="yellow"/>
        </w:rPr>
        <w:t>muss, damit die Ziele erreicht werden.</w:t>
      </w:r>
      <w:r>
        <w:rPr>
          <w:i/>
          <w:highlight w:val="yellow"/>
        </w:rPr>
        <w:t xml:space="preserve"> Die Anforderungen dienen u.a. als Basis für Ihre Testfälle.</w:t>
      </w:r>
    </w:p>
    <w:p w14:paraId="1EBEFD25" w14:textId="77777777" w:rsidR="00AE75C9" w:rsidRPr="00072D65" w:rsidRDefault="00AE75C9" w:rsidP="00AE75C9">
      <w:pPr>
        <w:rPr>
          <w:i/>
          <w:highlight w:val="yellow"/>
        </w:rPr>
      </w:pPr>
      <w:r w:rsidRPr="00384DE9">
        <w:rPr>
          <w:i/>
          <w:highlight w:val="yellow"/>
        </w:rPr>
        <w:t xml:space="preserve">Es werden üblicherweise «Funktionale Anforderungen» und «Nicht-funktionale Anforderungen» unterschieden. Funktionale Anforderungen definieren Funktionen, die Ihre Anwendung können muss (bspw. «Die Anwendung muss dem </w:t>
      </w:r>
      <w:r>
        <w:rPr>
          <w:i/>
          <w:highlight w:val="yellow"/>
        </w:rPr>
        <w:t xml:space="preserve">angemeldeten </w:t>
      </w:r>
      <w:r w:rsidRPr="00384DE9">
        <w:rPr>
          <w:i/>
          <w:highlight w:val="yellow"/>
        </w:rPr>
        <w:t xml:space="preserve">Benutzer die Möglichkeit bieten, seinen Profilnamen zu ändern»). Nicht-funktionale Anforderungen beschreiben </w:t>
      </w:r>
      <w:r w:rsidRPr="00072D65">
        <w:rPr>
          <w:i/>
          <w:highlight w:val="yellow"/>
        </w:rPr>
        <w:t>entweder Randbedingungen, die die Lösungsmöglichkeiten einschränken (z.B. «Die Anwendung muss auf Ubuntu lauffähig sein»), oder Qualitätsanforderungen (z.B. «Die Berechnung der Fahrtzeit darf nicht länger als 2 Sekunden dauern»).</w:t>
      </w:r>
    </w:p>
    <w:p w14:paraId="53AF380C" w14:textId="5C8BFD8C" w:rsidR="00AE75C9" w:rsidRDefault="00AE75C9" w:rsidP="00472F37">
      <w:pPr>
        <w:rPr>
          <w:i/>
        </w:rPr>
      </w:pPr>
      <w:r w:rsidRPr="00072D65">
        <w:rPr>
          <w:i/>
          <w:highlight w:val="yellow"/>
        </w:rPr>
        <w:t>Unterscheiden Sie auch hier, welche Anforderungen für Ihren Projekterfolg zwingend umgesetzt werden müssen und welche optional erreicht werden können. Am Ende machen Sie eine Auswertung, welche Anforderungen Sie erfüllen konnten.</w:t>
      </w:r>
    </w:p>
    <w:p w14:paraId="76C472E4" w14:textId="77777777" w:rsidR="00C24227" w:rsidRDefault="00C24227" w:rsidP="00C24227">
      <w:pPr>
        <w:pStyle w:val="berschrift2"/>
      </w:pPr>
      <w:r w:rsidRPr="00384DE9">
        <w:t>Aktivitätsdiagramm</w:t>
      </w:r>
      <w:r w:rsidRPr="00384DE9">
        <w:rPr>
          <w:highlight w:val="yellow"/>
        </w:rPr>
        <w:t>(e)</w:t>
      </w:r>
    </w:p>
    <w:p w14:paraId="018ADA7A" w14:textId="3F1365B8" w:rsidR="00C24227" w:rsidRPr="00C24227" w:rsidRDefault="00C24227" w:rsidP="00472F37">
      <w:r>
        <w:rPr>
          <w:i/>
          <w:highlight w:val="yellow"/>
        </w:rPr>
        <w:t xml:space="preserve">Erstellen Sie hier mindestens je ein Aktivitätsdiagramm für den gesamten Spielablauf sowie für den Ablauf einer Spielrunde </w:t>
      </w:r>
      <w:r w:rsidR="00793A7D">
        <w:rPr>
          <w:i/>
          <w:highlight w:val="yellow"/>
        </w:rPr>
        <w:t>und beschreiben Sie diese nachvollziehbar</w:t>
      </w:r>
      <w:r>
        <w:rPr>
          <w:i/>
          <w:highlight w:val="yellow"/>
        </w:rPr>
        <w:t>.</w:t>
      </w:r>
      <w:r>
        <w:rPr>
          <w:i/>
        </w:rPr>
        <w:t xml:space="preserve"> </w:t>
      </w:r>
    </w:p>
    <w:p w14:paraId="25451849" w14:textId="110DB09A" w:rsidR="00444382" w:rsidRDefault="00444382" w:rsidP="00444382">
      <w:pPr>
        <w:pStyle w:val="berschrift2"/>
      </w:pPr>
      <w:r w:rsidRPr="00384DE9">
        <w:t>CRC-Karten</w:t>
      </w:r>
    </w:p>
    <w:p w14:paraId="553CB59F" w14:textId="31874741" w:rsidR="00200F8F" w:rsidRPr="00200F8F" w:rsidRDefault="00200F8F" w:rsidP="00200F8F">
      <w:pPr>
        <w:rPr>
          <w:i/>
        </w:rPr>
      </w:pPr>
      <w:r>
        <w:rPr>
          <w:i/>
          <w:highlight w:val="yellow"/>
        </w:rPr>
        <w:t>Leiten Sie aus dem Projekt</w:t>
      </w:r>
      <w:r w:rsidR="00793A7D">
        <w:rPr>
          <w:i/>
          <w:highlight w:val="yellow"/>
        </w:rPr>
        <w:t>auftrag</w:t>
      </w:r>
      <w:r>
        <w:rPr>
          <w:i/>
          <w:highlight w:val="yellow"/>
        </w:rPr>
        <w:t xml:space="preserve"> mindestens 4 Fachklassen (d.h. keine Hilfsklassen wie «</w:t>
      </w:r>
      <w:proofErr w:type="spellStart"/>
      <w:r>
        <w:rPr>
          <w:i/>
          <w:highlight w:val="yellow"/>
        </w:rPr>
        <w:t>ImageLoader</w:t>
      </w:r>
      <w:proofErr w:type="spellEnd"/>
      <w:r>
        <w:rPr>
          <w:i/>
          <w:highlight w:val="yellow"/>
        </w:rPr>
        <w:t xml:space="preserve">») </w:t>
      </w:r>
      <w:r w:rsidR="004759EA">
        <w:rPr>
          <w:i/>
          <w:highlight w:val="yellow"/>
        </w:rPr>
        <w:t>ab und beschreiben Sie diese einzeln als CRC-Karte.</w:t>
      </w:r>
    </w:p>
    <w:p w14:paraId="66C16AAE" w14:textId="77777777" w:rsidR="00F1331B" w:rsidRPr="00384DE9" w:rsidRDefault="00F1331B" w:rsidP="00F1331B">
      <w:pPr>
        <w:pStyle w:val="Beschriftung"/>
        <w:keepNext/>
      </w:pPr>
      <w:bookmarkStart w:id="3" w:name="_Toc38719558"/>
      <w:r w:rsidRPr="00384DE9">
        <w:t xml:space="preserve">Tabelle </w:t>
      </w:r>
      <w:r w:rsidR="0093772F">
        <w:fldChar w:fldCharType="begin"/>
      </w:r>
      <w:r w:rsidR="0093772F">
        <w:instrText xml:space="preserve"> SEQ Tabelle \* ARABIC </w:instrText>
      </w:r>
      <w:r w:rsidR="0093772F">
        <w:fldChar w:fldCharType="separate"/>
      </w:r>
      <w:r w:rsidRPr="00384DE9">
        <w:t>2</w:t>
      </w:r>
      <w:r w:rsidR="0093772F">
        <w:fldChar w:fldCharType="end"/>
      </w:r>
      <w:r w:rsidRPr="00384DE9">
        <w:t xml:space="preserve">: </w:t>
      </w:r>
      <w:r w:rsidRPr="008A5C31">
        <w:rPr>
          <w:highlight w:val="yellow"/>
        </w:rPr>
        <w:t>Muster CRC-Karte</w:t>
      </w:r>
      <w:bookmarkEnd w:id="3"/>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390"/>
        <w:gridCol w:w="4104"/>
      </w:tblGrid>
      <w:tr w:rsidR="00F1331B" w:rsidRPr="00384DE9" w14:paraId="356DA753" w14:textId="77777777" w:rsidTr="00F1331B">
        <w:tc>
          <w:tcPr>
            <w:tcW w:w="8494" w:type="dxa"/>
            <w:gridSpan w:val="2"/>
          </w:tcPr>
          <w:p w14:paraId="25267DF6" w14:textId="77777777" w:rsidR="00F1331B" w:rsidRPr="00384DE9" w:rsidRDefault="00F1331B" w:rsidP="008A5C31">
            <w:r w:rsidRPr="00384DE9">
              <w:t>Class:</w:t>
            </w:r>
          </w:p>
          <w:p w14:paraId="50BB1DA8" w14:textId="77777777" w:rsidR="00F1331B" w:rsidRPr="00384DE9" w:rsidRDefault="00F1331B" w:rsidP="008A5C31"/>
        </w:tc>
      </w:tr>
      <w:tr w:rsidR="00F1331B" w:rsidRPr="00384DE9" w14:paraId="370BB82C" w14:textId="77777777" w:rsidTr="00F1331B">
        <w:tc>
          <w:tcPr>
            <w:tcW w:w="4390" w:type="dxa"/>
          </w:tcPr>
          <w:p w14:paraId="4AB8E734" w14:textId="77777777" w:rsidR="00F1331B" w:rsidRPr="00384DE9" w:rsidRDefault="00F1331B" w:rsidP="008A5C31">
            <w:r w:rsidRPr="00384DE9">
              <w:t>Responsibilities:</w:t>
            </w:r>
          </w:p>
          <w:p w14:paraId="328A9DBE" w14:textId="77777777" w:rsidR="00F1331B" w:rsidRPr="00384DE9" w:rsidRDefault="00F1331B" w:rsidP="00F1331B"/>
        </w:tc>
        <w:tc>
          <w:tcPr>
            <w:tcW w:w="4104" w:type="dxa"/>
          </w:tcPr>
          <w:p w14:paraId="0AD2526D" w14:textId="77777777" w:rsidR="00F1331B" w:rsidRPr="00384DE9" w:rsidRDefault="00F1331B" w:rsidP="008A5C31">
            <w:r w:rsidRPr="00384DE9">
              <w:t>Collaborators:</w:t>
            </w:r>
          </w:p>
          <w:p w14:paraId="41B0CF41" w14:textId="77777777" w:rsidR="00F1331B" w:rsidRPr="00384DE9" w:rsidRDefault="00F1331B" w:rsidP="00F1331B"/>
        </w:tc>
      </w:tr>
    </w:tbl>
    <w:p w14:paraId="57A5355E" w14:textId="77777777" w:rsidR="00444382" w:rsidRPr="00384DE9" w:rsidRDefault="00444382" w:rsidP="00444382"/>
    <w:p w14:paraId="48725E64" w14:textId="0D13FF2B" w:rsidR="00087081" w:rsidRDefault="00087081" w:rsidP="00087081">
      <w:pPr>
        <w:pStyle w:val="berschrift2"/>
      </w:pPr>
      <w:r w:rsidRPr="00384DE9">
        <w:t>Klassendiagramm</w:t>
      </w:r>
      <w:r w:rsidR="00472F37" w:rsidRPr="00384DE9">
        <w:rPr>
          <w:highlight w:val="yellow"/>
        </w:rPr>
        <w:t>(e)</w:t>
      </w:r>
    </w:p>
    <w:p w14:paraId="5330C998" w14:textId="38437DCC" w:rsidR="00C936F7" w:rsidRPr="003C02CE" w:rsidRDefault="003C02CE" w:rsidP="00C936F7">
      <w:pPr>
        <w:rPr>
          <w:i/>
        </w:rPr>
      </w:pPr>
      <w:r>
        <w:rPr>
          <w:i/>
          <w:highlight w:val="yellow"/>
        </w:rPr>
        <w:t>Erstellen Sie ein Klassendiagramm, dass möglichst vollständig ist und mindestens die CRC-Karten konkretisiert und beschreiben Sie das Diagramm.</w:t>
      </w:r>
    </w:p>
    <w:p w14:paraId="669BFD5D" w14:textId="0D488588" w:rsidR="00444382" w:rsidRDefault="00444382" w:rsidP="00444382">
      <w:pPr>
        <w:pStyle w:val="berschrift2"/>
      </w:pPr>
      <w:r w:rsidRPr="00384DE9">
        <w:t>Zustandsdiagramm</w:t>
      </w:r>
      <w:r w:rsidRPr="00384DE9">
        <w:rPr>
          <w:highlight w:val="yellow"/>
        </w:rPr>
        <w:t>(e)</w:t>
      </w:r>
    </w:p>
    <w:p w14:paraId="32377312" w14:textId="7E9EE617" w:rsidR="003C02CE" w:rsidRPr="003C02CE" w:rsidRDefault="003C02CE" w:rsidP="003C02CE">
      <w:r>
        <w:rPr>
          <w:i/>
          <w:highlight w:val="yellow"/>
        </w:rPr>
        <w:t xml:space="preserve">Erstellen Sie </w:t>
      </w:r>
      <w:r w:rsidR="00F3370C">
        <w:rPr>
          <w:i/>
          <w:highlight w:val="yellow"/>
        </w:rPr>
        <w:t xml:space="preserve">mindestens </w:t>
      </w:r>
      <w:r w:rsidR="00725B2D">
        <w:rPr>
          <w:i/>
          <w:highlight w:val="yellow"/>
        </w:rPr>
        <w:t>ein</w:t>
      </w:r>
      <w:r w:rsidR="003A7380">
        <w:rPr>
          <w:i/>
          <w:highlight w:val="yellow"/>
        </w:rPr>
        <w:t xml:space="preserve"> </w:t>
      </w:r>
      <w:r w:rsidR="00F3370C">
        <w:rPr>
          <w:i/>
          <w:highlight w:val="yellow"/>
        </w:rPr>
        <w:t>Zustandsdiagramm, welche</w:t>
      </w:r>
      <w:r w:rsidR="00725B2D">
        <w:rPr>
          <w:i/>
          <w:highlight w:val="yellow"/>
        </w:rPr>
        <w:t>s</w:t>
      </w:r>
      <w:r w:rsidR="00F3370C">
        <w:rPr>
          <w:i/>
          <w:highlight w:val="yellow"/>
        </w:rPr>
        <w:t xml:space="preserve"> d</w:t>
      </w:r>
      <w:r w:rsidR="003A7380">
        <w:rPr>
          <w:i/>
          <w:highlight w:val="yellow"/>
        </w:rPr>
        <w:t xml:space="preserve">en nächsten möglichen Zug (spielbare Karte) </w:t>
      </w:r>
      <w:r w:rsidR="00675A4F">
        <w:rPr>
          <w:i/>
          <w:highlight w:val="yellow"/>
        </w:rPr>
        <w:t>darstellt und beschreiben Sie dieses</w:t>
      </w:r>
      <w:r>
        <w:rPr>
          <w:i/>
          <w:highlight w:val="yellow"/>
        </w:rPr>
        <w:t>.</w:t>
      </w:r>
    </w:p>
    <w:p w14:paraId="0953CD3A" w14:textId="65BFF6F9" w:rsidR="00087081" w:rsidRDefault="00087081" w:rsidP="00087081">
      <w:pPr>
        <w:pStyle w:val="berschrift2"/>
      </w:pPr>
      <w:r w:rsidRPr="00384DE9">
        <w:t>Sequenzdiagramm</w:t>
      </w:r>
      <w:r w:rsidR="00472F37" w:rsidRPr="00384DE9">
        <w:rPr>
          <w:highlight w:val="yellow"/>
        </w:rPr>
        <w:t>(e)</w:t>
      </w:r>
    </w:p>
    <w:p w14:paraId="10728BAC" w14:textId="01A2BF9A" w:rsidR="00675A4F" w:rsidRPr="00675A4F" w:rsidRDefault="00675A4F" w:rsidP="00675A4F">
      <w:r>
        <w:rPr>
          <w:i/>
          <w:highlight w:val="yellow"/>
        </w:rPr>
        <w:t xml:space="preserve">Erstellen Sie mindestens ein </w:t>
      </w:r>
      <w:r w:rsidR="009B4A7E">
        <w:rPr>
          <w:i/>
          <w:highlight w:val="yellow"/>
        </w:rPr>
        <w:t>Sequenzdiagramm</w:t>
      </w:r>
      <w:r>
        <w:rPr>
          <w:i/>
          <w:highlight w:val="yellow"/>
        </w:rPr>
        <w:t xml:space="preserve">, welches den </w:t>
      </w:r>
      <w:r w:rsidR="009B4A7E">
        <w:rPr>
          <w:i/>
          <w:highlight w:val="yellow"/>
        </w:rPr>
        <w:t>Programmstart bis hin zum ersten Zug darstellt und beschreiben Sie dieses</w:t>
      </w:r>
      <w:r>
        <w:rPr>
          <w:i/>
          <w:highlight w:val="yellow"/>
        </w:rPr>
        <w:t>.</w:t>
      </w:r>
    </w:p>
    <w:p w14:paraId="6EF4E7E2" w14:textId="5FBA26B4" w:rsidR="00087081" w:rsidRDefault="00087081" w:rsidP="00B52FD5">
      <w:pPr>
        <w:pStyle w:val="berschrift2"/>
      </w:pPr>
      <w:r w:rsidRPr="00384DE9">
        <w:t>Mockup</w:t>
      </w:r>
      <w:r w:rsidR="00472F37" w:rsidRPr="00384DE9">
        <w:rPr>
          <w:highlight w:val="yellow"/>
        </w:rPr>
        <w:t>(</w:t>
      </w:r>
      <w:r w:rsidRPr="00384DE9">
        <w:rPr>
          <w:highlight w:val="yellow"/>
        </w:rPr>
        <w:t>s</w:t>
      </w:r>
      <w:r w:rsidR="00472F37" w:rsidRPr="00384DE9">
        <w:rPr>
          <w:highlight w:val="yellow"/>
        </w:rPr>
        <w:t>)</w:t>
      </w:r>
    </w:p>
    <w:p w14:paraId="036B9F5C" w14:textId="74EF8C10" w:rsidR="009B4A7E" w:rsidRPr="009B4A7E" w:rsidRDefault="009B4A7E" w:rsidP="009B4A7E">
      <w:r>
        <w:rPr>
          <w:i/>
          <w:highlight w:val="yellow"/>
        </w:rPr>
        <w:t xml:space="preserve">Erstellen Sie </w:t>
      </w:r>
      <w:r w:rsidR="00C20512">
        <w:rPr>
          <w:i/>
          <w:highlight w:val="yellow"/>
        </w:rPr>
        <w:t>Mockups (Entwürfe d</w:t>
      </w:r>
      <w:r w:rsidR="00C20512" w:rsidRPr="000778CE">
        <w:rPr>
          <w:i/>
          <w:highlight w:val="yellow"/>
        </w:rPr>
        <w:t>er grafischen Oberfläche) zu Ihrem Spiel</w:t>
      </w:r>
      <w:r w:rsidRPr="000778CE">
        <w:rPr>
          <w:i/>
          <w:highlight w:val="yellow"/>
        </w:rPr>
        <w:t xml:space="preserve"> und beschreiben Sie diese</w:t>
      </w:r>
      <w:r w:rsidR="00C20512" w:rsidRPr="000778CE">
        <w:rPr>
          <w:i/>
          <w:highlight w:val="yellow"/>
        </w:rPr>
        <w:t xml:space="preserve"> nachvollziehbar. Gehen sie dabei auf die verwendeten Elemente und </w:t>
      </w:r>
      <w:r w:rsidR="000778CE" w:rsidRPr="000778CE">
        <w:rPr>
          <w:i/>
          <w:highlight w:val="yellow"/>
        </w:rPr>
        <w:t>Struktur (</w:t>
      </w:r>
      <w:proofErr w:type="spellStart"/>
      <w:r w:rsidR="000778CE" w:rsidRPr="000778CE">
        <w:rPr>
          <w:i/>
          <w:highlight w:val="yellow"/>
        </w:rPr>
        <w:t>LayoutManager</w:t>
      </w:r>
      <w:proofErr w:type="spellEnd"/>
      <w:r w:rsidR="000778CE" w:rsidRPr="000778CE">
        <w:rPr>
          <w:i/>
          <w:highlight w:val="yellow"/>
        </w:rPr>
        <w:t>) ein.</w:t>
      </w:r>
    </w:p>
    <w:p w14:paraId="3F922B51" w14:textId="77777777" w:rsidR="00D84B27" w:rsidRPr="00384DE9" w:rsidRDefault="00087081" w:rsidP="00087081">
      <w:pPr>
        <w:pStyle w:val="berschrift1"/>
      </w:pPr>
      <w:bookmarkStart w:id="4" w:name="_Toc38719554"/>
      <w:r w:rsidRPr="00384DE9">
        <w:lastRenderedPageBreak/>
        <w:t>Testfälle</w:t>
      </w:r>
      <w:bookmarkEnd w:id="4"/>
    </w:p>
    <w:p w14:paraId="65949AEA" w14:textId="1FA20645" w:rsidR="00087081" w:rsidRPr="00384DE9" w:rsidRDefault="00087081" w:rsidP="00087081">
      <w:pPr>
        <w:rPr>
          <w:i/>
          <w:highlight w:val="yellow"/>
        </w:rPr>
      </w:pPr>
      <w:r w:rsidRPr="00384DE9">
        <w:rPr>
          <w:i/>
          <w:highlight w:val="yellow"/>
        </w:rPr>
        <w:t xml:space="preserve">Beschreiben Sie </w:t>
      </w:r>
      <w:r w:rsidR="00E92C95">
        <w:rPr>
          <w:i/>
          <w:highlight w:val="yellow"/>
        </w:rPr>
        <w:t>i</w:t>
      </w:r>
      <w:r w:rsidR="005F12B7">
        <w:rPr>
          <w:i/>
          <w:highlight w:val="yellow"/>
        </w:rPr>
        <w:t>n den</w:t>
      </w:r>
      <w:r w:rsidR="00E92C95">
        <w:rPr>
          <w:i/>
          <w:highlight w:val="yellow"/>
        </w:rPr>
        <w:t xml:space="preserve"> Unterkapitel</w:t>
      </w:r>
      <w:r w:rsidR="005F12B7">
        <w:rPr>
          <w:i/>
          <w:highlight w:val="yellow"/>
        </w:rPr>
        <w:t>n</w:t>
      </w:r>
      <w:r w:rsidR="00E92C95">
        <w:rPr>
          <w:i/>
          <w:highlight w:val="yellow"/>
        </w:rPr>
        <w:t xml:space="preserve"> «</w:t>
      </w:r>
      <w:proofErr w:type="spellStart"/>
      <w:r w:rsidR="00E92C95">
        <w:rPr>
          <w:i/>
          <w:highlight w:val="yellow"/>
        </w:rPr>
        <w:t>JUnit</w:t>
      </w:r>
      <w:proofErr w:type="spellEnd"/>
      <w:r w:rsidR="00E92C95">
        <w:rPr>
          <w:i/>
          <w:highlight w:val="yellow"/>
        </w:rPr>
        <w:t>-Testfälle» sowie «Manuelle Testfälle»</w:t>
      </w:r>
      <w:r w:rsidR="007B34E8">
        <w:rPr>
          <w:i/>
          <w:highlight w:val="yellow"/>
        </w:rPr>
        <w:t xml:space="preserve"> </w:t>
      </w:r>
      <w:r w:rsidRPr="00384DE9">
        <w:rPr>
          <w:i/>
          <w:highlight w:val="yellow"/>
        </w:rPr>
        <w:t>die Testfälle, welche Sie verwenden</w:t>
      </w:r>
      <w:r w:rsidR="00472F37" w:rsidRPr="00384DE9">
        <w:rPr>
          <w:i/>
          <w:highlight w:val="yellow"/>
        </w:rPr>
        <w:t>,</w:t>
      </w:r>
      <w:r w:rsidRPr="00384DE9">
        <w:rPr>
          <w:i/>
          <w:highlight w:val="yellow"/>
        </w:rPr>
        <w:t xml:space="preserve"> um die fehlerfreie </w:t>
      </w:r>
      <w:r w:rsidR="008A5C31">
        <w:rPr>
          <w:i/>
          <w:highlight w:val="yellow"/>
        </w:rPr>
        <w:t>Arbeitsweise</w:t>
      </w:r>
      <w:r w:rsidRPr="00384DE9">
        <w:rPr>
          <w:i/>
          <w:highlight w:val="yellow"/>
        </w:rPr>
        <w:t xml:space="preserve"> Ihrer Anwendung nachzuweisen.</w:t>
      </w:r>
    </w:p>
    <w:p w14:paraId="1107F0B5" w14:textId="77777777" w:rsidR="00087081" w:rsidRPr="00384DE9" w:rsidRDefault="00087081" w:rsidP="00087081">
      <w:pPr>
        <w:rPr>
          <w:i/>
          <w:highlight w:val="yellow"/>
        </w:rPr>
      </w:pPr>
      <w:r w:rsidRPr="00384DE9">
        <w:rPr>
          <w:i/>
          <w:highlight w:val="yellow"/>
        </w:rPr>
        <w:t>Wichtige Elemente sind:</w:t>
      </w:r>
    </w:p>
    <w:p w14:paraId="78AA003B" w14:textId="77777777" w:rsidR="00087081" w:rsidRPr="00384DE9" w:rsidRDefault="00087081" w:rsidP="00A57E38">
      <w:pPr>
        <w:pStyle w:val="Listenabsatz"/>
        <w:numPr>
          <w:ilvl w:val="0"/>
          <w:numId w:val="11"/>
        </w:numPr>
        <w:rPr>
          <w:i/>
          <w:highlight w:val="yellow"/>
        </w:rPr>
      </w:pPr>
      <w:r w:rsidRPr="00384DE9">
        <w:rPr>
          <w:i/>
          <w:highlight w:val="yellow"/>
        </w:rPr>
        <w:t>Eindeutige Testfallnummer und Kurzbezeichnung</w:t>
      </w:r>
    </w:p>
    <w:p w14:paraId="6CB819B8" w14:textId="77777777" w:rsidR="00087081" w:rsidRPr="00384DE9" w:rsidRDefault="00087081" w:rsidP="00A57E38">
      <w:pPr>
        <w:pStyle w:val="Listenabsatz"/>
        <w:numPr>
          <w:ilvl w:val="0"/>
          <w:numId w:val="11"/>
        </w:numPr>
        <w:rPr>
          <w:i/>
          <w:highlight w:val="yellow"/>
        </w:rPr>
      </w:pPr>
      <w:r w:rsidRPr="00384DE9">
        <w:rPr>
          <w:i/>
          <w:highlight w:val="yellow"/>
        </w:rPr>
        <w:t>Beschreibung des Testfalls</w:t>
      </w:r>
    </w:p>
    <w:p w14:paraId="6DBF9B61" w14:textId="77777777" w:rsidR="00087081" w:rsidRDefault="00087081" w:rsidP="00A57E38">
      <w:pPr>
        <w:pStyle w:val="Listenabsatz"/>
        <w:numPr>
          <w:ilvl w:val="0"/>
          <w:numId w:val="11"/>
        </w:numPr>
        <w:rPr>
          <w:i/>
          <w:highlight w:val="yellow"/>
        </w:rPr>
      </w:pPr>
      <w:r w:rsidRPr="00384DE9">
        <w:rPr>
          <w:i/>
          <w:highlight w:val="yellow"/>
        </w:rPr>
        <w:t>Testdaten mit erwartetem Testresultat</w:t>
      </w:r>
    </w:p>
    <w:p w14:paraId="50DE3297" w14:textId="0C2CFF67" w:rsidR="00472F37" w:rsidRPr="00384DE9" w:rsidRDefault="00C24886" w:rsidP="00472F37">
      <w:pPr>
        <w:rPr>
          <w:i/>
          <w:highlight w:val="yellow"/>
        </w:rPr>
      </w:pPr>
      <w:r>
        <w:rPr>
          <w:i/>
          <w:highlight w:val="yellow"/>
        </w:rPr>
        <w:t xml:space="preserve">Am Ende müssen Sie </w:t>
      </w:r>
      <w:r w:rsidR="00472F37" w:rsidRPr="00384DE9">
        <w:rPr>
          <w:i/>
          <w:highlight w:val="yellow"/>
        </w:rPr>
        <w:t>die Durchführung der Testfälle angemessen und nachvollziehbar</w:t>
      </w:r>
      <w:r w:rsidR="00CB6EE4">
        <w:rPr>
          <w:i/>
          <w:highlight w:val="yellow"/>
        </w:rPr>
        <w:t xml:space="preserve"> protokollieren</w:t>
      </w:r>
      <w:r w:rsidR="00472F37" w:rsidRPr="00384DE9">
        <w:rPr>
          <w:i/>
          <w:highlight w:val="yellow"/>
        </w:rPr>
        <w:t xml:space="preserve">. </w:t>
      </w:r>
      <w:r w:rsidR="00CB6EE4">
        <w:rPr>
          <w:i/>
          <w:highlight w:val="yellow"/>
        </w:rPr>
        <w:t xml:space="preserve">Die </w:t>
      </w:r>
      <w:r w:rsidR="00472F37" w:rsidRPr="00384DE9">
        <w:rPr>
          <w:i/>
          <w:highlight w:val="yellow"/>
        </w:rPr>
        <w:t xml:space="preserve">Protokolle </w:t>
      </w:r>
      <w:r w:rsidR="00CB6EE4">
        <w:rPr>
          <w:i/>
          <w:highlight w:val="yellow"/>
        </w:rPr>
        <w:t xml:space="preserve">der Testfälle sind </w:t>
      </w:r>
      <w:r w:rsidR="00472F37" w:rsidRPr="00384DE9">
        <w:rPr>
          <w:i/>
          <w:highlight w:val="yellow"/>
        </w:rPr>
        <w:t>dem Anhang hinzu</w:t>
      </w:r>
      <w:r w:rsidR="00CB6EE4">
        <w:rPr>
          <w:i/>
          <w:highlight w:val="yellow"/>
        </w:rPr>
        <w:t>fügen</w:t>
      </w:r>
      <w:r w:rsidR="00472F37" w:rsidRPr="00384DE9">
        <w:rPr>
          <w:i/>
          <w:highlight w:val="yellow"/>
        </w:rPr>
        <w:t>.</w:t>
      </w:r>
    </w:p>
    <w:p w14:paraId="7747A537" w14:textId="3465173C" w:rsidR="00B52FD5" w:rsidRDefault="004E6D50" w:rsidP="004E6D50">
      <w:pPr>
        <w:pStyle w:val="berschrift2"/>
      </w:pPr>
      <w:proofErr w:type="spellStart"/>
      <w:r w:rsidRPr="00384DE9">
        <w:t>JUnit</w:t>
      </w:r>
      <w:proofErr w:type="spellEnd"/>
      <w:r w:rsidR="00EE3C34" w:rsidRPr="00384DE9">
        <w:t>-Testfälle</w:t>
      </w:r>
    </w:p>
    <w:p w14:paraId="1E318D29" w14:textId="4F50460B" w:rsidR="00212C9B" w:rsidRPr="00384DE9" w:rsidRDefault="00C70EFF" w:rsidP="00212C9B">
      <w:pPr>
        <w:rPr>
          <w:i/>
          <w:highlight w:val="yellow"/>
        </w:rPr>
      </w:pPr>
      <w:r>
        <w:rPr>
          <w:i/>
          <w:highlight w:val="yellow"/>
        </w:rPr>
        <w:t xml:space="preserve">Beschreiben Sie hier </w:t>
      </w:r>
      <w:proofErr w:type="spellStart"/>
      <w:r>
        <w:rPr>
          <w:i/>
          <w:highlight w:val="yellow"/>
        </w:rPr>
        <w:t>JUnit</w:t>
      </w:r>
      <w:proofErr w:type="spellEnd"/>
      <w:r>
        <w:rPr>
          <w:i/>
          <w:highlight w:val="yellow"/>
        </w:rPr>
        <w:t>-Testfälle (mind. 1</w:t>
      </w:r>
      <w:r w:rsidR="0069309B">
        <w:rPr>
          <w:i/>
          <w:highlight w:val="yellow"/>
        </w:rPr>
        <w:t>0</w:t>
      </w:r>
      <w:r>
        <w:rPr>
          <w:i/>
          <w:highlight w:val="yellow"/>
        </w:rPr>
        <w:t>) gemäss obigem Schema, die Sie umsetzen werden</w:t>
      </w:r>
      <w:r w:rsidR="00212C9B" w:rsidRPr="00384DE9">
        <w:rPr>
          <w:i/>
          <w:highlight w:val="yellow"/>
        </w:rPr>
        <w:t>.</w:t>
      </w:r>
    </w:p>
    <w:p w14:paraId="20C6DF07" w14:textId="7BC070EA" w:rsidR="00212C9B" w:rsidRDefault="00BB1BCF" w:rsidP="00212C9B">
      <w:pPr>
        <w:pStyle w:val="berschrift2"/>
      </w:pPr>
      <w:r>
        <w:t xml:space="preserve">Manuelle </w:t>
      </w:r>
      <w:r w:rsidR="00212C9B" w:rsidRPr="00384DE9">
        <w:t>Testfälle</w:t>
      </w:r>
    </w:p>
    <w:p w14:paraId="20B8B706" w14:textId="0E95A044" w:rsidR="005F12B7" w:rsidRPr="005F12B7" w:rsidRDefault="00C70EFF" w:rsidP="005F12B7">
      <w:r>
        <w:rPr>
          <w:i/>
          <w:highlight w:val="yellow"/>
        </w:rPr>
        <w:t xml:space="preserve">Beschreiben Sie hier manuelle Testfälle (mind. 5) gemäss obigem Schema, die </w:t>
      </w:r>
      <w:r w:rsidR="0069309B">
        <w:rPr>
          <w:i/>
          <w:highlight w:val="yellow"/>
        </w:rPr>
        <w:t xml:space="preserve">nicht automatisiert werden können und die </w:t>
      </w:r>
      <w:r>
        <w:rPr>
          <w:i/>
          <w:highlight w:val="yellow"/>
        </w:rPr>
        <w:t>Sie manuell ausführen werden</w:t>
      </w:r>
      <w:r w:rsidRPr="00384DE9">
        <w:rPr>
          <w:i/>
          <w:highlight w:val="yellow"/>
        </w:rPr>
        <w:t>.</w:t>
      </w:r>
    </w:p>
    <w:p w14:paraId="40672BF1" w14:textId="77777777" w:rsidR="00B52FD5" w:rsidRPr="00384DE9" w:rsidRDefault="00B52FD5" w:rsidP="00B52FD5">
      <w:pPr>
        <w:pStyle w:val="berschrift1"/>
      </w:pPr>
      <w:bookmarkStart w:id="5" w:name="_Toc38719555"/>
      <w:r w:rsidRPr="00384DE9">
        <w:t>Lösungsbeschreibung</w:t>
      </w:r>
      <w:bookmarkEnd w:id="5"/>
    </w:p>
    <w:p w14:paraId="510D945E" w14:textId="77777777" w:rsidR="00827DCC" w:rsidRPr="00384DE9" w:rsidRDefault="00B52FD5" w:rsidP="00827DCC">
      <w:pPr>
        <w:rPr>
          <w:i/>
          <w:highlight w:val="yellow"/>
        </w:rPr>
      </w:pPr>
      <w:r w:rsidRPr="00384DE9">
        <w:rPr>
          <w:i/>
          <w:highlight w:val="yellow"/>
        </w:rPr>
        <w:t>Beschreiben Sie hier, wie Ihre Lösung aussieht und was sie kann respektive was noch nicht umgesetzt wurde</w:t>
      </w:r>
      <w:r w:rsidR="003E4B2E" w:rsidRPr="00384DE9">
        <w:rPr>
          <w:i/>
          <w:highlight w:val="yellow"/>
        </w:rPr>
        <w:t xml:space="preserve"> (z.B. wichtige Hinweise zum Programmcode)</w:t>
      </w:r>
      <w:r w:rsidRPr="00384DE9">
        <w:rPr>
          <w:i/>
          <w:highlight w:val="yellow"/>
        </w:rPr>
        <w:t>. Bewerten Sie dazu die von Ihnen gesetzten Ziele und Anforderungen und kommentieren Sie den Unterschied zwischen Ihrem IST-Ergebnis und dem ursprünglich definierten SOLL-</w:t>
      </w:r>
      <w:r w:rsidR="00347A08" w:rsidRPr="00384DE9">
        <w:rPr>
          <w:i/>
          <w:highlight w:val="yellow"/>
        </w:rPr>
        <w:t>Zustand</w:t>
      </w:r>
      <w:r w:rsidRPr="00384DE9">
        <w:rPr>
          <w:i/>
          <w:highlight w:val="yellow"/>
        </w:rPr>
        <w:t>.</w:t>
      </w:r>
      <w:r w:rsidR="008A5C31">
        <w:rPr>
          <w:i/>
          <w:highlight w:val="yellow"/>
        </w:rPr>
        <w:t xml:space="preserve"> Machen Sie schliesslich einen kurzen Ausblick, wie Ihre Anwendung weiterentwickelt werden könnte.</w:t>
      </w:r>
    </w:p>
    <w:p w14:paraId="1101AF7F" w14:textId="05A8AB32" w:rsidR="004E6D50" w:rsidRPr="00384DE9" w:rsidRDefault="00B52FD5" w:rsidP="004E6D50">
      <w:pPr>
        <w:rPr>
          <w:i/>
        </w:rPr>
      </w:pPr>
      <w:r w:rsidRPr="00384DE9">
        <w:rPr>
          <w:i/>
          <w:highlight w:val="yellow"/>
        </w:rPr>
        <w:t>Erstellen Sie zusätzlich eine API-Beschreibung für Entwickler sowie ein Benutzerhandbuch</w:t>
      </w:r>
      <w:r w:rsidR="004F107A">
        <w:rPr>
          <w:i/>
          <w:highlight w:val="yellow"/>
        </w:rPr>
        <w:t xml:space="preserve"> (inkl. Installation</w:t>
      </w:r>
      <w:r w:rsidR="00854BD4">
        <w:rPr>
          <w:i/>
          <w:highlight w:val="yellow"/>
        </w:rPr>
        <w:t>sanleitung</w:t>
      </w:r>
      <w:r w:rsidR="004F107A">
        <w:rPr>
          <w:i/>
          <w:highlight w:val="yellow"/>
        </w:rPr>
        <w:t>)</w:t>
      </w:r>
      <w:r w:rsidRPr="00384DE9">
        <w:rPr>
          <w:i/>
          <w:highlight w:val="yellow"/>
        </w:rPr>
        <w:t xml:space="preserve"> für Anwender Ihr</w:t>
      </w:r>
      <w:r w:rsidR="00854BD4">
        <w:rPr>
          <w:i/>
          <w:highlight w:val="yellow"/>
        </w:rPr>
        <w:t>es Spiels</w:t>
      </w:r>
      <w:r w:rsidRPr="00384DE9">
        <w:rPr>
          <w:i/>
          <w:highlight w:val="yellow"/>
        </w:rPr>
        <w:t>.</w:t>
      </w:r>
    </w:p>
    <w:p w14:paraId="08B64A58" w14:textId="77777777" w:rsidR="00B52FD5" w:rsidRPr="00384DE9" w:rsidRDefault="00B52FD5" w:rsidP="00B52FD5">
      <w:pPr>
        <w:pStyle w:val="berschrift1"/>
      </w:pPr>
      <w:bookmarkStart w:id="6" w:name="_Toc38719556"/>
      <w:r w:rsidRPr="00384DE9">
        <w:t>Anhang</w:t>
      </w:r>
      <w:bookmarkEnd w:id="6"/>
    </w:p>
    <w:p w14:paraId="544ED614" w14:textId="77777777" w:rsidR="00EA53E2" w:rsidRPr="00384DE9" w:rsidRDefault="00EA53E2" w:rsidP="00EA53E2">
      <w:pPr>
        <w:rPr>
          <w:i/>
        </w:rPr>
      </w:pPr>
      <w:r w:rsidRPr="00384DE9">
        <w:rPr>
          <w:i/>
          <w:highlight w:val="yellow"/>
        </w:rPr>
        <w:t>Hinweis: Anhänge müssen</w:t>
      </w:r>
      <w:r w:rsidR="004F107A">
        <w:rPr>
          <w:i/>
          <w:highlight w:val="yellow"/>
        </w:rPr>
        <w:t xml:space="preserve"> mindestens</w:t>
      </w:r>
      <w:r w:rsidRPr="00384DE9">
        <w:rPr>
          <w:i/>
          <w:highlight w:val="yellow"/>
        </w:rPr>
        <w:t xml:space="preserve"> in einem Format vorhanden sein, </w:t>
      </w:r>
      <w:r w:rsidR="004F107A">
        <w:rPr>
          <w:i/>
          <w:highlight w:val="yellow"/>
        </w:rPr>
        <w:t>welches</w:t>
      </w:r>
      <w:r w:rsidRPr="00384DE9">
        <w:rPr>
          <w:i/>
          <w:highlight w:val="yellow"/>
        </w:rPr>
        <w:t xml:space="preserve"> ohne Zusatzprogramme dargestellt werden</w:t>
      </w:r>
      <w:r w:rsidR="004F107A">
        <w:rPr>
          <w:i/>
          <w:highlight w:val="yellow"/>
        </w:rPr>
        <w:t xml:space="preserve"> kann</w:t>
      </w:r>
      <w:r w:rsidRPr="00384DE9">
        <w:rPr>
          <w:i/>
          <w:highlight w:val="yellow"/>
        </w:rPr>
        <w:t xml:space="preserve">. </w:t>
      </w:r>
      <w:r w:rsidR="004F107A">
        <w:rPr>
          <w:i/>
          <w:highlight w:val="yellow"/>
        </w:rPr>
        <w:t>Zu den akzeptierten Formaten</w:t>
      </w:r>
      <w:r w:rsidRPr="00384DE9">
        <w:rPr>
          <w:i/>
          <w:highlight w:val="yellow"/>
        </w:rPr>
        <w:t xml:space="preserve"> gehören Bilddateien (JPEG, PNG, GIF), </w:t>
      </w:r>
      <w:r w:rsidR="004F107A">
        <w:rPr>
          <w:i/>
          <w:highlight w:val="yellow"/>
        </w:rPr>
        <w:t xml:space="preserve">gängige </w:t>
      </w:r>
      <w:r w:rsidRPr="00384DE9">
        <w:rPr>
          <w:i/>
          <w:highlight w:val="yellow"/>
        </w:rPr>
        <w:t>Microsoft Office Dateien und PDFs.</w:t>
      </w:r>
    </w:p>
    <w:p w14:paraId="6F779B5F" w14:textId="77777777" w:rsidR="00A57E38" w:rsidRPr="00384DE9" w:rsidRDefault="00A57E38" w:rsidP="00EA53E2">
      <w:r w:rsidRPr="00384DE9">
        <w:rPr>
          <w:i/>
          <w:highlight w:val="yellow"/>
        </w:rPr>
        <w:t>Folgende Anhänge werden erwartet:</w:t>
      </w:r>
    </w:p>
    <w:p w14:paraId="5A90911C" w14:textId="77777777" w:rsidR="00B52FD5" w:rsidRPr="00384DE9" w:rsidRDefault="00B52FD5" w:rsidP="00A57E38">
      <w:pPr>
        <w:pStyle w:val="Listenabsatz"/>
        <w:numPr>
          <w:ilvl w:val="0"/>
          <w:numId w:val="12"/>
        </w:numPr>
        <w:rPr>
          <w:i/>
          <w:highlight w:val="yellow"/>
        </w:rPr>
      </w:pPr>
      <w:r w:rsidRPr="00384DE9">
        <w:rPr>
          <w:i/>
          <w:highlight w:val="yellow"/>
        </w:rPr>
        <w:t>Testprotokolle</w:t>
      </w:r>
    </w:p>
    <w:p w14:paraId="771BB3EA" w14:textId="77777777" w:rsidR="00B52FD5" w:rsidRPr="00384DE9" w:rsidRDefault="00B52FD5" w:rsidP="00A57E38">
      <w:pPr>
        <w:pStyle w:val="Listenabsatz"/>
        <w:numPr>
          <w:ilvl w:val="0"/>
          <w:numId w:val="12"/>
        </w:numPr>
        <w:rPr>
          <w:i/>
          <w:highlight w:val="yellow"/>
        </w:rPr>
      </w:pPr>
      <w:r w:rsidRPr="00384DE9">
        <w:rPr>
          <w:i/>
          <w:highlight w:val="yellow"/>
        </w:rPr>
        <w:t>API-Dokumentation</w:t>
      </w:r>
    </w:p>
    <w:p w14:paraId="7CD2028D" w14:textId="77777777" w:rsidR="00B52FD5" w:rsidRPr="00384DE9" w:rsidRDefault="00B52FD5" w:rsidP="00A57E38">
      <w:pPr>
        <w:pStyle w:val="Listenabsatz"/>
        <w:numPr>
          <w:ilvl w:val="0"/>
          <w:numId w:val="12"/>
        </w:numPr>
        <w:rPr>
          <w:i/>
          <w:highlight w:val="yellow"/>
        </w:rPr>
      </w:pPr>
      <w:r w:rsidRPr="00384DE9">
        <w:rPr>
          <w:i/>
          <w:highlight w:val="yellow"/>
        </w:rPr>
        <w:t>Benutzerhandbuch</w:t>
      </w:r>
    </w:p>
    <w:p w14:paraId="1FB8E6D1" w14:textId="77777777" w:rsidR="00B52FD5" w:rsidRPr="00384DE9" w:rsidRDefault="00B52FD5" w:rsidP="00A57E38">
      <w:pPr>
        <w:pStyle w:val="Listenabsatz"/>
        <w:numPr>
          <w:ilvl w:val="0"/>
          <w:numId w:val="12"/>
        </w:numPr>
        <w:rPr>
          <w:i/>
          <w:highlight w:val="yellow"/>
        </w:rPr>
      </w:pPr>
      <w:r w:rsidRPr="00384DE9">
        <w:rPr>
          <w:i/>
          <w:highlight w:val="yellow"/>
        </w:rPr>
        <w:t>Programm inkl. Source Code</w:t>
      </w:r>
    </w:p>
    <w:p w14:paraId="137BA2B1" w14:textId="6A6F4F6B" w:rsidR="00966A3F" w:rsidRPr="00384DE9" w:rsidRDefault="00384DE9" w:rsidP="00A57E38">
      <w:pPr>
        <w:pStyle w:val="Listenabsatz"/>
        <w:numPr>
          <w:ilvl w:val="0"/>
          <w:numId w:val="12"/>
        </w:numPr>
        <w:rPr>
          <w:i/>
          <w:highlight w:val="yellow"/>
        </w:rPr>
      </w:pPr>
      <w:r w:rsidRPr="00384DE9">
        <w:rPr>
          <w:i/>
          <w:highlight w:val="yellow"/>
        </w:rPr>
        <w:t>Deklaration</w:t>
      </w:r>
      <w:r w:rsidR="00966A3F" w:rsidRPr="00384DE9">
        <w:rPr>
          <w:i/>
          <w:highlight w:val="yellow"/>
        </w:rPr>
        <w:t xml:space="preserve"> Eigenleistung</w:t>
      </w:r>
    </w:p>
    <w:p w14:paraId="091D0DB6" w14:textId="77777777" w:rsidR="00F679A2" w:rsidRPr="00691C26" w:rsidRDefault="00A57E38" w:rsidP="00691C26">
      <w:pPr>
        <w:pStyle w:val="Listenabsatz"/>
        <w:numPr>
          <w:ilvl w:val="0"/>
          <w:numId w:val="12"/>
        </w:numPr>
        <w:rPr>
          <w:i/>
          <w:highlight w:val="yellow"/>
        </w:rPr>
      </w:pPr>
      <w:r w:rsidRPr="00384DE9">
        <w:rPr>
          <w:i/>
          <w:highlight w:val="yellow"/>
        </w:rPr>
        <w:t xml:space="preserve">Optional: </w:t>
      </w:r>
      <w:r w:rsidR="00B52FD5" w:rsidRPr="00384DE9">
        <w:rPr>
          <w:i/>
          <w:highlight w:val="yellow"/>
        </w:rPr>
        <w:t>Weitere Dateien</w:t>
      </w:r>
    </w:p>
    <w:sectPr w:rsidR="00F679A2" w:rsidRPr="00691C26" w:rsidSect="00090EA1">
      <w:headerReference w:type="default" r:id="rId12"/>
      <w:footerReference w:type="default" r:id="rId13"/>
      <w:headerReference w:type="first" r:id="rId14"/>
      <w:pgSz w:w="11906" w:h="16838" w:code="9"/>
      <w:pgMar w:top="2268" w:right="936" w:bottom="1701" w:left="2466" w:header="107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7D334" w14:textId="77777777" w:rsidR="0093772F" w:rsidRDefault="0093772F" w:rsidP="00290619">
      <w:pPr>
        <w:spacing w:line="240" w:lineRule="auto"/>
      </w:pPr>
      <w:r>
        <w:separator/>
      </w:r>
    </w:p>
  </w:endnote>
  <w:endnote w:type="continuationSeparator" w:id="0">
    <w:p w14:paraId="29B25F08" w14:textId="77777777" w:rsidR="0093772F" w:rsidRDefault="0093772F" w:rsidP="00290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FE949" w14:textId="596CECE6" w:rsidR="008A5C31" w:rsidRDefault="008A5C31" w:rsidP="00EC64C6">
    <w:pPr>
      <w:pStyle w:val="Fuzeile"/>
      <w:tabs>
        <w:tab w:val="clear" w:pos="4536"/>
        <w:tab w:val="clear" w:pos="9072"/>
        <w:tab w:val="center" w:pos="4252"/>
        <w:tab w:val="right" w:pos="8504"/>
      </w:tabs>
    </w:pPr>
    <w:r>
      <w:fldChar w:fldCharType="begin"/>
    </w:r>
    <w:r>
      <w:instrText xml:space="preserve"> SAVEDATE  \@ "d. MMMM yyyy"  \* MERGEFORMAT </w:instrText>
    </w:r>
    <w:r>
      <w:fldChar w:fldCharType="separate"/>
    </w:r>
    <w:r w:rsidR="00E00CA9">
      <w:rPr>
        <w:noProof/>
      </w:rPr>
      <w:t>25. April 2020</w:t>
    </w:r>
    <w:r>
      <w:fldChar w:fldCharType="end"/>
    </w:r>
    <w:r>
      <w:tab/>
    </w:r>
    <w:r>
      <w:tab/>
      <w:t xml:space="preserve">Seite </w:t>
    </w:r>
    <w:r w:rsidRPr="007F76B6">
      <w:fldChar w:fldCharType="begin"/>
    </w:r>
    <w:r w:rsidRPr="007F76B6">
      <w:instrText xml:space="preserve"> PAGE  </w:instrText>
    </w:r>
    <w:r w:rsidRPr="007F76B6">
      <w:fldChar w:fldCharType="separate"/>
    </w:r>
    <w:r>
      <w:rPr>
        <w:noProof/>
      </w:rPr>
      <w:t>8</w:t>
    </w:r>
    <w:r w:rsidRPr="007F76B6">
      <w:fldChar w:fldCharType="end"/>
    </w:r>
    <w:r>
      <w:t xml:space="preserve"> von </w:t>
    </w:r>
    <w:r w:rsidR="0093772F">
      <w:fldChar w:fldCharType="begin"/>
    </w:r>
    <w:r w:rsidR="0093772F">
      <w:instrText xml:space="preserve"> NUMPAGES  </w:instrText>
    </w:r>
    <w:r w:rsidR="0093772F">
      <w:fldChar w:fldCharType="separate"/>
    </w:r>
    <w:r>
      <w:rPr>
        <w:noProof/>
      </w:rPr>
      <w:t>8</w:t>
    </w:r>
    <w:r w:rsidR="0093772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E3FBA" w14:textId="77777777" w:rsidR="0093772F" w:rsidRDefault="0093772F" w:rsidP="00290619">
      <w:pPr>
        <w:spacing w:line="240" w:lineRule="auto"/>
      </w:pPr>
      <w:r>
        <w:separator/>
      </w:r>
    </w:p>
  </w:footnote>
  <w:footnote w:type="continuationSeparator" w:id="0">
    <w:p w14:paraId="592AE1A6" w14:textId="77777777" w:rsidR="0093772F" w:rsidRDefault="0093772F" w:rsidP="00290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7DFA" w14:textId="77777777" w:rsidR="008A5C31" w:rsidRPr="007028EC" w:rsidRDefault="008A5C31" w:rsidP="007028EC">
    <w:r w:rsidRPr="00A8486A">
      <w:rPr>
        <w:highlight w:val="yellow"/>
        <w:lang w:val="de-DE"/>
      </w:rPr>
      <w:t>Projekttitel</w:t>
    </w:r>
    <w:r>
      <w:rPr>
        <w:noProof/>
        <w:lang w:eastAsia="de-CH"/>
      </w:rPr>
      <w:t xml:space="preserve"> </w:t>
    </w:r>
    <w:r>
      <w:rPr>
        <w:noProof/>
        <w:lang w:eastAsia="de-CH"/>
      </w:rPr>
      <w:drawing>
        <wp:anchor distT="0" distB="0" distL="114300" distR="114300" simplePos="0" relativeHeight="251660800" behindDoc="0" locked="1" layoutInCell="1" allowOverlap="1" wp14:anchorId="11B1E5E5" wp14:editId="70CD434D">
          <wp:simplePos x="0" y="0"/>
          <wp:positionH relativeFrom="page">
            <wp:posOffset>4860925</wp:posOffset>
          </wp:positionH>
          <wp:positionV relativeFrom="page">
            <wp:posOffset>664845</wp:posOffset>
          </wp:positionV>
          <wp:extent cx="287655" cy="287655"/>
          <wp:effectExtent l="0" t="0" r="0" b="0"/>
          <wp:wrapNone/>
          <wp:docPr id="7" name="wappen_gruen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728" behindDoc="0" locked="1" layoutInCell="1" allowOverlap="1" wp14:anchorId="0D9BDB42" wp14:editId="2F37373D">
          <wp:simplePos x="0" y="0"/>
          <wp:positionH relativeFrom="page">
            <wp:posOffset>4860925</wp:posOffset>
          </wp:positionH>
          <wp:positionV relativeFrom="page">
            <wp:posOffset>666115</wp:posOffset>
          </wp:positionV>
          <wp:extent cx="288290" cy="288290"/>
          <wp:effectExtent l="0" t="0" r="0" b="0"/>
          <wp:wrapNone/>
          <wp:docPr id="5" name="wapp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56704" behindDoc="0" locked="1" layoutInCell="1" allowOverlap="1" wp14:anchorId="744EE4D7" wp14:editId="11AE0977">
              <wp:simplePos x="0" y="0"/>
              <wp:positionH relativeFrom="page">
                <wp:posOffset>5216525</wp:posOffset>
              </wp:positionH>
              <wp:positionV relativeFrom="page">
                <wp:posOffset>464820</wp:posOffset>
              </wp:positionV>
              <wp:extent cx="1979930" cy="75565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9930" cy="755650"/>
                      </a:xfrm>
                      <a:prstGeom prst="rect">
                        <a:avLst/>
                      </a:prstGeom>
                      <a:noFill/>
                      <a:ln w="6350">
                        <a:noFill/>
                      </a:ln>
                      <a:effectLst/>
                    </wps:spPr>
                    <wps:txbx>
                      <w:txbxContent>
                        <w:tbl>
                          <w:tblPr>
                            <w:tblW w:w="0" w:type="auto"/>
                            <w:tblCellMar>
                              <w:left w:w="0" w:type="dxa"/>
                              <w:right w:w="0" w:type="dxa"/>
                            </w:tblCellMar>
                            <w:tblLook w:val="04A0" w:firstRow="1" w:lastRow="0" w:firstColumn="1" w:lastColumn="0" w:noHBand="0" w:noVBand="1"/>
                          </w:tblPr>
                          <w:tblGrid>
                            <w:gridCol w:w="3119"/>
                          </w:tblGrid>
                          <w:tr w:rsidR="008A5C31" w:rsidRPr="007F76B6" w14:paraId="75CE66F3" w14:textId="77777777" w:rsidTr="007F76B6">
                            <w:trPr>
                              <w:trHeight w:hRule="exact" w:val="1134"/>
                            </w:trPr>
                            <w:tc>
                              <w:tcPr>
                                <w:tcW w:w="3119" w:type="dxa"/>
                                <w:shd w:val="clear" w:color="auto" w:fill="auto"/>
                                <w:vAlign w:val="center"/>
                              </w:tcPr>
                              <w:p w14:paraId="188DDA2C" w14:textId="77777777" w:rsidR="008A5C31" w:rsidRPr="007F76B6" w:rsidRDefault="008A5C31" w:rsidP="00F619C7">
                                <w:pPr>
                                  <w:pStyle w:val="KopfzeileStandard"/>
                                </w:pPr>
                                <w:r>
                                  <w:t>Bildungszentrum Zürichsee</w:t>
                                </w:r>
                              </w:p>
                              <w:p w14:paraId="14F77EF6" w14:textId="144BEBF4" w:rsidR="008A5C31" w:rsidRPr="007F76B6" w:rsidRDefault="0093772F" w:rsidP="00F619C7">
                                <w:pPr>
                                  <w:pStyle w:val="KopfzeileStandard"/>
                                  <w:rPr>
                                    <w:noProof/>
                                  </w:rPr>
                                </w:pPr>
                                <w:r>
                                  <w:fldChar w:fldCharType="begin"/>
                                </w:r>
                                <w:r>
                                  <w:instrText xml:space="preserve"> STYLEREF  Titel </w:instrText>
                                </w:r>
                                <w:r>
                                  <w:fldChar w:fldCharType="separate"/>
                                </w:r>
                                <w:r w:rsidR="00E00CA9">
                                  <w:rPr>
                                    <w:noProof/>
                                  </w:rPr>
                                  <w:t>Projektdokumentation Modul 326</w:t>
                                </w:r>
                                <w:r>
                                  <w:rPr>
                                    <w:noProof/>
                                  </w:rPr>
                                  <w:fldChar w:fldCharType="end"/>
                                </w:r>
                              </w:p>
                            </w:tc>
                          </w:tr>
                        </w:tbl>
                        <w:p w14:paraId="0A507257" w14:textId="77777777" w:rsidR="008A5C31" w:rsidRPr="004A2D85" w:rsidRDefault="008A5C31" w:rsidP="007028E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EE4D7" id="_x0000_t202" coordsize="21600,21600" o:spt="202" path="m,l,21600r21600,l21600,xe">
              <v:stroke joinstyle="miter"/>
              <v:path gradientshapeok="t" o:connecttype="rect"/>
            </v:shapetype>
            <v:shape id="Textfeld 6" o:spid="_x0000_s1026" type="#_x0000_t202" style="position:absolute;margin-left:410.75pt;margin-top:36.6pt;width:155.9pt;height:5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" filled="f" stroked="f" strokeweight=".5pt">
              <v:textbox inset="0,0,0,0">
                <w:txbxContent>
                  <w:tbl>
                    <w:tblPr>
                      <w:tblW w:w="0" w:type="auto"/>
                      <w:tblCellMar>
                        <w:left w:w="0" w:type="dxa"/>
                        <w:right w:w="0" w:type="dxa"/>
                      </w:tblCellMar>
                      <w:tblLook w:val="04A0" w:firstRow="1" w:lastRow="0" w:firstColumn="1" w:lastColumn="0" w:noHBand="0" w:noVBand="1"/>
                    </w:tblPr>
                    <w:tblGrid>
                      <w:gridCol w:w="3119"/>
                    </w:tblGrid>
                    <w:tr w:rsidR="008A5C31" w:rsidRPr="007F76B6" w14:paraId="75CE66F3" w14:textId="77777777" w:rsidTr="007F76B6">
                      <w:trPr>
                        <w:trHeight w:hRule="exact" w:val="1134"/>
                      </w:trPr>
                      <w:tc>
                        <w:tcPr>
                          <w:tcW w:w="3119" w:type="dxa"/>
                          <w:shd w:val="clear" w:color="auto" w:fill="auto"/>
                          <w:vAlign w:val="center"/>
                        </w:tcPr>
                        <w:p w14:paraId="188DDA2C" w14:textId="77777777" w:rsidR="008A5C31" w:rsidRPr="007F76B6" w:rsidRDefault="008A5C31" w:rsidP="00F619C7">
                          <w:pPr>
                            <w:pStyle w:val="KopfzeileStandard"/>
                          </w:pPr>
                          <w:r>
                            <w:t>Bildungszentrum Zürichsee</w:t>
                          </w:r>
                        </w:p>
                        <w:p w14:paraId="14F77EF6" w14:textId="144BEBF4" w:rsidR="008A5C31" w:rsidRPr="007F76B6" w:rsidRDefault="0093772F" w:rsidP="00F619C7">
                          <w:pPr>
                            <w:pStyle w:val="KopfzeileStandard"/>
                            <w:rPr>
                              <w:noProof/>
                            </w:rPr>
                          </w:pPr>
                          <w:r>
                            <w:fldChar w:fldCharType="begin"/>
                          </w:r>
                          <w:r>
                            <w:instrText xml:space="preserve"> STYLEREF  Titel </w:instrText>
                          </w:r>
                          <w:r>
                            <w:fldChar w:fldCharType="separate"/>
                          </w:r>
                          <w:r w:rsidR="00E00CA9">
                            <w:rPr>
                              <w:noProof/>
                            </w:rPr>
                            <w:t>Projektdokumentation Modul 326</w:t>
                          </w:r>
                          <w:r>
                            <w:rPr>
                              <w:noProof/>
                            </w:rPr>
                            <w:fldChar w:fldCharType="end"/>
                          </w:r>
                        </w:p>
                      </w:tc>
                    </w:tr>
                  </w:tbl>
                  <w:p w14:paraId="0A507257" w14:textId="77777777" w:rsidR="008A5C31" w:rsidRPr="004A2D85" w:rsidRDefault="008A5C31" w:rsidP="007028EC"/>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Pr>
    <w:tblGrid>
      <w:gridCol w:w="8504"/>
    </w:tblGrid>
    <w:tr w:rsidR="008A5C31" w:rsidRPr="007F76B6" w14:paraId="76CF3BEA" w14:textId="77777777" w:rsidTr="00BB49D9">
      <w:trPr>
        <w:trHeight w:hRule="exact" w:val="853"/>
      </w:trPr>
      <w:tc>
        <w:tcPr>
          <w:tcW w:w="8720" w:type="dxa"/>
          <w:shd w:val="clear" w:color="auto" w:fill="auto"/>
          <w:vAlign w:val="center"/>
        </w:tcPr>
        <w:p w14:paraId="25277C10" w14:textId="77777777" w:rsidR="008A5C31" w:rsidRPr="007F76B6" w:rsidRDefault="008A5C31" w:rsidP="001A4894">
          <w:pPr>
            <w:pStyle w:val="Kopfzeile"/>
          </w:pPr>
          <w:r>
            <w:rPr>
              <w:noProof/>
              <w:lang w:eastAsia="de-CH"/>
            </w:rPr>
            <w:drawing>
              <wp:anchor distT="0" distB="0" distL="114300" distR="114300" simplePos="0" relativeHeight="251659776" behindDoc="0" locked="0" layoutInCell="1" allowOverlap="1" wp14:anchorId="5CADC95C" wp14:editId="1212B1EE">
                <wp:simplePos x="0" y="0"/>
                <wp:positionH relativeFrom="page">
                  <wp:posOffset>-1225550</wp:posOffset>
                </wp:positionH>
                <wp:positionV relativeFrom="page">
                  <wp:posOffset>-437515</wp:posOffset>
                </wp:positionV>
                <wp:extent cx="856615" cy="1133475"/>
                <wp:effectExtent l="0" t="0" r="0" b="0"/>
                <wp:wrapNone/>
                <wp:docPr id="4" name="leu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gruen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6615" cy="11334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8752" behindDoc="0" locked="1" layoutInCell="1" allowOverlap="1" wp14:anchorId="7240B353" wp14:editId="372C7C60">
                <wp:simplePos x="0" y="0"/>
                <wp:positionH relativeFrom="page">
                  <wp:posOffset>-341630</wp:posOffset>
                </wp:positionH>
                <wp:positionV relativeFrom="page">
                  <wp:posOffset>-17780</wp:posOffset>
                </wp:positionV>
                <wp:extent cx="287655" cy="287655"/>
                <wp:effectExtent l="0" t="0" r="0" b="0"/>
                <wp:wrapNone/>
                <wp:docPr id="3" name="wappen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t>Bildungszentrum Zürichsee</w:t>
          </w:r>
        </w:p>
      </w:tc>
    </w:tr>
    <w:tr w:rsidR="008A5C31" w:rsidRPr="007F76B6" w14:paraId="684760F4" w14:textId="77777777" w:rsidTr="007F76B6">
      <w:tc>
        <w:tcPr>
          <w:tcW w:w="8720" w:type="dxa"/>
          <w:shd w:val="clear" w:color="auto" w:fill="auto"/>
        </w:tcPr>
        <w:p w14:paraId="073A7281" w14:textId="77777777" w:rsidR="008A5C31" w:rsidRPr="007F76B6" w:rsidRDefault="008A5C31" w:rsidP="001A4894">
          <w:pPr>
            <w:pStyle w:val="Kopfzeileklein"/>
          </w:pPr>
        </w:p>
      </w:tc>
    </w:tr>
  </w:tbl>
  <w:p w14:paraId="155F6349" w14:textId="77777777" w:rsidR="008A5C31" w:rsidRDefault="008A5C31" w:rsidP="00F619C7">
    <w:r>
      <w:rPr>
        <w:noProof/>
        <w:lang w:eastAsia="de-CH"/>
      </w:rPr>
      <w:drawing>
        <wp:anchor distT="0" distB="0" distL="114300" distR="114300" simplePos="0" relativeHeight="251655680" behindDoc="0" locked="1" layoutInCell="1" allowOverlap="1" wp14:anchorId="40AC4737" wp14:editId="2C34E8BE">
          <wp:simplePos x="0" y="0"/>
          <wp:positionH relativeFrom="page">
            <wp:posOffset>1224280</wp:posOffset>
          </wp:positionH>
          <wp:positionV relativeFrom="page">
            <wp:posOffset>666115</wp:posOffset>
          </wp:positionV>
          <wp:extent cx="288290" cy="288290"/>
          <wp:effectExtent l="0" t="0" r="0" b="0"/>
          <wp:wrapNone/>
          <wp:docPr id="2" name="wapp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4656" behindDoc="0" locked="1" layoutInCell="1" allowOverlap="1" wp14:anchorId="04D179C0" wp14:editId="73385B1E">
          <wp:simplePos x="0" y="0"/>
          <wp:positionH relativeFrom="page">
            <wp:posOffset>323850</wp:posOffset>
          </wp:positionH>
          <wp:positionV relativeFrom="page">
            <wp:posOffset>234315</wp:posOffset>
          </wp:positionV>
          <wp:extent cx="875030" cy="1148715"/>
          <wp:effectExtent l="0" t="0" r="0" b="0"/>
          <wp:wrapNone/>
          <wp:docPr id="1" name="l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5030" cy="11487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11D"/>
    <w:multiLevelType w:val="hybridMultilevel"/>
    <w:tmpl w:val="559CA1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C2023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C4734C"/>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E67AE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072EB4"/>
    <w:multiLevelType w:val="hybridMultilevel"/>
    <w:tmpl w:val="DFB250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79823F1"/>
    <w:multiLevelType w:val="multilevel"/>
    <w:tmpl w:val="D042039E"/>
    <w:styleLink w:val="ListeAufzhlung"/>
    <w:lvl w:ilvl="0">
      <w:start w:val="1"/>
      <w:numFmt w:val="bullet"/>
      <w:lvlText w:val="–"/>
      <w:lvlJc w:val="left"/>
      <w:pPr>
        <w:ind w:left="397" w:hanging="397"/>
      </w:pPr>
      <w:rPr>
        <w:rFonts w:ascii="Arial" w:hAnsi="Arial" w:hint="default"/>
        <w:color w:val="auto"/>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6" w15:restartNumberingAfterBreak="0">
    <w:nsid w:val="2F977D32"/>
    <w:multiLevelType w:val="hybridMultilevel"/>
    <w:tmpl w:val="771A8F36"/>
    <w:lvl w:ilvl="0" w:tplc="CFF6C5CA">
      <w:start w:val="1"/>
      <w:numFmt w:val="decimal"/>
      <w:pStyle w:val="Nummerier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4DD31BD"/>
    <w:multiLevelType w:val="multilevel"/>
    <w:tmpl w:val="F7841366"/>
    <w:lvl w:ilvl="0">
      <w:start w:val="1"/>
      <w:numFmt w:val="decimal"/>
      <w:pStyle w:val="Listenabsatz"/>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584D0D"/>
    <w:multiLevelType w:val="hybridMultilevel"/>
    <w:tmpl w:val="451E1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B3F22F7"/>
    <w:multiLevelType w:val="hybridMultilevel"/>
    <w:tmpl w:val="52EECE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AA14F0D"/>
    <w:multiLevelType w:val="hybridMultilevel"/>
    <w:tmpl w:val="BDE8FF96"/>
    <w:lvl w:ilvl="0" w:tplc="B332F5FC">
      <w:start w:val="1"/>
      <w:numFmt w:val="decimal"/>
      <w:lvlText w:val="%1."/>
      <w:lvlJc w:val="left"/>
      <w:pPr>
        <w:ind w:left="3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6"/>
  </w:num>
  <w:num w:numId="5">
    <w:abstractNumId w:val="3"/>
  </w:num>
  <w:num w:numId="6">
    <w:abstractNumId w:val="1"/>
  </w:num>
  <w:num w:numId="7">
    <w:abstractNumId w:val="2"/>
  </w:num>
  <w:num w:numId="8">
    <w:abstractNumId w:val="7"/>
  </w:num>
  <w:num w:numId="9">
    <w:abstractNumId w:val="9"/>
  </w:num>
  <w:num w:numId="10">
    <w:abstractNumId w:val="4"/>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C6"/>
    <w:rsid w:val="00017AF4"/>
    <w:rsid w:val="000478E1"/>
    <w:rsid w:val="00072D65"/>
    <w:rsid w:val="000778CE"/>
    <w:rsid w:val="000841BE"/>
    <w:rsid w:val="00087081"/>
    <w:rsid w:val="00090EA1"/>
    <w:rsid w:val="000A01D1"/>
    <w:rsid w:val="000A502D"/>
    <w:rsid w:val="00121906"/>
    <w:rsid w:val="00170D9E"/>
    <w:rsid w:val="001805E1"/>
    <w:rsid w:val="001A4894"/>
    <w:rsid w:val="001D2CC3"/>
    <w:rsid w:val="001E34B0"/>
    <w:rsid w:val="001E51A2"/>
    <w:rsid w:val="001F6D97"/>
    <w:rsid w:val="00200F8F"/>
    <w:rsid w:val="00212C9B"/>
    <w:rsid w:val="002419CD"/>
    <w:rsid w:val="002502B0"/>
    <w:rsid w:val="00276CDD"/>
    <w:rsid w:val="00290619"/>
    <w:rsid w:val="002A24C8"/>
    <w:rsid w:val="002E740B"/>
    <w:rsid w:val="00303C40"/>
    <w:rsid w:val="00306730"/>
    <w:rsid w:val="00314D27"/>
    <w:rsid w:val="00347A08"/>
    <w:rsid w:val="003640AD"/>
    <w:rsid w:val="00365AD4"/>
    <w:rsid w:val="003838FC"/>
    <w:rsid w:val="00384DE9"/>
    <w:rsid w:val="003A7380"/>
    <w:rsid w:val="003B66F4"/>
    <w:rsid w:val="003C02CE"/>
    <w:rsid w:val="003E14BF"/>
    <w:rsid w:val="003E4B2E"/>
    <w:rsid w:val="004202F9"/>
    <w:rsid w:val="004241E3"/>
    <w:rsid w:val="0044093C"/>
    <w:rsid w:val="00444382"/>
    <w:rsid w:val="00452ABF"/>
    <w:rsid w:val="00472F37"/>
    <w:rsid w:val="004759EA"/>
    <w:rsid w:val="0048291E"/>
    <w:rsid w:val="0048654C"/>
    <w:rsid w:val="004A05A1"/>
    <w:rsid w:val="004A5582"/>
    <w:rsid w:val="004B3780"/>
    <w:rsid w:val="004C7F4A"/>
    <w:rsid w:val="004D7D20"/>
    <w:rsid w:val="004E026D"/>
    <w:rsid w:val="004E4AF2"/>
    <w:rsid w:val="004E6D50"/>
    <w:rsid w:val="004F107A"/>
    <w:rsid w:val="00515C7E"/>
    <w:rsid w:val="00525A24"/>
    <w:rsid w:val="00552732"/>
    <w:rsid w:val="00570674"/>
    <w:rsid w:val="00593A1F"/>
    <w:rsid w:val="00594DE8"/>
    <w:rsid w:val="005A5911"/>
    <w:rsid w:val="005B15B5"/>
    <w:rsid w:val="005B4DE4"/>
    <w:rsid w:val="005C200A"/>
    <w:rsid w:val="005D4FC2"/>
    <w:rsid w:val="005F12B7"/>
    <w:rsid w:val="00621583"/>
    <w:rsid w:val="006542BD"/>
    <w:rsid w:val="00672EDD"/>
    <w:rsid w:val="00675A4F"/>
    <w:rsid w:val="00691C26"/>
    <w:rsid w:val="0069309B"/>
    <w:rsid w:val="0069632F"/>
    <w:rsid w:val="006A4593"/>
    <w:rsid w:val="007028EC"/>
    <w:rsid w:val="00723B78"/>
    <w:rsid w:val="00725B2D"/>
    <w:rsid w:val="00736C48"/>
    <w:rsid w:val="00751BC6"/>
    <w:rsid w:val="007568C1"/>
    <w:rsid w:val="00761683"/>
    <w:rsid w:val="00766E90"/>
    <w:rsid w:val="00783958"/>
    <w:rsid w:val="00793A7D"/>
    <w:rsid w:val="007A2200"/>
    <w:rsid w:val="007B34E8"/>
    <w:rsid w:val="007B4AC6"/>
    <w:rsid w:val="007D0701"/>
    <w:rsid w:val="007D6F67"/>
    <w:rsid w:val="007E7E0A"/>
    <w:rsid w:val="007F76B6"/>
    <w:rsid w:val="00810FB0"/>
    <w:rsid w:val="00812458"/>
    <w:rsid w:val="00827DCC"/>
    <w:rsid w:val="00832B0C"/>
    <w:rsid w:val="0084374F"/>
    <w:rsid w:val="0084545C"/>
    <w:rsid w:val="0085030C"/>
    <w:rsid w:val="00854BD4"/>
    <w:rsid w:val="0089055E"/>
    <w:rsid w:val="008A5C31"/>
    <w:rsid w:val="008D3A9F"/>
    <w:rsid w:val="008E3B4D"/>
    <w:rsid w:val="009161C4"/>
    <w:rsid w:val="00932665"/>
    <w:rsid w:val="00932C5C"/>
    <w:rsid w:val="0093772F"/>
    <w:rsid w:val="00951138"/>
    <w:rsid w:val="009577BF"/>
    <w:rsid w:val="00960B47"/>
    <w:rsid w:val="00966A3F"/>
    <w:rsid w:val="00967BEA"/>
    <w:rsid w:val="009B4A7E"/>
    <w:rsid w:val="009D5780"/>
    <w:rsid w:val="009E0DB5"/>
    <w:rsid w:val="009E5D00"/>
    <w:rsid w:val="009E6A29"/>
    <w:rsid w:val="00A368BB"/>
    <w:rsid w:val="00A42D25"/>
    <w:rsid w:val="00A57E38"/>
    <w:rsid w:val="00A8486A"/>
    <w:rsid w:val="00AA10D7"/>
    <w:rsid w:val="00AC55A7"/>
    <w:rsid w:val="00AD3C46"/>
    <w:rsid w:val="00AE75C9"/>
    <w:rsid w:val="00B155E5"/>
    <w:rsid w:val="00B3366C"/>
    <w:rsid w:val="00B52FD5"/>
    <w:rsid w:val="00B741A3"/>
    <w:rsid w:val="00B92671"/>
    <w:rsid w:val="00B9502B"/>
    <w:rsid w:val="00BB1321"/>
    <w:rsid w:val="00BB1BCF"/>
    <w:rsid w:val="00BB49D9"/>
    <w:rsid w:val="00BC771C"/>
    <w:rsid w:val="00C20512"/>
    <w:rsid w:val="00C24227"/>
    <w:rsid w:val="00C24886"/>
    <w:rsid w:val="00C70EFF"/>
    <w:rsid w:val="00C936F7"/>
    <w:rsid w:val="00CA773D"/>
    <w:rsid w:val="00CB6EE4"/>
    <w:rsid w:val="00D46A3B"/>
    <w:rsid w:val="00D54077"/>
    <w:rsid w:val="00D61CF2"/>
    <w:rsid w:val="00D731AE"/>
    <w:rsid w:val="00D84B27"/>
    <w:rsid w:val="00DA4F15"/>
    <w:rsid w:val="00DA5D31"/>
    <w:rsid w:val="00DF409A"/>
    <w:rsid w:val="00E00CA9"/>
    <w:rsid w:val="00E47F47"/>
    <w:rsid w:val="00E54D08"/>
    <w:rsid w:val="00E66D79"/>
    <w:rsid w:val="00E81061"/>
    <w:rsid w:val="00E84933"/>
    <w:rsid w:val="00E90AB8"/>
    <w:rsid w:val="00E92C95"/>
    <w:rsid w:val="00E947DF"/>
    <w:rsid w:val="00EA53E2"/>
    <w:rsid w:val="00EC64C6"/>
    <w:rsid w:val="00EE3C34"/>
    <w:rsid w:val="00EE75F7"/>
    <w:rsid w:val="00F1331B"/>
    <w:rsid w:val="00F3370C"/>
    <w:rsid w:val="00F35672"/>
    <w:rsid w:val="00F40ED9"/>
    <w:rsid w:val="00F619C7"/>
    <w:rsid w:val="00F679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56948"/>
  <w15:docId w15:val="{92A6897A-88C8-48E8-8EC0-82018FEB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4B27"/>
    <w:pPr>
      <w:spacing w:after="120" w:line="248" w:lineRule="exact"/>
    </w:pPr>
    <w:rPr>
      <w:sz w:val="21"/>
      <w:lang w:eastAsia="en-US"/>
    </w:rPr>
  </w:style>
  <w:style w:type="paragraph" w:styleId="berschrift1">
    <w:name w:val="heading 1"/>
    <w:basedOn w:val="Standard"/>
    <w:next w:val="Standard"/>
    <w:link w:val="berschrift1Zchn"/>
    <w:uiPriority w:val="9"/>
    <w:qFormat/>
    <w:rsid w:val="00087081"/>
    <w:pPr>
      <w:keepNext/>
      <w:keepLines/>
      <w:contextualSpacing/>
      <w:outlineLvl w:val="0"/>
    </w:pPr>
    <w:rPr>
      <w:rFonts w:ascii="Arial Black" w:eastAsia="Times New Roman" w:hAnsi="Arial Black"/>
      <w:bCs/>
      <w:color w:val="000000"/>
      <w:sz w:val="24"/>
      <w:szCs w:val="28"/>
    </w:rPr>
  </w:style>
  <w:style w:type="paragraph" w:styleId="berschrift2">
    <w:name w:val="heading 2"/>
    <w:basedOn w:val="Standard"/>
    <w:next w:val="Standard"/>
    <w:link w:val="berschrift2Zchn"/>
    <w:uiPriority w:val="9"/>
    <w:unhideWhenUsed/>
    <w:qFormat/>
    <w:rsid w:val="0084374F"/>
    <w:pPr>
      <w:keepNext/>
      <w:keepLines/>
      <w:outlineLvl w:val="1"/>
    </w:pPr>
    <w:rPr>
      <w:rFonts w:ascii="Arial Black" w:eastAsia="Times New Roman" w:hAnsi="Arial Black"/>
      <w:bCs/>
      <w:color w:val="000000"/>
      <w:szCs w:val="26"/>
    </w:rPr>
  </w:style>
  <w:style w:type="paragraph" w:styleId="berschrift3">
    <w:name w:val="heading 3"/>
    <w:basedOn w:val="Standard"/>
    <w:next w:val="Standard"/>
    <w:link w:val="berschrift3Zchn"/>
    <w:uiPriority w:val="9"/>
    <w:unhideWhenUsed/>
    <w:rsid w:val="00594DE8"/>
    <w:pPr>
      <w:keepNext/>
      <w:keepLines/>
      <w:outlineLvl w:val="2"/>
    </w:pPr>
    <w:rPr>
      <w:rFonts w:ascii="Arial Black" w:eastAsia="Times New Roman" w:hAnsi="Arial Black"/>
      <w:bCs/>
    </w:rPr>
  </w:style>
  <w:style w:type="paragraph" w:styleId="berschrift4">
    <w:name w:val="heading 4"/>
    <w:basedOn w:val="Standard"/>
    <w:next w:val="Standard"/>
    <w:link w:val="berschrift4Zchn"/>
    <w:uiPriority w:val="9"/>
    <w:semiHidden/>
    <w:unhideWhenUsed/>
    <w:rsid w:val="00F679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A773D"/>
    <w:pPr>
      <w:tabs>
        <w:tab w:val="center" w:pos="4536"/>
        <w:tab w:val="right" w:pos="9072"/>
      </w:tabs>
      <w:spacing w:line="480" w:lineRule="exact"/>
      <w:ind w:left="-28"/>
    </w:pPr>
    <w:rPr>
      <w:rFonts w:ascii="Arial Black" w:hAnsi="Arial Black"/>
      <w:color w:val="000000"/>
      <w:spacing w:val="-20"/>
      <w:sz w:val="48"/>
    </w:rPr>
  </w:style>
  <w:style w:type="character" w:customStyle="1" w:styleId="KopfzeileZchn">
    <w:name w:val="Kopfzeile Zchn"/>
    <w:link w:val="Kopfzeile"/>
    <w:uiPriority w:val="99"/>
    <w:rsid w:val="00CA773D"/>
    <w:rPr>
      <w:rFonts w:ascii="Arial Black" w:hAnsi="Arial Black"/>
      <w:color w:val="000000"/>
      <w:spacing w:val="-20"/>
      <w:sz w:val="48"/>
    </w:rPr>
  </w:style>
  <w:style w:type="paragraph" w:styleId="Fuzeile">
    <w:name w:val="footer"/>
    <w:basedOn w:val="Standard"/>
    <w:link w:val="FuzeileZchn"/>
    <w:uiPriority w:val="99"/>
    <w:unhideWhenUsed/>
    <w:rsid w:val="00E54D08"/>
    <w:pPr>
      <w:tabs>
        <w:tab w:val="center" w:pos="4536"/>
        <w:tab w:val="right" w:pos="9072"/>
      </w:tabs>
    </w:pPr>
  </w:style>
  <w:style w:type="character" w:customStyle="1" w:styleId="FuzeileZchn">
    <w:name w:val="Fußzeile Zchn"/>
    <w:link w:val="Fuzeile"/>
    <w:uiPriority w:val="99"/>
    <w:rsid w:val="00E54D08"/>
    <w:rPr>
      <w:sz w:val="21"/>
    </w:rPr>
  </w:style>
  <w:style w:type="character" w:customStyle="1" w:styleId="berschrift1Zchn">
    <w:name w:val="Überschrift 1 Zchn"/>
    <w:link w:val="berschrift1"/>
    <w:uiPriority w:val="9"/>
    <w:rsid w:val="00087081"/>
    <w:rPr>
      <w:rFonts w:ascii="Arial Black" w:eastAsia="Times New Roman" w:hAnsi="Arial Black"/>
      <w:bCs/>
      <w:color w:val="000000"/>
      <w:sz w:val="24"/>
      <w:szCs w:val="28"/>
      <w:lang w:eastAsia="en-US"/>
    </w:rPr>
  </w:style>
  <w:style w:type="character" w:customStyle="1" w:styleId="berschrift2Zchn">
    <w:name w:val="Überschrift 2 Zchn"/>
    <w:link w:val="berschrift2"/>
    <w:uiPriority w:val="9"/>
    <w:rsid w:val="0084374F"/>
    <w:rPr>
      <w:rFonts w:ascii="Arial Black" w:eastAsia="Times New Roman" w:hAnsi="Arial Black" w:cs="Times New Roman"/>
      <w:bCs/>
      <w:color w:val="000000"/>
      <w:sz w:val="21"/>
      <w:szCs w:val="26"/>
    </w:rPr>
  </w:style>
  <w:style w:type="paragraph" w:customStyle="1" w:styleId="Kopfzeileklein">
    <w:name w:val="Kopfzeile_klein"/>
    <w:basedOn w:val="Kopfzeile"/>
    <w:rsid w:val="004E026D"/>
    <w:pPr>
      <w:spacing w:line="200" w:lineRule="exact"/>
      <w:ind w:left="0"/>
      <w:contextualSpacing/>
    </w:pPr>
    <w:rPr>
      <w:spacing w:val="0"/>
      <w:sz w:val="16"/>
    </w:rPr>
  </w:style>
  <w:style w:type="table" w:styleId="Tabellenraster">
    <w:name w:val="Table Grid"/>
    <w:basedOn w:val="NormaleTabelle"/>
    <w:uiPriority w:val="59"/>
    <w:rsid w:val="00BC771C"/>
    <w:pPr>
      <w:spacing w:line="248" w:lineRule="exact"/>
    </w:pPr>
    <w:rPr>
      <w:sz w:val="21"/>
    </w:rPr>
    <w:tblPr>
      <w:tblCellMar>
        <w:left w:w="0" w:type="dxa"/>
        <w:right w:w="0" w:type="dxa"/>
      </w:tblCellMar>
    </w:tblPr>
  </w:style>
  <w:style w:type="character" w:customStyle="1" w:styleId="berschrift3Zchn">
    <w:name w:val="Überschrift 3 Zchn"/>
    <w:link w:val="berschrift3"/>
    <w:uiPriority w:val="9"/>
    <w:rsid w:val="00594DE8"/>
    <w:rPr>
      <w:rFonts w:ascii="Arial Black" w:eastAsia="Times New Roman" w:hAnsi="Arial Black" w:cs="Times New Roman"/>
      <w:bCs/>
      <w:sz w:val="21"/>
    </w:rPr>
  </w:style>
  <w:style w:type="paragraph" w:styleId="Sprechblasentext">
    <w:name w:val="Balloon Text"/>
    <w:basedOn w:val="Standard"/>
    <w:link w:val="SprechblasentextZchn"/>
    <w:uiPriority w:val="99"/>
    <w:semiHidden/>
    <w:unhideWhenUsed/>
    <w:rsid w:val="00DA5D31"/>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A5D31"/>
    <w:rPr>
      <w:rFonts w:ascii="Tahoma" w:hAnsi="Tahoma" w:cs="Tahoma"/>
      <w:sz w:val="16"/>
      <w:szCs w:val="16"/>
    </w:rPr>
  </w:style>
  <w:style w:type="paragraph" w:styleId="Titel">
    <w:name w:val="Title"/>
    <w:basedOn w:val="Standard"/>
    <w:next w:val="Standard"/>
    <w:link w:val="TitelZchn"/>
    <w:uiPriority w:val="10"/>
    <w:qFormat/>
    <w:rsid w:val="00F35672"/>
    <w:pPr>
      <w:spacing w:after="200" w:line="390" w:lineRule="exact"/>
      <w:ind w:left="-28"/>
      <w:contextualSpacing/>
    </w:pPr>
    <w:rPr>
      <w:rFonts w:ascii="Arial Black" w:eastAsia="Times New Roman" w:hAnsi="Arial Black"/>
      <w:color w:val="000000"/>
      <w:spacing w:val="-20"/>
      <w:kern w:val="28"/>
      <w:sz w:val="48"/>
      <w:szCs w:val="52"/>
    </w:rPr>
  </w:style>
  <w:style w:type="character" w:customStyle="1" w:styleId="TitelZchn">
    <w:name w:val="Titel Zchn"/>
    <w:link w:val="Titel"/>
    <w:uiPriority w:val="10"/>
    <w:rsid w:val="00F35672"/>
    <w:rPr>
      <w:rFonts w:ascii="Arial Black" w:eastAsia="Times New Roman" w:hAnsi="Arial Black" w:cs="Times New Roman"/>
      <w:color w:val="000000"/>
      <w:spacing w:val="-20"/>
      <w:kern w:val="28"/>
      <w:sz w:val="48"/>
      <w:szCs w:val="52"/>
    </w:rPr>
  </w:style>
  <w:style w:type="paragraph" w:customStyle="1" w:styleId="KopfzeileStandard">
    <w:name w:val="Kopfzeile_Standard"/>
    <w:basedOn w:val="Standard"/>
    <w:rsid w:val="00F619C7"/>
    <w:rPr>
      <w:color w:val="000000"/>
    </w:rPr>
  </w:style>
  <w:style w:type="numbering" w:customStyle="1" w:styleId="ListeAufzhlung">
    <w:name w:val="Liste_Aufzählung"/>
    <w:uiPriority w:val="99"/>
    <w:rsid w:val="00AC55A7"/>
    <w:pPr>
      <w:numPr>
        <w:numId w:val="1"/>
      </w:numPr>
    </w:pPr>
  </w:style>
  <w:style w:type="character" w:styleId="Hyperlink">
    <w:name w:val="Hyperlink"/>
    <w:uiPriority w:val="99"/>
    <w:unhideWhenUsed/>
    <w:rsid w:val="00EC64C6"/>
    <w:rPr>
      <w:color w:val="0000FF"/>
      <w:u w:val="single"/>
    </w:rPr>
  </w:style>
  <w:style w:type="paragraph" w:styleId="Inhaltsverzeichnisberschrift">
    <w:name w:val="TOC Heading"/>
    <w:basedOn w:val="berschrift1"/>
    <w:next w:val="Standard"/>
    <w:uiPriority w:val="39"/>
    <w:unhideWhenUsed/>
    <w:qFormat/>
    <w:rsid w:val="004E6D50"/>
    <w:pPr>
      <w:spacing w:before="240" w:line="259" w:lineRule="auto"/>
      <w:contextualSpacing w:val="0"/>
      <w:outlineLvl w:val="9"/>
    </w:pPr>
    <w:rPr>
      <w:rFonts w:ascii="Calibri Light" w:hAnsi="Calibri Light"/>
      <w:b/>
      <w:bCs w:val="0"/>
      <w:color w:val="auto"/>
      <w:sz w:val="32"/>
      <w:szCs w:val="32"/>
      <w:lang w:eastAsia="de-CH"/>
    </w:rPr>
  </w:style>
  <w:style w:type="paragraph" w:styleId="Verzeichnis2">
    <w:name w:val="toc 2"/>
    <w:basedOn w:val="Standard"/>
    <w:next w:val="Standard"/>
    <w:autoRedefine/>
    <w:uiPriority w:val="39"/>
    <w:unhideWhenUsed/>
    <w:rsid w:val="00D84B27"/>
    <w:pPr>
      <w:spacing w:after="100" w:line="259" w:lineRule="auto"/>
      <w:ind w:left="220"/>
    </w:pPr>
    <w:rPr>
      <w:rFonts w:ascii="Calibri" w:eastAsia="Times New Roman" w:hAnsi="Calibri"/>
      <w:sz w:val="22"/>
      <w:szCs w:val="22"/>
      <w:lang w:eastAsia="de-CH"/>
    </w:rPr>
  </w:style>
  <w:style w:type="paragraph" w:styleId="Verzeichnis1">
    <w:name w:val="toc 1"/>
    <w:basedOn w:val="Standard"/>
    <w:next w:val="Standard"/>
    <w:autoRedefine/>
    <w:uiPriority w:val="39"/>
    <w:unhideWhenUsed/>
    <w:rsid w:val="00D84B27"/>
    <w:pPr>
      <w:spacing w:after="100" w:line="259" w:lineRule="auto"/>
    </w:pPr>
    <w:rPr>
      <w:rFonts w:ascii="Calibri" w:eastAsia="Times New Roman" w:hAnsi="Calibri"/>
      <w:sz w:val="22"/>
      <w:szCs w:val="22"/>
      <w:lang w:eastAsia="de-CH"/>
    </w:rPr>
  </w:style>
  <w:style w:type="paragraph" w:styleId="Verzeichnis3">
    <w:name w:val="toc 3"/>
    <w:basedOn w:val="Standard"/>
    <w:next w:val="Standard"/>
    <w:autoRedefine/>
    <w:uiPriority w:val="39"/>
    <w:unhideWhenUsed/>
    <w:rsid w:val="00D84B27"/>
    <w:pPr>
      <w:spacing w:after="100" w:line="259" w:lineRule="auto"/>
      <w:ind w:left="440"/>
    </w:pPr>
    <w:rPr>
      <w:rFonts w:ascii="Calibri" w:eastAsia="Times New Roman" w:hAnsi="Calibri"/>
      <w:sz w:val="22"/>
      <w:szCs w:val="22"/>
      <w:lang w:eastAsia="de-CH"/>
    </w:rPr>
  </w:style>
  <w:style w:type="table" w:styleId="Gitternetztabelle1hell">
    <w:name w:val="Grid Table 1 Light"/>
    <w:basedOn w:val="NormaleTabelle"/>
    <w:uiPriority w:val="46"/>
    <w:rsid w:val="00D84B2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F1331B"/>
    <w:pPr>
      <w:spacing w:after="0" w:line="240" w:lineRule="auto"/>
    </w:pPr>
    <w:rPr>
      <w:iCs/>
      <w:sz w:val="18"/>
      <w:szCs w:val="18"/>
    </w:rPr>
  </w:style>
  <w:style w:type="paragraph" w:styleId="Abbildungsverzeichnis">
    <w:name w:val="table of figures"/>
    <w:basedOn w:val="Standard"/>
    <w:next w:val="Standard"/>
    <w:uiPriority w:val="99"/>
    <w:unhideWhenUsed/>
    <w:rsid w:val="00444382"/>
    <w:pPr>
      <w:spacing w:after="0"/>
    </w:pPr>
  </w:style>
  <w:style w:type="paragraph" w:styleId="Listenabsatz">
    <w:name w:val="List Paragraph"/>
    <w:basedOn w:val="Standard"/>
    <w:autoRedefine/>
    <w:uiPriority w:val="34"/>
    <w:rsid w:val="00A57E38"/>
    <w:pPr>
      <w:numPr>
        <w:numId w:val="8"/>
      </w:numPr>
      <w:contextualSpacing/>
    </w:pPr>
  </w:style>
  <w:style w:type="paragraph" w:customStyle="1" w:styleId="Nummerierung">
    <w:name w:val="Nummerierung"/>
    <w:basedOn w:val="Standard"/>
    <w:autoRedefine/>
    <w:rsid w:val="00827DCC"/>
    <w:pPr>
      <w:numPr>
        <w:numId w:val="4"/>
      </w:numPr>
      <w:spacing w:after="0"/>
    </w:pPr>
  </w:style>
  <w:style w:type="table" w:styleId="EinfacheTabelle5">
    <w:name w:val="Plain Table 5"/>
    <w:basedOn w:val="NormaleTabelle"/>
    <w:uiPriority w:val="45"/>
    <w:rsid w:val="00F679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semiHidden/>
    <w:rsid w:val="00F679A2"/>
    <w:rPr>
      <w:rFonts w:asciiTheme="majorHAnsi" w:eastAsiaTheme="majorEastAsia" w:hAnsiTheme="majorHAnsi" w:cstheme="majorBidi"/>
      <w:i/>
      <w:iCs/>
      <w:color w:val="365F91" w:themeColor="accent1" w:themeShade="BF"/>
      <w:sz w:val="21"/>
      <w:lang w:eastAsia="en-US"/>
    </w:rPr>
  </w:style>
  <w:style w:type="paragraph" w:customStyle="1" w:styleId="BrieftextBZZ">
    <w:name w:val="Brieftext_BZZ"/>
    <w:link w:val="BrieftextBZZZchn"/>
    <w:qFormat/>
    <w:rsid w:val="00384DE9"/>
    <w:pPr>
      <w:spacing w:after="120"/>
      <w:ind w:right="284"/>
    </w:pPr>
    <w:rPr>
      <w:rFonts w:eastAsia="Calibri" w:cs="Arial"/>
      <w:sz w:val="22"/>
      <w:lang w:eastAsia="en-US"/>
    </w:rPr>
  </w:style>
  <w:style w:type="character" w:customStyle="1" w:styleId="BrieftextBZZZchn">
    <w:name w:val="Brieftext_BZZ Zchn"/>
    <w:link w:val="BrieftextBZZ"/>
    <w:rsid w:val="00384DE9"/>
    <w:rPr>
      <w:rFonts w:eastAsia="Calibri" w:cs="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wikipedia.org/wiki/SMART_(Projektmanagemen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wmf"/><Relationship Id="rId1" Type="http://schemas.openxmlformats.org/officeDocument/2006/relationships/image" Target="media/image3.wmf"/><Relationship Id="rId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Desktop\Skript%20BZZ.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74FE1F2AC2D14BBEC71CBAD2AEFD97" ma:contentTypeVersion="22" ma:contentTypeDescription="Create a new document." ma:contentTypeScope="" ma:versionID="7bf27136b07de5eac4272b2806926f1e">
  <xsd:schema xmlns:xsd="http://www.w3.org/2001/XMLSchema" xmlns:xs="http://www.w3.org/2001/XMLSchema" xmlns:p="http://schemas.microsoft.com/office/2006/metadata/properties" xmlns:ns2="a5678e29-1574-411f-be6b-d7de768adb54" targetNamespace="http://schemas.microsoft.com/office/2006/metadata/properties" ma:root="true" ma:fieldsID="909bdb65519c2373db5e498fbb3fb4b5" ns2:_="">
    <xsd:import namespace="a5678e29-1574-411f-be6b-d7de768adb54"/>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678e29-1574-411f-be6b-d7de768adb54"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lf_Registration_Enabled xmlns="a5678e29-1574-411f-be6b-d7de768adb54" xsi:nil="true"/>
    <Students xmlns="a5678e29-1574-411f-be6b-d7de768adb54">
      <UserInfo>
        <DisplayName/>
        <AccountId xsi:nil="true"/>
        <AccountType/>
      </UserInfo>
    </Students>
    <AppVersion xmlns="a5678e29-1574-411f-be6b-d7de768adb54" xsi:nil="true"/>
    <IsNotebookLocked xmlns="a5678e29-1574-411f-be6b-d7de768adb54" xsi:nil="true"/>
    <Is_Collaboration_Space_Locked xmlns="a5678e29-1574-411f-be6b-d7de768adb54" xsi:nil="true"/>
    <Has_Teacher_Only_SectionGroup xmlns="a5678e29-1574-411f-be6b-d7de768adb54" xsi:nil="true"/>
    <NotebookType xmlns="a5678e29-1574-411f-be6b-d7de768adb54" xsi:nil="true"/>
    <CultureName xmlns="a5678e29-1574-411f-be6b-d7de768adb54" xsi:nil="true"/>
    <TeamsChannelId xmlns="a5678e29-1574-411f-be6b-d7de768adb54" xsi:nil="true"/>
    <Owner xmlns="a5678e29-1574-411f-be6b-d7de768adb54">
      <UserInfo>
        <DisplayName/>
        <AccountId xsi:nil="true"/>
        <AccountType/>
      </UserInfo>
    </Owner>
    <Teachers xmlns="a5678e29-1574-411f-be6b-d7de768adb54">
      <UserInfo>
        <DisplayName/>
        <AccountId xsi:nil="true"/>
        <AccountType/>
      </UserInfo>
    </Teachers>
    <Distribution_Groups xmlns="a5678e29-1574-411f-be6b-d7de768adb54" xsi:nil="true"/>
    <LMS_Mappings xmlns="a5678e29-1574-411f-be6b-d7de768adb54" xsi:nil="true"/>
    <Math_Settings xmlns="a5678e29-1574-411f-be6b-d7de768adb54" xsi:nil="true"/>
    <Invited_Teachers xmlns="a5678e29-1574-411f-be6b-d7de768adb54" xsi:nil="true"/>
    <Invited_Students xmlns="a5678e29-1574-411f-be6b-d7de768adb54" xsi:nil="true"/>
    <DefaultSectionNames xmlns="a5678e29-1574-411f-be6b-d7de768adb54" xsi:nil="true"/>
    <Templates xmlns="a5678e29-1574-411f-be6b-d7de768adb54" xsi:nil="true"/>
    <FolderType xmlns="a5678e29-1574-411f-be6b-d7de768adb54" xsi:nil="true"/>
    <Student_Groups xmlns="a5678e29-1574-411f-be6b-d7de768adb54">
      <UserInfo>
        <DisplayName/>
        <AccountId xsi:nil="true"/>
        <AccountType/>
      </UserInfo>
    </Student_Groups>
  </documentManagement>
</p:properties>
</file>

<file path=customXml/itemProps1.xml><?xml version="1.0" encoding="utf-8"?>
<ds:datastoreItem xmlns:ds="http://schemas.openxmlformats.org/officeDocument/2006/customXml" ds:itemID="{8D9A01AB-0AC1-4E3D-A16A-634CEE3E3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678e29-1574-411f-be6b-d7de768ad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A4D4B8-C91B-49DC-9C8E-78B44035AC2B}">
  <ds:schemaRefs>
    <ds:schemaRef ds:uri="http://schemas.openxmlformats.org/officeDocument/2006/bibliography"/>
  </ds:schemaRefs>
</ds:datastoreItem>
</file>

<file path=customXml/itemProps3.xml><?xml version="1.0" encoding="utf-8"?>
<ds:datastoreItem xmlns:ds="http://schemas.openxmlformats.org/officeDocument/2006/customXml" ds:itemID="{7A864065-420A-4760-BCEE-8C463CC7E15D}">
  <ds:schemaRefs>
    <ds:schemaRef ds:uri="http://schemas.microsoft.com/sharepoint/v3/contenttype/forms"/>
  </ds:schemaRefs>
</ds:datastoreItem>
</file>

<file path=customXml/itemProps4.xml><?xml version="1.0" encoding="utf-8"?>
<ds:datastoreItem xmlns:ds="http://schemas.openxmlformats.org/officeDocument/2006/customXml" ds:itemID="{541F34E6-5567-47BF-A5EC-70BD004128A0}">
  <ds:schemaRefs>
    <ds:schemaRef ds:uri="http://schemas.microsoft.com/office/2006/metadata/properties"/>
    <ds:schemaRef ds:uri="http://schemas.microsoft.com/office/infopath/2007/PartnerControls"/>
    <ds:schemaRef ds:uri="a5678e29-1574-411f-be6b-d7de768adb54"/>
  </ds:schemaRefs>
</ds:datastoreItem>
</file>

<file path=docProps/app.xml><?xml version="1.0" encoding="utf-8"?>
<Properties xmlns="http://schemas.openxmlformats.org/officeDocument/2006/extended-properties" xmlns:vt="http://schemas.openxmlformats.org/officeDocument/2006/docPropsVTypes">
  <Template>Skript BZZ.dotx</Template>
  <TotalTime>0</TotalTime>
  <Pages>4</Pages>
  <Words>916</Words>
  <Characters>5777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Künzli Michael</dc:creator>
  <cp:lastModifiedBy>Thanabalasingam, Maruthan</cp:lastModifiedBy>
  <cp:revision>2</cp:revision>
  <cp:lastPrinted>2014-08-27T10:36:00Z</cp:lastPrinted>
  <dcterms:created xsi:type="dcterms:W3CDTF">2021-05-12T12:47:00Z</dcterms:created>
  <dcterms:modified xsi:type="dcterms:W3CDTF">2021-05-12T12:47:00Z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0x0101001874FE1F2AC2D14BBEC71CBAD2AEFD97</vt:lpwstr>
  </property>
</Properties>
</file>