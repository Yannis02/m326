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3AEB" w14:textId="440B31EB" w:rsidR="00EC64C6" w:rsidRDefault="00095A4C" w:rsidP="00095A4C">
      <w:pPr>
        <w:pStyle w:val="berschrift1"/>
      </w:pPr>
      <w:r>
        <w:t>Persönliche Reflexion</w:t>
      </w:r>
    </w:p>
    <w:p w14:paraId="2EF5C440" w14:textId="7982E075" w:rsidR="00095A4C" w:rsidRDefault="00095A4C" w:rsidP="00EC64C6"/>
    <w:p w14:paraId="2CE9D2FA" w14:textId="77777777" w:rsidR="00095A4C" w:rsidRPr="00566A19" w:rsidRDefault="00095A4C" w:rsidP="00EC64C6"/>
    <w:tbl>
      <w:tblPr>
        <w:tblStyle w:val="EinfacheTabelle1"/>
        <w:tblW w:w="0" w:type="auto"/>
        <w:jc w:val="center"/>
        <w:tblLook w:val="04A0" w:firstRow="1" w:lastRow="0" w:firstColumn="1" w:lastColumn="0" w:noHBand="0" w:noVBand="1"/>
      </w:tblPr>
      <w:tblGrid>
        <w:gridCol w:w="3885"/>
        <w:gridCol w:w="4591"/>
      </w:tblGrid>
      <w:tr w:rsidR="00095A4C" w:rsidRPr="00566A19" w14:paraId="193D4914" w14:textId="77777777" w:rsidTr="00095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5" w:type="dxa"/>
            <w:vAlign w:val="center"/>
          </w:tcPr>
          <w:p w14:paraId="164133FF" w14:textId="77777777" w:rsidR="00095A4C" w:rsidRPr="00566A19" w:rsidRDefault="00095A4C" w:rsidP="00095A4C">
            <w:pPr>
              <w:pStyle w:val="berschrift2"/>
              <w:jc w:val="right"/>
              <w:outlineLvl w:val="1"/>
            </w:pPr>
            <w:r w:rsidRPr="00566A19">
              <w:t>Nachname:</w:t>
            </w:r>
          </w:p>
        </w:tc>
        <w:tc>
          <w:tcPr>
            <w:tcW w:w="4591" w:type="dxa"/>
            <w:vAlign w:val="center"/>
          </w:tcPr>
          <w:p w14:paraId="36DEB7C8" w14:textId="0655FCB7" w:rsidR="00095A4C" w:rsidRPr="00095A4C" w:rsidRDefault="00095A4C" w:rsidP="0009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95A4C">
              <w:rPr>
                <w:b w:val="0"/>
                <w:bCs w:val="0"/>
              </w:rPr>
              <w:t>Thanabalasingam</w:t>
            </w:r>
          </w:p>
        </w:tc>
      </w:tr>
      <w:tr w:rsidR="00095A4C" w:rsidRPr="00566A19" w14:paraId="35DD099D" w14:textId="77777777" w:rsidTr="0009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5" w:type="dxa"/>
            <w:vAlign w:val="center"/>
          </w:tcPr>
          <w:p w14:paraId="5F293A70" w14:textId="77777777" w:rsidR="00095A4C" w:rsidRPr="00566A19" w:rsidRDefault="00095A4C" w:rsidP="00095A4C">
            <w:pPr>
              <w:pStyle w:val="berschrift2"/>
              <w:jc w:val="right"/>
              <w:outlineLvl w:val="1"/>
            </w:pPr>
            <w:r w:rsidRPr="00566A19">
              <w:t>Vorname:</w:t>
            </w:r>
          </w:p>
        </w:tc>
        <w:tc>
          <w:tcPr>
            <w:tcW w:w="4591" w:type="dxa"/>
            <w:vAlign w:val="center"/>
          </w:tcPr>
          <w:p w14:paraId="4A017B1E" w14:textId="6EB385F7" w:rsidR="00095A4C" w:rsidRPr="00095A4C" w:rsidRDefault="00095A4C" w:rsidP="0009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A4C">
              <w:t>Maruthan</w:t>
            </w:r>
          </w:p>
        </w:tc>
      </w:tr>
      <w:tr w:rsidR="00095A4C" w:rsidRPr="00566A19" w14:paraId="3BBF72F7" w14:textId="77777777" w:rsidTr="00095A4C">
        <w:trPr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5" w:type="dxa"/>
            <w:vAlign w:val="center"/>
          </w:tcPr>
          <w:p w14:paraId="7BC68C18" w14:textId="77777777" w:rsidR="00095A4C" w:rsidRPr="00566A19" w:rsidRDefault="00095A4C" w:rsidP="00095A4C">
            <w:pPr>
              <w:pStyle w:val="berschrift2"/>
              <w:jc w:val="right"/>
              <w:outlineLvl w:val="1"/>
            </w:pPr>
            <w:r w:rsidRPr="00566A19">
              <w:t>Klasse:</w:t>
            </w:r>
          </w:p>
        </w:tc>
        <w:tc>
          <w:tcPr>
            <w:tcW w:w="4591" w:type="dxa"/>
            <w:vAlign w:val="center"/>
          </w:tcPr>
          <w:p w14:paraId="20C4DF83" w14:textId="18E12489" w:rsidR="00095A4C" w:rsidRPr="00095A4C" w:rsidRDefault="00095A4C" w:rsidP="0009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4C">
              <w:t>IM19a</w:t>
            </w:r>
          </w:p>
        </w:tc>
      </w:tr>
      <w:tr w:rsidR="00095A4C" w:rsidRPr="00566A19" w14:paraId="0F3C9AC6" w14:textId="77777777" w:rsidTr="0009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5" w:type="dxa"/>
            <w:vAlign w:val="center"/>
          </w:tcPr>
          <w:p w14:paraId="4050294D" w14:textId="2132C266" w:rsidR="00095A4C" w:rsidRPr="00566A19" w:rsidRDefault="00095A4C" w:rsidP="00095A4C">
            <w:pPr>
              <w:pStyle w:val="berschrift2"/>
              <w:jc w:val="right"/>
              <w:outlineLvl w:val="1"/>
            </w:pPr>
            <w:r>
              <w:t>Datum</w:t>
            </w:r>
          </w:p>
        </w:tc>
        <w:tc>
          <w:tcPr>
            <w:tcW w:w="4591" w:type="dxa"/>
            <w:vAlign w:val="center"/>
          </w:tcPr>
          <w:p w14:paraId="57847300" w14:textId="1247A626" w:rsidR="00095A4C" w:rsidRPr="00095A4C" w:rsidRDefault="00095A4C" w:rsidP="0009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A4C">
              <w:t>19.05.2021</w:t>
            </w:r>
          </w:p>
        </w:tc>
      </w:tr>
    </w:tbl>
    <w:p w14:paraId="3AAA476C" w14:textId="77777777" w:rsidR="00A8486A" w:rsidRPr="00566A19" w:rsidRDefault="00A8486A" w:rsidP="00EC64C6"/>
    <w:p w14:paraId="4BB44571" w14:textId="77777777" w:rsidR="00223C07" w:rsidRPr="00566A19" w:rsidRDefault="00223C07" w:rsidP="00223C07">
      <w:pPr>
        <w:pStyle w:val="berschrift2"/>
      </w:pPr>
      <w:r w:rsidRPr="00566A19">
        <w:t>Tagesziel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4248"/>
      </w:tblGrid>
      <w:tr w:rsidR="00223C07" w:rsidRPr="00566A19" w14:paraId="7F21543D" w14:textId="77777777" w:rsidTr="00223C07">
        <w:tc>
          <w:tcPr>
            <w:tcW w:w="4252" w:type="dxa"/>
          </w:tcPr>
          <w:p w14:paraId="5DD8ED85" w14:textId="77777777" w:rsidR="00223C07" w:rsidRPr="00566A19" w:rsidRDefault="00223C07" w:rsidP="00223C07">
            <w:r w:rsidRPr="00566A19">
              <w:rPr>
                <w:b/>
              </w:rPr>
              <w:t>Zielformulierung Tagesziel</w:t>
            </w:r>
            <w:r w:rsidRPr="00566A19">
              <w:br/>
              <w:t>Was möchte ich heute erreichen?</w:t>
            </w:r>
            <w:r w:rsidRPr="00566A19">
              <w:br/>
            </w:r>
            <w:r w:rsidRPr="00566A19">
              <w:br/>
            </w:r>
          </w:p>
        </w:tc>
        <w:tc>
          <w:tcPr>
            <w:tcW w:w="4252" w:type="dxa"/>
          </w:tcPr>
          <w:p w14:paraId="5944B889" w14:textId="77777777" w:rsidR="00223C07" w:rsidRDefault="00095A4C" w:rsidP="00223C07">
            <w:r>
              <w:t>Ich habe mir heute vorgenommen</w:t>
            </w:r>
          </w:p>
          <w:p w14:paraId="675D2C00" w14:textId="77777777" w:rsidR="00095A4C" w:rsidRDefault="005176ED" w:rsidP="00862013">
            <w:pPr>
              <w:pStyle w:val="Listenabsatz"/>
            </w:pPr>
            <w:r>
              <w:t>Die CRC-Karten entwerfen und fertigstellen</w:t>
            </w:r>
          </w:p>
          <w:p w14:paraId="69EF7F25" w14:textId="77777777" w:rsidR="005176ED" w:rsidRDefault="005176ED" w:rsidP="005176ED">
            <w:pPr>
              <w:pStyle w:val="Listenabsatz"/>
            </w:pPr>
            <w:r>
              <w:t>Das UML-Klassendiagramm erstellen</w:t>
            </w:r>
          </w:p>
          <w:p w14:paraId="661CEF9D" w14:textId="772ED651" w:rsidR="005176ED" w:rsidRPr="00566A19" w:rsidRDefault="005176ED" w:rsidP="005176ED">
            <w:pPr>
              <w:pStyle w:val="Listenabsatz"/>
            </w:pPr>
            <w:r>
              <w:t>Eine Struktur der App und Klassen entwerfen</w:t>
            </w:r>
          </w:p>
        </w:tc>
      </w:tr>
      <w:tr w:rsidR="00223C07" w:rsidRPr="00566A19" w14:paraId="14C75651" w14:textId="77777777" w:rsidTr="00223C07">
        <w:tc>
          <w:tcPr>
            <w:tcW w:w="4252" w:type="dxa"/>
          </w:tcPr>
          <w:p w14:paraId="3CA9B22E" w14:textId="77777777" w:rsidR="00223C07" w:rsidRPr="00566A19" w:rsidRDefault="00223C07" w:rsidP="00223C07">
            <w:r w:rsidRPr="00566A19">
              <w:rPr>
                <w:b/>
              </w:rPr>
              <w:t>Zielformulierung Wochenziel</w:t>
            </w:r>
            <w:r w:rsidRPr="00566A19">
              <w:br/>
              <w:t>Was möchte ich bis zum nächsten Unterricht erreichen?</w:t>
            </w:r>
            <w:r w:rsidRPr="00566A19">
              <w:br/>
            </w:r>
          </w:p>
        </w:tc>
        <w:tc>
          <w:tcPr>
            <w:tcW w:w="4252" w:type="dxa"/>
          </w:tcPr>
          <w:p w14:paraId="230F15B9" w14:textId="77777777" w:rsidR="00223C07" w:rsidRDefault="00095A4C" w:rsidP="00223C07">
            <w:r>
              <w:t>Bis zum nächsten Unterricht möchte ich unter anderem:</w:t>
            </w:r>
          </w:p>
          <w:p w14:paraId="1F7A82B2" w14:textId="77777777" w:rsidR="00095A4C" w:rsidRDefault="005176ED" w:rsidP="00862013">
            <w:pPr>
              <w:pStyle w:val="Listenabsatz"/>
            </w:pPr>
            <w:r>
              <w:t>UML-Klassendiagramm fertigstellen</w:t>
            </w:r>
          </w:p>
          <w:p w14:paraId="552558AA" w14:textId="3DC830DA" w:rsidR="005176ED" w:rsidRPr="00566A19" w:rsidRDefault="005176ED" w:rsidP="00862013">
            <w:pPr>
              <w:pStyle w:val="Listenabsatz"/>
            </w:pPr>
            <w:r>
              <w:t>Mich mit dem Begriff Architektur-design bekannt machen</w:t>
            </w:r>
          </w:p>
        </w:tc>
      </w:tr>
    </w:tbl>
    <w:p w14:paraId="3E470BC3" w14:textId="77777777" w:rsidR="00223C07" w:rsidRPr="00566A19" w:rsidRDefault="00223C07" w:rsidP="00223C07"/>
    <w:p w14:paraId="469B035E" w14:textId="77777777" w:rsidR="00223C07" w:rsidRPr="00566A19" w:rsidRDefault="00223C07" w:rsidP="00223C07">
      <w:pPr>
        <w:pStyle w:val="berschrift2"/>
      </w:pPr>
      <w:r w:rsidRPr="00566A19">
        <w:t>Reflexion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4248"/>
      </w:tblGrid>
      <w:tr w:rsidR="00223C07" w:rsidRPr="00566A19" w14:paraId="217EAD46" w14:textId="77777777" w:rsidTr="005D68C7">
        <w:tc>
          <w:tcPr>
            <w:tcW w:w="4252" w:type="dxa"/>
          </w:tcPr>
          <w:p w14:paraId="43DD0A96" w14:textId="724CA3C4" w:rsidR="00223C07" w:rsidRPr="00566A19" w:rsidRDefault="00223C07" w:rsidP="00223C07">
            <w:r w:rsidRPr="00566A19">
              <w:rPr>
                <w:b/>
              </w:rPr>
              <w:t>Soll-Ist-Vergleich</w:t>
            </w:r>
            <w:r w:rsidRPr="00566A19">
              <w:br/>
              <w:t xml:space="preserve">Welche Ziele habe ich </w:t>
            </w:r>
            <w:r w:rsidR="00F478DA">
              <w:t xml:space="preserve">in der letzten Woche </w:t>
            </w:r>
            <w:r w:rsidRPr="00566A19">
              <w:t>erreicht, welche Ziele nicht? Weshalb, weshalb nicht?</w:t>
            </w:r>
            <w:r w:rsidRPr="00566A19">
              <w:br/>
            </w:r>
            <w:r w:rsidRPr="00566A19">
              <w:br/>
            </w:r>
            <w:r w:rsidRPr="00566A19">
              <w:br/>
            </w:r>
          </w:p>
        </w:tc>
        <w:tc>
          <w:tcPr>
            <w:tcW w:w="4252" w:type="dxa"/>
          </w:tcPr>
          <w:p w14:paraId="7EBC19FC" w14:textId="7AE7E80C" w:rsidR="00223C07" w:rsidRDefault="00862013" w:rsidP="005D68C7">
            <w:r>
              <w:t>In der letzten Woche wurden alle Ziele wie</w:t>
            </w:r>
          </w:p>
          <w:p w14:paraId="6ED4F0CE" w14:textId="263F6DE1" w:rsidR="00862013" w:rsidRDefault="005176ED" w:rsidP="00862013">
            <w:pPr>
              <w:pStyle w:val="Listenabsatz"/>
            </w:pPr>
            <w:r>
              <w:t>CRC-Karten fertigstellen</w:t>
            </w:r>
          </w:p>
          <w:p w14:paraId="6A671406" w14:textId="0B534625" w:rsidR="005176ED" w:rsidRDefault="005176ED" w:rsidP="00862013">
            <w:pPr>
              <w:pStyle w:val="Listenabsatz"/>
            </w:pPr>
            <w:r>
              <w:t>Alle notwendigen Klassen notieren</w:t>
            </w:r>
          </w:p>
          <w:p w14:paraId="14B6BE4E" w14:textId="6986027D" w:rsidR="005176ED" w:rsidRDefault="005176ED" w:rsidP="00862013">
            <w:pPr>
              <w:pStyle w:val="Listenabsatz"/>
            </w:pPr>
            <w:r>
              <w:t>Das UML-Klassendiagramm erstellen</w:t>
            </w:r>
          </w:p>
          <w:p w14:paraId="11EBE361" w14:textId="382EEA86" w:rsidR="00862013" w:rsidRPr="00566A19" w:rsidRDefault="00862013" w:rsidP="00862013">
            <w:r>
              <w:t>Erfüllt.</w:t>
            </w:r>
          </w:p>
        </w:tc>
      </w:tr>
      <w:tr w:rsidR="00223C07" w:rsidRPr="00566A19" w14:paraId="123FC4BD" w14:textId="77777777" w:rsidTr="005D68C7">
        <w:tc>
          <w:tcPr>
            <w:tcW w:w="4252" w:type="dxa"/>
          </w:tcPr>
          <w:p w14:paraId="13CA1047" w14:textId="77777777" w:rsidR="00223C07" w:rsidRPr="00566A19" w:rsidRDefault="00223C07" w:rsidP="00223C07">
            <w:pPr>
              <w:rPr>
                <w:b/>
              </w:rPr>
            </w:pPr>
            <w:r w:rsidRPr="00566A19">
              <w:rPr>
                <w:b/>
              </w:rPr>
              <w:t>Abriss der Tätigkeiten</w:t>
            </w:r>
            <w:r w:rsidRPr="00566A19">
              <w:rPr>
                <w:b/>
              </w:rPr>
              <w:br/>
            </w:r>
            <w:r w:rsidRPr="00566A19">
              <w:t>Welche Arbeiten habe ich alles im Unterricht erledigt? Welche Arbeiten habe ich ausserhalb des Unterrichts erledigt?</w:t>
            </w:r>
            <w:r w:rsidRPr="00566A19">
              <w:rPr>
                <w:b/>
              </w:rPr>
              <w:br/>
            </w:r>
          </w:p>
        </w:tc>
        <w:tc>
          <w:tcPr>
            <w:tcW w:w="4252" w:type="dxa"/>
          </w:tcPr>
          <w:p w14:paraId="49DF2FF6" w14:textId="608824F7" w:rsidR="00223C07" w:rsidRPr="00566A19" w:rsidRDefault="00862013" w:rsidP="005D68C7">
            <w:r>
              <w:t>Für alle Arbeiten hatten wir genug Zeit diese im Unterricht zu erledigen.</w:t>
            </w:r>
            <w:r w:rsidR="005176ED">
              <w:t xml:space="preserve"> Das UML-Diagramm stellen wir in der Freizeit fertig.</w:t>
            </w:r>
          </w:p>
        </w:tc>
      </w:tr>
      <w:tr w:rsidR="00223C07" w:rsidRPr="00566A19" w14:paraId="3C51B7D5" w14:textId="77777777" w:rsidTr="005D68C7">
        <w:tc>
          <w:tcPr>
            <w:tcW w:w="4252" w:type="dxa"/>
          </w:tcPr>
          <w:p w14:paraId="336B4E5E" w14:textId="77777777" w:rsidR="00223C07" w:rsidRPr="00566A19" w:rsidRDefault="00223C07" w:rsidP="00223C07">
            <w:r w:rsidRPr="00566A19">
              <w:rPr>
                <w:b/>
              </w:rPr>
              <w:t>Erkenntnisse</w:t>
            </w:r>
            <w:r w:rsidRPr="00566A19">
              <w:rPr>
                <w:b/>
              </w:rPr>
              <w:br/>
            </w:r>
            <w:r w:rsidRPr="00566A19">
              <w:t xml:space="preserve">Was habe ich gelernt? Was lief gut, was lief schlecht? Was werde ich zukünftig anders machen? Hat das anders machen </w:t>
            </w:r>
            <w:r w:rsidRPr="00566A19">
              <w:lastRenderedPageBreak/>
              <w:t>funktioniert?</w:t>
            </w:r>
            <w:r w:rsidRPr="00566A19">
              <w:br/>
            </w:r>
          </w:p>
        </w:tc>
        <w:tc>
          <w:tcPr>
            <w:tcW w:w="4252" w:type="dxa"/>
          </w:tcPr>
          <w:p w14:paraId="36AA3F78" w14:textId="34875619" w:rsidR="00223C07" w:rsidRPr="00566A19" w:rsidRDefault="00862013" w:rsidP="005D68C7">
            <w:r>
              <w:lastRenderedPageBreak/>
              <w:t>Die Absprache und die Einteilung der Arbeiten in der Gruppe lief gut. Die Ausführung ebenso. Bei Unklarheiten wurde der Lehrer hinzugezogen oder die Hilfe der Klassenkameraden genützt. Ich werde</w:t>
            </w:r>
            <w:r w:rsidR="005176ED">
              <w:t xml:space="preserve"> </w:t>
            </w:r>
            <w:r w:rsidR="005176ED">
              <w:lastRenderedPageBreak/>
              <w:t>nächstes mal mir einen genaueren Plan setzen, bezüglich meiner Zeiteinteilung.</w:t>
            </w:r>
          </w:p>
        </w:tc>
      </w:tr>
      <w:tr w:rsidR="00223C07" w:rsidRPr="00566A19" w14:paraId="78F70C25" w14:textId="77777777" w:rsidTr="005D68C7">
        <w:tc>
          <w:tcPr>
            <w:tcW w:w="4252" w:type="dxa"/>
          </w:tcPr>
          <w:p w14:paraId="26064D08" w14:textId="77777777" w:rsidR="00223C07" w:rsidRPr="00566A19" w:rsidRDefault="00223C07" w:rsidP="00223C07">
            <w:r w:rsidRPr="00566A19">
              <w:rPr>
                <w:b/>
              </w:rPr>
              <w:lastRenderedPageBreak/>
              <w:t>Fazit</w:t>
            </w:r>
            <w:r w:rsidRPr="00566A19">
              <w:rPr>
                <w:b/>
              </w:rPr>
              <w:br/>
            </w:r>
            <w:r w:rsidRPr="00566A19">
              <w:t>Was hat mich gefreut? Was hat mich geärgert? Wie gehe ich damit um?</w:t>
            </w:r>
            <w:r w:rsidRPr="00566A19">
              <w:br/>
            </w:r>
            <w:r w:rsidRPr="00566A19">
              <w:br/>
            </w:r>
            <w:r w:rsidRPr="00566A19">
              <w:br/>
            </w:r>
          </w:p>
        </w:tc>
        <w:tc>
          <w:tcPr>
            <w:tcW w:w="4252" w:type="dxa"/>
          </w:tcPr>
          <w:p w14:paraId="5AC5FFE6" w14:textId="6A1174E2" w:rsidR="00223C07" w:rsidRPr="00566A19" w:rsidRDefault="00862013" w:rsidP="005D68C7">
            <w:r>
              <w:t>Mich hat die Teamarbeit gefreut. Es war produktiv die Aufgabenliste als Team abzuarbeiten und uns auf kommende vorzubereiten.</w:t>
            </w:r>
          </w:p>
        </w:tc>
      </w:tr>
    </w:tbl>
    <w:p w14:paraId="3899CF5E" w14:textId="77777777" w:rsidR="00223C07" w:rsidRPr="00566A19" w:rsidRDefault="00223C07">
      <w:pPr>
        <w:spacing w:after="0" w:line="240" w:lineRule="auto"/>
      </w:pPr>
    </w:p>
    <w:sectPr w:rsidR="00223C07" w:rsidRPr="00566A19" w:rsidSect="00090EA1">
      <w:headerReference w:type="default" r:id="rId11"/>
      <w:footerReference w:type="default" r:id="rId12"/>
      <w:headerReference w:type="first" r:id="rId13"/>
      <w:pgSz w:w="11906" w:h="16838" w:code="9"/>
      <w:pgMar w:top="2268" w:right="936" w:bottom="1701" w:left="2466" w:header="107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F43C" w14:textId="77777777" w:rsidR="0011701D" w:rsidRDefault="0011701D" w:rsidP="00290619">
      <w:pPr>
        <w:spacing w:line="240" w:lineRule="auto"/>
      </w:pPr>
      <w:r>
        <w:separator/>
      </w:r>
    </w:p>
  </w:endnote>
  <w:endnote w:type="continuationSeparator" w:id="0">
    <w:p w14:paraId="25C0B6FF" w14:textId="77777777" w:rsidR="0011701D" w:rsidRDefault="0011701D" w:rsidP="00290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56E1" w14:textId="65F07941" w:rsidR="00EC64C6" w:rsidRDefault="00A8486A" w:rsidP="00EC64C6">
    <w:pPr>
      <w:pStyle w:val="Fuzeile"/>
      <w:tabs>
        <w:tab w:val="clear" w:pos="4536"/>
        <w:tab w:val="clear" w:pos="9072"/>
        <w:tab w:val="center" w:pos="4252"/>
        <w:tab w:val="right" w:pos="8504"/>
      </w:tabs>
    </w:pPr>
    <w:r>
      <w:fldChar w:fldCharType="begin"/>
    </w:r>
    <w:r>
      <w:instrText xml:space="preserve"> SAVEDATE  \@ "d. MMMM yyyy"  \* MERGEFORMAT </w:instrText>
    </w:r>
    <w:r>
      <w:fldChar w:fldCharType="separate"/>
    </w:r>
    <w:r w:rsidR="005176ED">
      <w:rPr>
        <w:noProof/>
      </w:rPr>
      <w:t>19. Mai 2021</w:t>
    </w:r>
    <w:r>
      <w:fldChar w:fldCharType="end"/>
    </w:r>
    <w:r w:rsidR="00EC64C6">
      <w:tab/>
    </w:r>
    <w:r w:rsidR="00EC64C6">
      <w:tab/>
      <w:t xml:space="preserve">Seite </w:t>
    </w:r>
    <w:r w:rsidR="00EC64C6" w:rsidRPr="007F76B6">
      <w:fldChar w:fldCharType="begin"/>
    </w:r>
    <w:r w:rsidR="00EC64C6" w:rsidRPr="007F76B6">
      <w:instrText xml:space="preserve"> PAGE  </w:instrText>
    </w:r>
    <w:r w:rsidR="00EC64C6" w:rsidRPr="007F76B6">
      <w:fldChar w:fldCharType="separate"/>
    </w:r>
    <w:r w:rsidR="00CC394A">
      <w:rPr>
        <w:noProof/>
      </w:rPr>
      <w:t>3</w:t>
    </w:r>
    <w:r w:rsidR="00EC64C6" w:rsidRPr="007F76B6">
      <w:fldChar w:fldCharType="end"/>
    </w:r>
    <w:r w:rsidR="00EC64C6">
      <w:t xml:space="preserve"> von </w:t>
    </w:r>
    <w:fldSimple w:instr=" NUMPAGES  ">
      <w:r w:rsidR="00CC394A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DC885" w14:textId="77777777" w:rsidR="0011701D" w:rsidRDefault="0011701D" w:rsidP="00290619">
      <w:pPr>
        <w:spacing w:line="240" w:lineRule="auto"/>
      </w:pPr>
      <w:r>
        <w:separator/>
      </w:r>
    </w:p>
  </w:footnote>
  <w:footnote w:type="continuationSeparator" w:id="0">
    <w:p w14:paraId="02987B09" w14:textId="77777777" w:rsidR="0011701D" w:rsidRDefault="0011701D" w:rsidP="00290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19B8" w14:textId="77777777" w:rsidR="001E34B0" w:rsidRPr="007028EC" w:rsidRDefault="00347A08" w:rsidP="007028EC">
    <w:r>
      <w:rPr>
        <w:noProof/>
        <w:lang w:eastAsia="de-CH"/>
      </w:rPr>
      <w:drawing>
        <wp:anchor distT="0" distB="0" distL="114300" distR="114300" simplePos="0" relativeHeight="251660800" behindDoc="0" locked="1" layoutInCell="1" allowOverlap="1" wp14:anchorId="6FBD568C" wp14:editId="4DAE305F">
          <wp:simplePos x="0" y="0"/>
          <wp:positionH relativeFrom="page">
            <wp:posOffset>4860925</wp:posOffset>
          </wp:positionH>
          <wp:positionV relativeFrom="page">
            <wp:posOffset>664845</wp:posOffset>
          </wp:positionV>
          <wp:extent cx="287655" cy="287655"/>
          <wp:effectExtent l="0" t="0" r="0" b="0"/>
          <wp:wrapNone/>
          <wp:docPr id="8" name="wappen_gruen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gruen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728" behindDoc="0" locked="1" layoutInCell="1" allowOverlap="1" wp14:anchorId="2E827B90" wp14:editId="5ECB0EFD">
          <wp:simplePos x="0" y="0"/>
          <wp:positionH relativeFrom="page">
            <wp:posOffset>4860925</wp:posOffset>
          </wp:positionH>
          <wp:positionV relativeFrom="page">
            <wp:posOffset>666115</wp:posOffset>
          </wp:positionV>
          <wp:extent cx="288290" cy="288290"/>
          <wp:effectExtent l="0" t="0" r="0" b="0"/>
          <wp:wrapNone/>
          <wp:docPr id="9" name="wappen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2F0AEB49" wp14:editId="50F10E29">
              <wp:simplePos x="0" y="0"/>
              <wp:positionH relativeFrom="page">
                <wp:posOffset>5216525</wp:posOffset>
              </wp:positionH>
              <wp:positionV relativeFrom="page">
                <wp:posOffset>464820</wp:posOffset>
              </wp:positionV>
              <wp:extent cx="1979930" cy="755650"/>
              <wp:effectExtent l="0" t="0" r="0" b="0"/>
              <wp:wrapNone/>
              <wp:docPr id="6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9930" cy="755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19"/>
                          </w:tblGrid>
                          <w:tr w:rsidR="001E34B0" w:rsidRPr="007F76B6" w14:paraId="6BEF076E" w14:textId="77777777" w:rsidTr="007F76B6">
                            <w:trPr>
                              <w:trHeight w:hRule="exact" w:val="1134"/>
                            </w:trPr>
                            <w:tc>
                              <w:tcPr>
                                <w:tcW w:w="3119" w:type="dxa"/>
                                <w:shd w:val="clear" w:color="auto" w:fill="auto"/>
                                <w:vAlign w:val="center"/>
                              </w:tcPr>
                              <w:p w14:paraId="1C8568A1" w14:textId="77777777" w:rsidR="001E34B0" w:rsidRPr="007F76B6" w:rsidRDefault="00017AF4" w:rsidP="00F619C7">
                                <w:pPr>
                                  <w:pStyle w:val="KopfzeileStandard"/>
                                </w:pPr>
                                <w:r>
                                  <w:t>Bildungszentrum Zürichsee</w:t>
                                </w:r>
                              </w:p>
                              <w:p w14:paraId="450BACBF" w14:textId="21279938" w:rsidR="001E34B0" w:rsidRPr="007F76B6" w:rsidRDefault="001E34B0" w:rsidP="00F619C7">
                                <w:pPr>
                                  <w:pStyle w:val="KopfzeileStandard"/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</w:tbl>
                        <w:p w14:paraId="4BFD0451" w14:textId="77777777" w:rsidR="001E34B0" w:rsidRPr="004A2D85" w:rsidRDefault="001E34B0" w:rsidP="007028EC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AEB49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410.75pt;margin-top:36.6pt;width:155.9pt;height:59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" filled="f" stroked="f" strokeweight=".5pt">
              <v:textbox inset="0,0,0,0">
                <w:txbxContent>
                  <w:tbl>
                    <w:tblPr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119"/>
                    </w:tblGrid>
                    <w:tr w:rsidR="001E34B0" w:rsidRPr="007F76B6" w14:paraId="6BEF076E" w14:textId="77777777" w:rsidTr="007F76B6">
                      <w:trPr>
                        <w:trHeight w:hRule="exact" w:val="1134"/>
                      </w:trPr>
                      <w:tc>
                        <w:tcPr>
                          <w:tcW w:w="3119" w:type="dxa"/>
                          <w:shd w:val="clear" w:color="auto" w:fill="auto"/>
                          <w:vAlign w:val="center"/>
                        </w:tcPr>
                        <w:p w14:paraId="1C8568A1" w14:textId="77777777" w:rsidR="001E34B0" w:rsidRPr="007F76B6" w:rsidRDefault="00017AF4" w:rsidP="00F619C7">
                          <w:pPr>
                            <w:pStyle w:val="KopfzeileStandard"/>
                          </w:pPr>
                          <w:r>
                            <w:t>Bildungszentrum Zürichsee</w:t>
                          </w:r>
                        </w:p>
                        <w:p w14:paraId="450BACBF" w14:textId="21279938" w:rsidR="001E34B0" w:rsidRPr="007F76B6" w:rsidRDefault="001E34B0" w:rsidP="00F619C7">
                          <w:pPr>
                            <w:pStyle w:val="KopfzeileStandard"/>
                            <w:rPr>
                              <w:noProof/>
                            </w:rPr>
                          </w:pPr>
                        </w:p>
                      </w:tc>
                    </w:tr>
                  </w:tbl>
                  <w:p w14:paraId="4BFD0451" w14:textId="77777777" w:rsidR="001E34B0" w:rsidRPr="004A2D85" w:rsidRDefault="001E34B0" w:rsidP="007028EC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1E34B0" w:rsidRPr="007F76B6" w14:paraId="57DD57D0" w14:textId="77777777" w:rsidTr="00BB49D9">
      <w:trPr>
        <w:trHeight w:hRule="exact" w:val="853"/>
      </w:trPr>
      <w:tc>
        <w:tcPr>
          <w:tcW w:w="8720" w:type="dxa"/>
          <w:shd w:val="clear" w:color="auto" w:fill="auto"/>
          <w:vAlign w:val="center"/>
        </w:tcPr>
        <w:p w14:paraId="6975662A" w14:textId="77777777" w:rsidR="001E34B0" w:rsidRPr="007F76B6" w:rsidRDefault="00347A08" w:rsidP="001A4894">
          <w:pPr>
            <w:pStyle w:val="Kopfzeil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4AB90F0A" wp14:editId="3882CBCC">
                <wp:simplePos x="0" y="0"/>
                <wp:positionH relativeFrom="page">
                  <wp:posOffset>-1225550</wp:posOffset>
                </wp:positionH>
                <wp:positionV relativeFrom="page">
                  <wp:posOffset>-437515</wp:posOffset>
                </wp:positionV>
                <wp:extent cx="856615" cy="1133475"/>
                <wp:effectExtent l="0" t="0" r="0" b="0"/>
                <wp:wrapNone/>
                <wp:docPr id="10" name="leu_gruen_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u_gruen_1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1133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658752" behindDoc="0" locked="1" layoutInCell="1" allowOverlap="1" wp14:anchorId="0CD130CC" wp14:editId="5049B3DC">
                <wp:simplePos x="0" y="0"/>
                <wp:positionH relativeFrom="page">
                  <wp:posOffset>-341630</wp:posOffset>
                </wp:positionH>
                <wp:positionV relativeFrom="page">
                  <wp:posOffset>-17780</wp:posOffset>
                </wp:positionV>
                <wp:extent cx="287655" cy="287655"/>
                <wp:effectExtent l="0" t="0" r="0" b="0"/>
                <wp:wrapNone/>
                <wp:docPr id="11" name="wappen_gruen_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ppen_gruen_1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21906">
            <w:t>Bildungszentrum Zürichsee</w:t>
          </w:r>
        </w:p>
      </w:tc>
    </w:tr>
    <w:tr w:rsidR="001E34B0" w:rsidRPr="007F76B6" w14:paraId="50A8CEED" w14:textId="77777777" w:rsidTr="007F76B6">
      <w:tc>
        <w:tcPr>
          <w:tcW w:w="8720" w:type="dxa"/>
          <w:shd w:val="clear" w:color="auto" w:fill="auto"/>
        </w:tcPr>
        <w:p w14:paraId="617E9862" w14:textId="77777777" w:rsidR="001E34B0" w:rsidRPr="007F76B6" w:rsidRDefault="001E34B0" w:rsidP="001A4894">
          <w:pPr>
            <w:pStyle w:val="Kopfzeileklein"/>
          </w:pPr>
        </w:p>
      </w:tc>
    </w:tr>
  </w:tbl>
  <w:p w14:paraId="77174671" w14:textId="77777777" w:rsidR="001E34B0" w:rsidRDefault="00347A08" w:rsidP="00F619C7">
    <w:r>
      <w:rPr>
        <w:noProof/>
        <w:lang w:eastAsia="de-CH"/>
      </w:rPr>
      <w:drawing>
        <wp:anchor distT="0" distB="0" distL="114300" distR="114300" simplePos="0" relativeHeight="251655680" behindDoc="0" locked="1" layoutInCell="1" allowOverlap="1" wp14:anchorId="3685F024" wp14:editId="4B5A5A29">
          <wp:simplePos x="0" y="0"/>
          <wp:positionH relativeFrom="page">
            <wp:posOffset>1224280</wp:posOffset>
          </wp:positionH>
          <wp:positionV relativeFrom="page">
            <wp:posOffset>666115</wp:posOffset>
          </wp:positionV>
          <wp:extent cx="288290" cy="288290"/>
          <wp:effectExtent l="0" t="0" r="0" b="0"/>
          <wp:wrapNone/>
          <wp:docPr id="12" name="wappen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4656" behindDoc="0" locked="1" layoutInCell="1" allowOverlap="1" wp14:anchorId="6441C2DD" wp14:editId="49DD8EAC">
          <wp:simplePos x="0" y="0"/>
          <wp:positionH relativeFrom="page">
            <wp:posOffset>323850</wp:posOffset>
          </wp:positionH>
          <wp:positionV relativeFrom="page">
            <wp:posOffset>234315</wp:posOffset>
          </wp:positionV>
          <wp:extent cx="875030" cy="1148715"/>
          <wp:effectExtent l="0" t="0" r="0" b="0"/>
          <wp:wrapNone/>
          <wp:docPr id="13" name="leu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u_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1148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711D"/>
    <w:multiLevelType w:val="hybridMultilevel"/>
    <w:tmpl w:val="559CA1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0233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606361"/>
    <w:multiLevelType w:val="hybridMultilevel"/>
    <w:tmpl w:val="19A075A8"/>
    <w:lvl w:ilvl="0" w:tplc="1FEA994C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34C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E67AE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072EB4"/>
    <w:multiLevelType w:val="hybridMultilevel"/>
    <w:tmpl w:val="DFB250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823F1"/>
    <w:multiLevelType w:val="multilevel"/>
    <w:tmpl w:val="D042039E"/>
    <w:styleLink w:val="ListeAufzhlung"/>
    <w:lvl w:ilvl="0">
      <w:start w:val="1"/>
      <w:numFmt w:val="bullet"/>
      <w:lvlText w:val="–"/>
      <w:lvlJc w:val="left"/>
      <w:pPr>
        <w:ind w:left="397" w:hanging="397"/>
      </w:pPr>
      <w:rPr>
        <w:rFonts w:ascii="Arial" w:hAnsi="Arial" w:hint="default"/>
        <w:color w:val="auto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7" w15:restartNumberingAfterBreak="0">
    <w:nsid w:val="2F977D32"/>
    <w:multiLevelType w:val="hybridMultilevel"/>
    <w:tmpl w:val="771A8F36"/>
    <w:lvl w:ilvl="0" w:tplc="CFF6C5CA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D31BD"/>
    <w:multiLevelType w:val="multilevel"/>
    <w:tmpl w:val="F78413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584D0D"/>
    <w:multiLevelType w:val="hybridMultilevel"/>
    <w:tmpl w:val="451E1E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F22F7"/>
    <w:multiLevelType w:val="hybridMultilevel"/>
    <w:tmpl w:val="52EECE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14F0D"/>
    <w:multiLevelType w:val="hybridMultilevel"/>
    <w:tmpl w:val="BDE8FF96"/>
    <w:lvl w:ilvl="0" w:tplc="B332F5FC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4C6"/>
    <w:rsid w:val="0001004A"/>
    <w:rsid w:val="00017AF4"/>
    <w:rsid w:val="000478E1"/>
    <w:rsid w:val="00087081"/>
    <w:rsid w:val="00090EA1"/>
    <w:rsid w:val="00095A4C"/>
    <w:rsid w:val="000A01D1"/>
    <w:rsid w:val="000A502D"/>
    <w:rsid w:val="00112AA0"/>
    <w:rsid w:val="0011701D"/>
    <w:rsid w:val="00121906"/>
    <w:rsid w:val="00170D9E"/>
    <w:rsid w:val="001805E1"/>
    <w:rsid w:val="001A4894"/>
    <w:rsid w:val="001D2CC3"/>
    <w:rsid w:val="001E34B0"/>
    <w:rsid w:val="001E51A2"/>
    <w:rsid w:val="001F6D97"/>
    <w:rsid w:val="00223C07"/>
    <w:rsid w:val="002419CD"/>
    <w:rsid w:val="002502B0"/>
    <w:rsid w:val="002525D1"/>
    <w:rsid w:val="00276CDD"/>
    <w:rsid w:val="00290619"/>
    <w:rsid w:val="002A24C8"/>
    <w:rsid w:val="002E2C05"/>
    <w:rsid w:val="002E740B"/>
    <w:rsid w:val="00303C40"/>
    <w:rsid w:val="00314D27"/>
    <w:rsid w:val="00347A08"/>
    <w:rsid w:val="00365AD4"/>
    <w:rsid w:val="003838FC"/>
    <w:rsid w:val="003B66F4"/>
    <w:rsid w:val="003E14BF"/>
    <w:rsid w:val="003E4B2E"/>
    <w:rsid w:val="004202F9"/>
    <w:rsid w:val="0044093C"/>
    <w:rsid w:val="00444382"/>
    <w:rsid w:val="00472F37"/>
    <w:rsid w:val="0048291E"/>
    <w:rsid w:val="004A05A1"/>
    <w:rsid w:val="004B3780"/>
    <w:rsid w:val="004D5D56"/>
    <w:rsid w:val="004D7D20"/>
    <w:rsid w:val="004E026D"/>
    <w:rsid w:val="004E6D50"/>
    <w:rsid w:val="00515C7E"/>
    <w:rsid w:val="005176ED"/>
    <w:rsid w:val="00552732"/>
    <w:rsid w:val="00566A19"/>
    <w:rsid w:val="00570674"/>
    <w:rsid w:val="00594DE8"/>
    <w:rsid w:val="005D4FC2"/>
    <w:rsid w:val="00600EBA"/>
    <w:rsid w:val="006542BD"/>
    <w:rsid w:val="00672EDD"/>
    <w:rsid w:val="0069632F"/>
    <w:rsid w:val="006A4593"/>
    <w:rsid w:val="007028EC"/>
    <w:rsid w:val="00723B78"/>
    <w:rsid w:val="00736C48"/>
    <w:rsid w:val="00751BC6"/>
    <w:rsid w:val="00761683"/>
    <w:rsid w:val="00766E90"/>
    <w:rsid w:val="00783958"/>
    <w:rsid w:val="007A2200"/>
    <w:rsid w:val="007B4AC6"/>
    <w:rsid w:val="007D5500"/>
    <w:rsid w:val="007D6F67"/>
    <w:rsid w:val="007E7E0A"/>
    <w:rsid w:val="007F76B6"/>
    <w:rsid w:val="00812458"/>
    <w:rsid w:val="00827DCC"/>
    <w:rsid w:val="00832B0C"/>
    <w:rsid w:val="0084374F"/>
    <w:rsid w:val="0084545C"/>
    <w:rsid w:val="00862013"/>
    <w:rsid w:val="0089055E"/>
    <w:rsid w:val="008D3A9F"/>
    <w:rsid w:val="008E3B4D"/>
    <w:rsid w:val="009161C4"/>
    <w:rsid w:val="00932665"/>
    <w:rsid w:val="00932C5C"/>
    <w:rsid w:val="009577BF"/>
    <w:rsid w:val="00960B47"/>
    <w:rsid w:val="00966A3F"/>
    <w:rsid w:val="00967BEA"/>
    <w:rsid w:val="009D5780"/>
    <w:rsid w:val="009E0DB5"/>
    <w:rsid w:val="009E5D00"/>
    <w:rsid w:val="00A341F1"/>
    <w:rsid w:val="00A368BB"/>
    <w:rsid w:val="00A42D25"/>
    <w:rsid w:val="00A57E38"/>
    <w:rsid w:val="00A8486A"/>
    <w:rsid w:val="00AA10D7"/>
    <w:rsid w:val="00AC55A7"/>
    <w:rsid w:val="00AD3C46"/>
    <w:rsid w:val="00B155E5"/>
    <w:rsid w:val="00B26499"/>
    <w:rsid w:val="00B52FD5"/>
    <w:rsid w:val="00B741A3"/>
    <w:rsid w:val="00BB49D9"/>
    <w:rsid w:val="00BC771C"/>
    <w:rsid w:val="00CA773D"/>
    <w:rsid w:val="00CC394A"/>
    <w:rsid w:val="00D61CF2"/>
    <w:rsid w:val="00D731AE"/>
    <w:rsid w:val="00D84B27"/>
    <w:rsid w:val="00DA4F15"/>
    <w:rsid w:val="00DA5D31"/>
    <w:rsid w:val="00DD757F"/>
    <w:rsid w:val="00DF409A"/>
    <w:rsid w:val="00E47F47"/>
    <w:rsid w:val="00E54D08"/>
    <w:rsid w:val="00E81061"/>
    <w:rsid w:val="00E84933"/>
    <w:rsid w:val="00EA53E2"/>
    <w:rsid w:val="00EA702D"/>
    <w:rsid w:val="00EC64C6"/>
    <w:rsid w:val="00EE3C34"/>
    <w:rsid w:val="00EE75F7"/>
    <w:rsid w:val="00F1331B"/>
    <w:rsid w:val="00F35672"/>
    <w:rsid w:val="00F40ED9"/>
    <w:rsid w:val="00F478DA"/>
    <w:rsid w:val="00F619C7"/>
    <w:rsid w:val="00F6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FC13BC"/>
  <w15:docId w15:val="{92A6897A-88C8-48E8-8EC0-82018FEB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4B27"/>
    <w:pPr>
      <w:spacing w:after="120" w:line="248" w:lineRule="exact"/>
    </w:pPr>
    <w:rPr>
      <w:sz w:val="21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87081"/>
    <w:pPr>
      <w:keepNext/>
      <w:keepLines/>
      <w:contextualSpacing/>
      <w:outlineLvl w:val="0"/>
    </w:pPr>
    <w:rPr>
      <w:rFonts w:ascii="Arial Black" w:eastAsia="Times New Roman" w:hAnsi="Arial Black"/>
      <w:bCs/>
      <w:color w:val="000000"/>
      <w:sz w:val="24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1004A"/>
    <w:pPr>
      <w:keepNext/>
      <w:keepLines/>
      <w:outlineLvl w:val="1"/>
    </w:pPr>
    <w:rPr>
      <w:rFonts w:ascii="Arial Black" w:eastAsia="Times New Roman" w:hAnsi="Arial Black"/>
      <w:bCs/>
      <w:color w:val="00000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94DE8"/>
    <w:pPr>
      <w:keepNext/>
      <w:keepLines/>
      <w:outlineLvl w:val="2"/>
    </w:pPr>
    <w:rPr>
      <w:rFonts w:ascii="Arial Black" w:eastAsia="Times New Roman" w:hAnsi="Arial Black"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F67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773D"/>
    <w:pPr>
      <w:tabs>
        <w:tab w:val="center" w:pos="4536"/>
        <w:tab w:val="right" w:pos="9072"/>
      </w:tabs>
      <w:spacing w:line="480" w:lineRule="exact"/>
      <w:ind w:left="-28"/>
    </w:pPr>
    <w:rPr>
      <w:rFonts w:ascii="Arial Black" w:hAnsi="Arial Black"/>
      <w:color w:val="000000"/>
      <w:spacing w:val="-20"/>
      <w:sz w:val="48"/>
    </w:rPr>
  </w:style>
  <w:style w:type="character" w:customStyle="1" w:styleId="KopfzeileZchn">
    <w:name w:val="Kopfzeile Zchn"/>
    <w:link w:val="Kopfzeile"/>
    <w:uiPriority w:val="99"/>
    <w:rsid w:val="00CA773D"/>
    <w:rPr>
      <w:rFonts w:ascii="Arial Black" w:hAnsi="Arial Black"/>
      <w:color w:val="000000"/>
      <w:spacing w:val="-20"/>
      <w:sz w:val="48"/>
    </w:rPr>
  </w:style>
  <w:style w:type="paragraph" w:styleId="Fuzeile">
    <w:name w:val="footer"/>
    <w:basedOn w:val="Standard"/>
    <w:link w:val="FuzeileZchn"/>
    <w:uiPriority w:val="99"/>
    <w:unhideWhenUsed/>
    <w:rsid w:val="00E54D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54D08"/>
    <w:rPr>
      <w:sz w:val="21"/>
    </w:rPr>
  </w:style>
  <w:style w:type="character" w:customStyle="1" w:styleId="berschrift1Zchn">
    <w:name w:val="Überschrift 1 Zchn"/>
    <w:link w:val="berschrift1"/>
    <w:uiPriority w:val="9"/>
    <w:rsid w:val="00087081"/>
    <w:rPr>
      <w:rFonts w:ascii="Arial Black" w:eastAsia="Times New Roman" w:hAnsi="Arial Black"/>
      <w:bCs/>
      <w:color w:val="000000"/>
      <w:sz w:val="24"/>
      <w:szCs w:val="28"/>
      <w:lang w:eastAsia="en-US"/>
    </w:rPr>
  </w:style>
  <w:style w:type="character" w:customStyle="1" w:styleId="berschrift2Zchn">
    <w:name w:val="Überschrift 2 Zchn"/>
    <w:link w:val="berschrift2"/>
    <w:uiPriority w:val="9"/>
    <w:rsid w:val="0001004A"/>
    <w:rPr>
      <w:rFonts w:ascii="Arial Black" w:eastAsia="Times New Roman" w:hAnsi="Arial Black"/>
      <w:bCs/>
      <w:color w:val="000000"/>
      <w:sz w:val="21"/>
      <w:szCs w:val="26"/>
      <w:lang w:eastAsia="en-US"/>
    </w:rPr>
  </w:style>
  <w:style w:type="paragraph" w:customStyle="1" w:styleId="Kopfzeileklein">
    <w:name w:val="Kopfzeile_klein"/>
    <w:basedOn w:val="Kopfzeile"/>
    <w:rsid w:val="004E026D"/>
    <w:pPr>
      <w:spacing w:line="200" w:lineRule="exact"/>
      <w:ind w:left="0"/>
      <w:contextualSpacing/>
    </w:pPr>
    <w:rPr>
      <w:spacing w:val="0"/>
      <w:sz w:val="16"/>
    </w:rPr>
  </w:style>
  <w:style w:type="table" w:styleId="Tabellenraster">
    <w:name w:val="Table Grid"/>
    <w:basedOn w:val="NormaleTabelle"/>
    <w:uiPriority w:val="59"/>
    <w:rsid w:val="00BC771C"/>
    <w:pPr>
      <w:spacing w:line="248" w:lineRule="exact"/>
    </w:pPr>
    <w:rPr>
      <w:sz w:val="21"/>
    </w:rPr>
    <w:tblPr>
      <w:tblCellMar>
        <w:left w:w="0" w:type="dxa"/>
        <w:right w:w="0" w:type="dxa"/>
      </w:tblCellMar>
    </w:tblPr>
  </w:style>
  <w:style w:type="character" w:customStyle="1" w:styleId="berschrift3Zchn">
    <w:name w:val="Überschrift 3 Zchn"/>
    <w:link w:val="berschrift3"/>
    <w:uiPriority w:val="9"/>
    <w:rsid w:val="00594DE8"/>
    <w:rPr>
      <w:rFonts w:ascii="Arial Black" w:eastAsia="Times New Roman" w:hAnsi="Arial Black" w:cs="Times New Roman"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5D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A5D3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35672"/>
    <w:pPr>
      <w:spacing w:after="200" w:line="390" w:lineRule="exact"/>
      <w:ind w:left="-28"/>
      <w:contextualSpacing/>
    </w:pPr>
    <w:rPr>
      <w:rFonts w:ascii="Arial Black" w:eastAsia="Times New Roman" w:hAnsi="Arial Black"/>
      <w:color w:val="000000"/>
      <w:spacing w:val="-20"/>
      <w:kern w:val="28"/>
      <w:sz w:val="48"/>
      <w:szCs w:val="52"/>
    </w:rPr>
  </w:style>
  <w:style w:type="character" w:customStyle="1" w:styleId="TitelZchn">
    <w:name w:val="Titel Zchn"/>
    <w:link w:val="Titel"/>
    <w:uiPriority w:val="10"/>
    <w:rsid w:val="00F35672"/>
    <w:rPr>
      <w:rFonts w:ascii="Arial Black" w:eastAsia="Times New Roman" w:hAnsi="Arial Black" w:cs="Times New Roman"/>
      <w:color w:val="000000"/>
      <w:spacing w:val="-20"/>
      <w:kern w:val="28"/>
      <w:sz w:val="48"/>
      <w:szCs w:val="52"/>
    </w:rPr>
  </w:style>
  <w:style w:type="paragraph" w:customStyle="1" w:styleId="KopfzeileStandard">
    <w:name w:val="Kopfzeile_Standard"/>
    <w:basedOn w:val="Standard"/>
    <w:rsid w:val="00F619C7"/>
    <w:rPr>
      <w:color w:val="000000"/>
    </w:rPr>
  </w:style>
  <w:style w:type="numbering" w:customStyle="1" w:styleId="ListeAufzhlung">
    <w:name w:val="Liste_Aufzählung"/>
    <w:uiPriority w:val="99"/>
    <w:rsid w:val="00AC55A7"/>
    <w:pPr>
      <w:numPr>
        <w:numId w:val="1"/>
      </w:numPr>
    </w:pPr>
  </w:style>
  <w:style w:type="character" w:styleId="Hyperlink">
    <w:name w:val="Hyperlink"/>
    <w:uiPriority w:val="99"/>
    <w:unhideWhenUsed/>
    <w:rsid w:val="00EC64C6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6D50"/>
    <w:pPr>
      <w:spacing w:before="240" w:line="259" w:lineRule="auto"/>
      <w:contextualSpacing w:val="0"/>
      <w:outlineLvl w:val="9"/>
    </w:pPr>
    <w:rPr>
      <w:rFonts w:ascii="Calibri Light" w:hAnsi="Calibri Light"/>
      <w:b/>
      <w:bCs w:val="0"/>
      <w:color w:val="auto"/>
      <w:sz w:val="32"/>
      <w:szCs w:val="3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84B27"/>
    <w:pPr>
      <w:spacing w:after="100" w:line="259" w:lineRule="auto"/>
      <w:ind w:left="220"/>
    </w:pPr>
    <w:rPr>
      <w:rFonts w:ascii="Calibri" w:eastAsia="Times New Roman" w:hAnsi="Calibri"/>
      <w:sz w:val="22"/>
      <w:szCs w:val="2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84B27"/>
    <w:pPr>
      <w:spacing w:after="100" w:line="259" w:lineRule="auto"/>
    </w:pPr>
    <w:rPr>
      <w:rFonts w:ascii="Calibri" w:eastAsia="Times New Roman" w:hAnsi="Calibri"/>
      <w:sz w:val="22"/>
      <w:szCs w:val="22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D84B27"/>
    <w:pPr>
      <w:spacing w:after="100" w:line="259" w:lineRule="auto"/>
      <w:ind w:left="440"/>
    </w:pPr>
    <w:rPr>
      <w:rFonts w:ascii="Calibri" w:eastAsia="Times New Roman" w:hAnsi="Calibri"/>
      <w:sz w:val="22"/>
      <w:szCs w:val="22"/>
      <w:lang w:eastAsia="de-CH"/>
    </w:rPr>
  </w:style>
  <w:style w:type="table" w:styleId="Gitternetztabelle1hell">
    <w:name w:val="Grid Table 1 Light"/>
    <w:basedOn w:val="NormaleTabelle"/>
    <w:uiPriority w:val="46"/>
    <w:rsid w:val="00D84B27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1331B"/>
    <w:pPr>
      <w:spacing w:after="0" w:line="240" w:lineRule="auto"/>
    </w:pPr>
    <w:rPr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44382"/>
    <w:pPr>
      <w:spacing w:after="0"/>
    </w:pPr>
  </w:style>
  <w:style w:type="paragraph" w:styleId="Listenabsatz">
    <w:name w:val="List Paragraph"/>
    <w:basedOn w:val="Standard"/>
    <w:autoRedefine/>
    <w:uiPriority w:val="34"/>
    <w:rsid w:val="00862013"/>
    <w:pPr>
      <w:numPr>
        <w:numId w:val="13"/>
      </w:numPr>
      <w:contextualSpacing/>
    </w:pPr>
  </w:style>
  <w:style w:type="paragraph" w:customStyle="1" w:styleId="Nummerierung">
    <w:name w:val="Nummerierung"/>
    <w:basedOn w:val="Standard"/>
    <w:autoRedefine/>
    <w:rsid w:val="00827DCC"/>
    <w:pPr>
      <w:numPr>
        <w:numId w:val="4"/>
      </w:numPr>
      <w:spacing w:after="0"/>
    </w:pPr>
  </w:style>
  <w:style w:type="table" w:styleId="EinfacheTabelle5">
    <w:name w:val="Plain Table 5"/>
    <w:basedOn w:val="NormaleTabelle"/>
    <w:uiPriority w:val="45"/>
    <w:rsid w:val="00F679A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79A2"/>
    <w:rPr>
      <w:rFonts w:asciiTheme="majorHAnsi" w:eastAsiaTheme="majorEastAsia" w:hAnsiTheme="majorHAnsi" w:cstheme="majorBidi"/>
      <w:i/>
      <w:iCs/>
      <w:color w:val="365F91" w:themeColor="accent1" w:themeShade="BF"/>
      <w:sz w:val="21"/>
      <w:lang w:eastAsia="en-US"/>
    </w:rPr>
  </w:style>
  <w:style w:type="paragraph" w:customStyle="1" w:styleId="BrieftextBZZ">
    <w:name w:val="Brieftext_BZZ"/>
    <w:link w:val="BrieftextBZZZchn"/>
    <w:qFormat/>
    <w:rsid w:val="0001004A"/>
    <w:pPr>
      <w:spacing w:after="120"/>
      <w:ind w:right="284"/>
    </w:pPr>
    <w:rPr>
      <w:rFonts w:eastAsia="Calibri" w:cs="Arial"/>
      <w:sz w:val="22"/>
      <w:lang w:eastAsia="en-US"/>
    </w:rPr>
  </w:style>
  <w:style w:type="character" w:customStyle="1" w:styleId="BrieftextBZZZchn">
    <w:name w:val="Brieftext_BZZ Zchn"/>
    <w:link w:val="BrieftextBZZ"/>
    <w:rsid w:val="0001004A"/>
    <w:rPr>
      <w:rFonts w:eastAsia="Calibri" w:cs="Arial"/>
      <w:sz w:val="22"/>
      <w:lang w:eastAsia="en-US"/>
    </w:rPr>
  </w:style>
  <w:style w:type="table" w:styleId="EinfacheTabelle1">
    <w:name w:val="Plain Table 1"/>
    <w:basedOn w:val="NormaleTabelle"/>
    <w:uiPriority w:val="41"/>
    <w:rsid w:val="00095A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image" Target="media/image1.wmf"/><Relationship Id="rId1" Type="http://schemas.openxmlformats.org/officeDocument/2006/relationships/image" Target="media/image3.wmf"/><Relationship Id="rId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\Desktop\Skript%20BZZ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74FE1F2AC2D14BBEC71CBAD2AEFD97" ma:contentTypeVersion="32" ma:contentTypeDescription="Ein neues Dokument erstellen." ma:contentTypeScope="" ma:versionID="4936c14d4d0248f6f7fa9e6cf199653e">
  <xsd:schema xmlns:xsd="http://www.w3.org/2001/XMLSchema" xmlns:xs="http://www.w3.org/2001/XMLSchema" xmlns:p="http://schemas.microsoft.com/office/2006/metadata/properties" xmlns:ns2="a5678e29-1574-411f-be6b-d7de768adb54" xmlns:ns3="68d819ab-68ec-4b10-8deb-0d6e8670f3b1" targetNamespace="http://schemas.microsoft.com/office/2006/metadata/properties" ma:root="true" ma:fieldsID="26e87dcdd92fe049cd18ea55319e73ca" ns2:_="" ns3:_="">
    <xsd:import namespace="a5678e29-1574-411f-be6b-d7de768adb54"/>
    <xsd:import namespace="68d819ab-68ec-4b10-8deb-0d6e8670f3b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78e29-1574-411f-be6b-d7de768adb5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819ab-68ec-4b10-8deb-0d6e8670f3b1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d819ab-68ec-4b10-8deb-0d6e8670f3b1">
      <UserInfo>
        <DisplayName>Lustenberger, Ruth (BZZ)</DisplayName>
        <AccountId>917</AccountId>
        <AccountType/>
      </UserInfo>
    </SharedWithUsers>
    <Self_Registration_Enabled xmlns="a5678e29-1574-411f-be6b-d7de768adb54" xsi:nil="true"/>
    <Students xmlns="a5678e29-1574-411f-be6b-d7de768adb54">
      <UserInfo>
        <DisplayName/>
        <AccountId xsi:nil="true"/>
        <AccountType/>
      </UserInfo>
    </Students>
    <AppVersion xmlns="a5678e29-1574-411f-be6b-d7de768adb54" xsi:nil="true"/>
    <IsNotebookLocked xmlns="a5678e29-1574-411f-be6b-d7de768adb54" xsi:nil="true"/>
    <Is_Collaboration_Space_Locked xmlns="a5678e29-1574-411f-be6b-d7de768adb54" xsi:nil="true"/>
    <Has_Teacher_Only_SectionGroup xmlns="a5678e29-1574-411f-be6b-d7de768adb54" xsi:nil="true"/>
    <NotebookType xmlns="a5678e29-1574-411f-be6b-d7de768adb54" xsi:nil="true"/>
    <CultureName xmlns="a5678e29-1574-411f-be6b-d7de768adb54" xsi:nil="true"/>
    <TeamsChannelId xmlns="a5678e29-1574-411f-be6b-d7de768adb54" xsi:nil="true"/>
    <Owner xmlns="a5678e29-1574-411f-be6b-d7de768adb54">
      <UserInfo>
        <DisplayName/>
        <AccountId xsi:nil="true"/>
        <AccountType/>
      </UserInfo>
    </Owner>
    <Teachers xmlns="a5678e29-1574-411f-be6b-d7de768adb54">
      <UserInfo>
        <DisplayName/>
        <AccountId xsi:nil="true"/>
        <AccountType/>
      </UserInfo>
    </Teachers>
    <Distribution_Groups xmlns="a5678e29-1574-411f-be6b-d7de768adb54" xsi:nil="true"/>
    <LMS_Mappings xmlns="a5678e29-1574-411f-be6b-d7de768adb54" xsi:nil="true"/>
    <Math_Settings xmlns="a5678e29-1574-411f-be6b-d7de768adb54" xsi:nil="true"/>
    <Invited_Teachers xmlns="a5678e29-1574-411f-be6b-d7de768adb54" xsi:nil="true"/>
    <Invited_Students xmlns="a5678e29-1574-411f-be6b-d7de768adb54" xsi:nil="true"/>
    <DefaultSectionNames xmlns="a5678e29-1574-411f-be6b-d7de768adb54" xsi:nil="true"/>
    <Templates xmlns="a5678e29-1574-411f-be6b-d7de768adb54" xsi:nil="true"/>
    <FolderType xmlns="a5678e29-1574-411f-be6b-d7de768adb54" xsi:nil="true"/>
    <Student_Groups xmlns="a5678e29-1574-411f-be6b-d7de768adb54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6F1F1FA4-9944-4F14-B2C8-B2BF4292D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5E6727-DA77-48E7-AD7E-52640517F7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78e29-1574-411f-be6b-d7de768adb54"/>
    <ds:schemaRef ds:uri="68d819ab-68ec-4b10-8deb-0d6e8670f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864065-420A-4760-BCEE-8C463CC7E1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1F34E6-5567-47BF-A5EC-70BD004128A0}">
  <ds:schemaRefs>
    <ds:schemaRef ds:uri="http://schemas.microsoft.com/office/2006/metadata/properties"/>
    <ds:schemaRef ds:uri="http://schemas.microsoft.com/office/infopath/2007/PartnerControls"/>
    <ds:schemaRef ds:uri="68d819ab-68ec-4b10-8deb-0d6e8670f3b1"/>
    <ds:schemaRef ds:uri="a5678e29-1574-411f-be6b-d7de768adb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 BZZ.dotx</Template>
  <TotalTime>0</TotalTime>
  <Pages>2</Pages>
  <Words>236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Künzli Michael</dc:creator>
  <cp:lastModifiedBy>Thanabalasingam, Maruthan</cp:lastModifiedBy>
  <cp:revision>2</cp:revision>
  <cp:lastPrinted>2014-08-27T10:36:00Z</cp:lastPrinted>
  <dcterms:created xsi:type="dcterms:W3CDTF">2021-05-31T12:27:00Z</dcterms:created>
  <dcterms:modified xsi:type="dcterms:W3CDTF">2021-05-31T12:27:00Z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0x0101001874FE1F2AC2D14BBEC71CBAD2AEFD97</vt:lpwstr>
  </property>
</Properties>
</file>