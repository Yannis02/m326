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EC64C6" w:rsidP="00810FB0" w:rsidRDefault="00EC64C6" w14:paraId="248ABEA5" w14:textId="62D5E6A5">
      <w:pPr>
        <w:pStyle w:val="Titel"/>
      </w:pPr>
      <w:r w:rsidRPr="00384DE9">
        <w:t>Projekt</w:t>
      </w:r>
      <w:r w:rsidRPr="00384DE9" w:rsidR="00384DE9">
        <w:t>dokumentation</w:t>
      </w:r>
      <w:r w:rsidRPr="00384DE9">
        <w:t xml:space="preserve"> Modul 326</w:t>
      </w:r>
    </w:p>
    <w:p w:rsidRPr="0085030C" w:rsidR="0085030C" w:rsidP="0085030C" w:rsidRDefault="0085030C" w14:paraId="42FE3A5B" w14:textId="77777777"/>
    <w:tbl>
      <w:tblPr>
        <w:tblStyle w:val="Tabellenraster"/>
        <w:tblW w:w="0" w:type="auto"/>
        <w:tblLook w:val="04A0" w:firstRow="1" w:lastRow="0" w:firstColumn="1" w:lastColumn="0" w:noHBand="0" w:noVBand="1"/>
      </w:tblPr>
      <w:tblGrid>
        <w:gridCol w:w="3114"/>
        <w:gridCol w:w="288"/>
        <w:gridCol w:w="3680"/>
      </w:tblGrid>
      <w:tr w:rsidRPr="00384DE9" w:rsidR="00A8486A" w:rsidTr="00A8486A" w14:paraId="1FDBDAEC" w14:textId="77777777">
        <w:tc>
          <w:tcPr>
            <w:tcW w:w="3114" w:type="dxa"/>
          </w:tcPr>
          <w:p w:rsidRPr="00384DE9" w:rsidR="00A8486A" w:rsidP="00A8486A" w:rsidRDefault="00A8486A" w14:paraId="79C075D0" w14:textId="77777777">
            <w:pPr>
              <w:jc w:val="right"/>
            </w:pPr>
            <w:r w:rsidRPr="00384DE9">
              <w:t>Auftraggeber:</w:t>
            </w:r>
          </w:p>
        </w:tc>
        <w:tc>
          <w:tcPr>
            <w:tcW w:w="288" w:type="dxa"/>
          </w:tcPr>
          <w:p w:rsidRPr="00384DE9" w:rsidR="00A8486A" w:rsidP="00EC64C6" w:rsidRDefault="00A8486A" w14:paraId="67749D67" w14:textId="77777777"/>
        </w:tc>
        <w:tc>
          <w:tcPr>
            <w:tcW w:w="3680" w:type="dxa"/>
          </w:tcPr>
          <w:p w:rsidRPr="00384DE9" w:rsidR="00A8486A" w:rsidP="00EC64C6" w:rsidRDefault="00A218CF" w14:paraId="7FC76788" w14:textId="43617A09">
            <w:r>
              <w:t>R. Probst</w:t>
            </w:r>
          </w:p>
        </w:tc>
      </w:tr>
      <w:tr w:rsidRPr="004D4556" w:rsidR="00A8486A" w:rsidTr="00A8486A" w14:paraId="0C326DF2" w14:textId="77777777">
        <w:tc>
          <w:tcPr>
            <w:tcW w:w="3114" w:type="dxa"/>
          </w:tcPr>
          <w:p w:rsidRPr="00384DE9" w:rsidR="00A8486A" w:rsidP="00A8486A" w:rsidRDefault="00810FB0" w14:paraId="506A55CB" w14:textId="2931E7EC">
            <w:pPr>
              <w:jc w:val="right"/>
            </w:pPr>
            <w:r>
              <w:t>Autor*in</w:t>
            </w:r>
            <w:r w:rsidRPr="00384DE9" w:rsidR="00A8486A">
              <w:t>:</w:t>
            </w:r>
          </w:p>
        </w:tc>
        <w:tc>
          <w:tcPr>
            <w:tcW w:w="288" w:type="dxa"/>
          </w:tcPr>
          <w:p w:rsidRPr="00384DE9" w:rsidR="00A8486A" w:rsidP="00EC64C6" w:rsidRDefault="00A8486A" w14:paraId="1A6A2038" w14:textId="77777777"/>
        </w:tc>
        <w:tc>
          <w:tcPr>
            <w:tcW w:w="3680" w:type="dxa"/>
          </w:tcPr>
          <w:p w:rsidRPr="00B61C32" w:rsidR="00B61C32" w:rsidP="00B61C32" w:rsidRDefault="00A218CF" w14:paraId="3A103073" w14:textId="1F8C6827">
            <w:pPr>
              <w:spacing w:after="0" w:line="240" w:lineRule="auto"/>
              <w:rPr>
                <w:rFonts w:ascii="Segoe UI" w:hAnsi="Segoe UI" w:eastAsia="Times New Roman" w:cs="Segoe UI"/>
                <w:b/>
                <w:bCs/>
                <w:sz w:val="18"/>
                <w:szCs w:val="18"/>
                <w:lang w:val="en-CH" w:eastAsia="en-CH"/>
              </w:rPr>
            </w:pPr>
            <w:r>
              <w:rPr>
                <w:lang w:val="en-US"/>
              </w:rPr>
              <w:t>Yannis Lee</w:t>
            </w:r>
            <w:r w:rsidR="00B521F1">
              <w:rPr>
                <w:lang w:val="en-US"/>
              </w:rPr>
              <w:t>, Jonas</w:t>
            </w:r>
            <w:r w:rsidR="00B61C32">
              <w:rPr>
                <w:lang w:val="en-US"/>
              </w:rPr>
              <w:t xml:space="preserve"> Rhbary, Thanabalasingam Maruthan</w:t>
            </w:r>
          </w:p>
          <w:p w:rsidRPr="00B61C32" w:rsidR="00A8486A" w:rsidP="00EC64C6" w:rsidRDefault="00A8486A" w14:paraId="7462C527" w14:textId="1A1F77E8">
            <w:pPr>
              <w:rPr>
                <w:lang w:val="en-CH"/>
              </w:rPr>
            </w:pPr>
          </w:p>
        </w:tc>
      </w:tr>
      <w:tr w:rsidRPr="00384DE9" w:rsidR="00E947DF" w:rsidTr="00A8486A" w14:paraId="61C6B9BE" w14:textId="77777777">
        <w:tc>
          <w:tcPr>
            <w:tcW w:w="3114" w:type="dxa"/>
          </w:tcPr>
          <w:p w:rsidR="00E947DF" w:rsidP="00A8486A" w:rsidRDefault="00E947DF" w14:paraId="69931E3B" w14:textId="0C1B940B">
            <w:pPr>
              <w:jc w:val="right"/>
            </w:pPr>
            <w:r>
              <w:t>Klasse:</w:t>
            </w:r>
          </w:p>
        </w:tc>
        <w:tc>
          <w:tcPr>
            <w:tcW w:w="288" w:type="dxa"/>
          </w:tcPr>
          <w:p w:rsidRPr="00384DE9" w:rsidR="00E947DF" w:rsidP="00EC64C6" w:rsidRDefault="00E947DF" w14:paraId="4BFBB8EA" w14:textId="77777777"/>
        </w:tc>
        <w:tc>
          <w:tcPr>
            <w:tcW w:w="3680" w:type="dxa"/>
          </w:tcPr>
          <w:p w:rsidRPr="00384DE9" w:rsidR="00E947DF" w:rsidP="00EC64C6" w:rsidRDefault="00A218CF" w14:paraId="12F1D00A" w14:textId="7D779F41">
            <w:r>
              <w:t>IM19A</w:t>
            </w:r>
          </w:p>
        </w:tc>
      </w:tr>
      <w:tr w:rsidRPr="00384DE9" w:rsidR="00A8486A" w:rsidTr="00A8486A" w14:paraId="13D0F2D7" w14:textId="77777777">
        <w:tc>
          <w:tcPr>
            <w:tcW w:w="3114" w:type="dxa"/>
          </w:tcPr>
          <w:p w:rsidRPr="00384DE9" w:rsidR="00A8486A" w:rsidP="00A8486A" w:rsidRDefault="00810FB0" w14:paraId="2B593740" w14:textId="0909D95F">
            <w:pPr>
              <w:jc w:val="right"/>
            </w:pPr>
            <w:r>
              <w:t>Projekttitel</w:t>
            </w:r>
            <w:r w:rsidRPr="00384DE9" w:rsidR="00A8486A">
              <w:t>:</w:t>
            </w:r>
          </w:p>
        </w:tc>
        <w:tc>
          <w:tcPr>
            <w:tcW w:w="288" w:type="dxa"/>
          </w:tcPr>
          <w:p w:rsidRPr="00384DE9" w:rsidR="00A8486A" w:rsidP="00EC64C6" w:rsidRDefault="00A8486A" w14:paraId="18A94BF3" w14:textId="77777777"/>
        </w:tc>
        <w:tc>
          <w:tcPr>
            <w:tcW w:w="3680" w:type="dxa"/>
          </w:tcPr>
          <w:p w:rsidRPr="00384DE9" w:rsidR="00A8486A" w:rsidP="00A218CF" w:rsidRDefault="00A218CF" w14:paraId="31D35782" w14:textId="1A2C4922">
            <w:pPr>
              <w:jc w:val="both"/>
            </w:pPr>
            <w:r>
              <w:t>M326</w:t>
            </w:r>
            <w:r w:rsidR="00B521F1">
              <w:t xml:space="preserve"> </w:t>
            </w:r>
            <w:r>
              <w:t>Memory</w:t>
            </w:r>
          </w:p>
        </w:tc>
      </w:tr>
    </w:tbl>
    <w:p w:rsidRPr="00384DE9" w:rsidR="00810FB0" w:rsidP="00EC64C6" w:rsidRDefault="00810FB0" w14:paraId="0738DAB5" w14:textId="77777777"/>
    <w:p w:rsidRPr="00384DE9" w:rsidR="00D84B27" w:rsidP="00EC64C6" w:rsidRDefault="00D84B27" w14:paraId="51D786E1" w14:textId="77777777"/>
    <w:p w:rsidRPr="00384DE9" w:rsidR="00D84B27" w:rsidRDefault="00D84B27" w14:paraId="545E3DC7" w14:textId="77777777">
      <w:pPr>
        <w:pStyle w:val="Inhaltsverzeichnisberschrift"/>
      </w:pPr>
      <w:r w:rsidRPr="00384DE9">
        <w:t>Inhaltsverzeichnis</w:t>
      </w:r>
    </w:p>
    <w:p w:rsidR="00BB1321" w:rsidRDefault="004E6D50" w14:paraId="7F7C0B80" w14:textId="27D7C926">
      <w:pPr>
        <w:pStyle w:val="Verzeichnis1"/>
        <w:tabs>
          <w:tab w:val="right" w:leader="dot" w:pos="8494"/>
        </w:tabs>
        <w:rPr>
          <w:rFonts w:asciiTheme="minorHAnsi" w:hAnsiTheme="minorHAnsi" w:eastAsiaTheme="minorEastAsia" w:cstheme="minorBidi"/>
          <w:noProof/>
        </w:rPr>
      </w:pPr>
      <w:r w:rsidRPr="00384DE9">
        <w:rPr>
          <w:b/>
          <w:bCs/>
        </w:rPr>
        <w:fldChar w:fldCharType="begin"/>
      </w:r>
      <w:r w:rsidRPr="00384DE9">
        <w:rPr>
          <w:b/>
          <w:bCs/>
        </w:rPr>
        <w:instrText xml:space="preserve"> TOC \o "1-1" \h \z \u </w:instrText>
      </w:r>
      <w:r w:rsidRPr="00384DE9">
        <w:rPr>
          <w:b/>
          <w:bCs/>
        </w:rPr>
        <w:fldChar w:fldCharType="separate"/>
      </w:r>
      <w:hyperlink w:history="1" w:anchor="_Toc38719552">
        <w:r w:rsidRPr="00B20721" w:rsidR="00BB1321">
          <w:rPr>
            <w:rStyle w:val="Hyperlink"/>
            <w:noProof/>
          </w:rPr>
          <w:t>Projektbeschreibung</w:t>
        </w:r>
        <w:r w:rsidR="00BB1321">
          <w:rPr>
            <w:noProof/>
            <w:webHidden/>
          </w:rPr>
          <w:tab/>
        </w:r>
        <w:r w:rsidR="00BB1321">
          <w:rPr>
            <w:noProof/>
            <w:webHidden/>
          </w:rPr>
          <w:fldChar w:fldCharType="begin"/>
        </w:r>
        <w:r w:rsidR="00BB1321">
          <w:rPr>
            <w:noProof/>
            <w:webHidden/>
          </w:rPr>
          <w:instrText xml:space="preserve"> PAGEREF _Toc38719552 \h </w:instrText>
        </w:r>
        <w:r w:rsidR="00BB1321">
          <w:rPr>
            <w:noProof/>
            <w:webHidden/>
          </w:rPr>
        </w:r>
        <w:r w:rsidR="00BB1321">
          <w:rPr>
            <w:noProof/>
            <w:webHidden/>
          </w:rPr>
          <w:fldChar w:fldCharType="separate"/>
        </w:r>
        <w:r w:rsidR="00BB1321">
          <w:rPr>
            <w:noProof/>
            <w:webHidden/>
          </w:rPr>
          <w:t>2</w:t>
        </w:r>
        <w:r w:rsidR="00BB1321">
          <w:rPr>
            <w:noProof/>
            <w:webHidden/>
          </w:rPr>
          <w:fldChar w:fldCharType="end"/>
        </w:r>
      </w:hyperlink>
    </w:p>
    <w:p w:rsidR="00BB1321" w:rsidRDefault="00195DD7" w14:paraId="54D21773" w14:textId="6E34DF5A">
      <w:pPr>
        <w:pStyle w:val="Verzeichnis1"/>
        <w:tabs>
          <w:tab w:val="right" w:leader="dot" w:pos="8494"/>
        </w:tabs>
        <w:rPr>
          <w:rFonts w:asciiTheme="minorHAnsi" w:hAnsiTheme="minorHAnsi" w:eastAsiaTheme="minorEastAsia" w:cstheme="minorBidi"/>
          <w:noProof/>
        </w:rPr>
      </w:pPr>
      <w:hyperlink w:history="1" w:anchor="_Toc38719553">
        <w:r w:rsidRPr="00B20721" w:rsidR="00BB1321">
          <w:rPr>
            <w:rStyle w:val="Hyperlink"/>
            <w:noProof/>
          </w:rPr>
          <w:t>Anwendungsentwurf</w:t>
        </w:r>
        <w:r w:rsidR="00BB1321">
          <w:rPr>
            <w:noProof/>
            <w:webHidden/>
          </w:rPr>
          <w:tab/>
        </w:r>
        <w:r w:rsidR="00BB1321">
          <w:rPr>
            <w:noProof/>
            <w:webHidden/>
          </w:rPr>
          <w:fldChar w:fldCharType="begin"/>
        </w:r>
        <w:r w:rsidR="00BB1321">
          <w:rPr>
            <w:noProof/>
            <w:webHidden/>
          </w:rPr>
          <w:instrText xml:space="preserve"> PAGEREF _Toc38719553 \h </w:instrText>
        </w:r>
        <w:r w:rsidR="00BB1321">
          <w:rPr>
            <w:noProof/>
            <w:webHidden/>
          </w:rPr>
        </w:r>
        <w:r w:rsidR="00BB1321">
          <w:rPr>
            <w:noProof/>
            <w:webHidden/>
          </w:rPr>
          <w:fldChar w:fldCharType="separate"/>
        </w:r>
        <w:r w:rsidR="00BB1321">
          <w:rPr>
            <w:noProof/>
            <w:webHidden/>
          </w:rPr>
          <w:t>2</w:t>
        </w:r>
        <w:r w:rsidR="00BB1321">
          <w:rPr>
            <w:noProof/>
            <w:webHidden/>
          </w:rPr>
          <w:fldChar w:fldCharType="end"/>
        </w:r>
      </w:hyperlink>
    </w:p>
    <w:p w:rsidR="00BB1321" w:rsidRDefault="00195DD7" w14:paraId="1ADA6AA0" w14:textId="192F28B5">
      <w:pPr>
        <w:pStyle w:val="Verzeichnis1"/>
        <w:tabs>
          <w:tab w:val="right" w:leader="dot" w:pos="8494"/>
        </w:tabs>
        <w:rPr>
          <w:rFonts w:asciiTheme="minorHAnsi" w:hAnsiTheme="minorHAnsi" w:eastAsiaTheme="minorEastAsia" w:cstheme="minorBidi"/>
          <w:noProof/>
        </w:rPr>
      </w:pPr>
      <w:hyperlink w:history="1" w:anchor="_Toc38719554">
        <w:r w:rsidRPr="00B20721" w:rsidR="00BB1321">
          <w:rPr>
            <w:rStyle w:val="Hyperlink"/>
            <w:noProof/>
          </w:rPr>
          <w:t>Testfälle</w:t>
        </w:r>
        <w:r w:rsidR="00BB1321">
          <w:rPr>
            <w:noProof/>
            <w:webHidden/>
          </w:rPr>
          <w:tab/>
        </w:r>
        <w:r w:rsidR="00BB1321">
          <w:rPr>
            <w:noProof/>
            <w:webHidden/>
          </w:rPr>
          <w:fldChar w:fldCharType="begin"/>
        </w:r>
        <w:r w:rsidR="00BB1321">
          <w:rPr>
            <w:noProof/>
            <w:webHidden/>
          </w:rPr>
          <w:instrText xml:space="preserve"> PAGEREF _Toc38719554 \h </w:instrText>
        </w:r>
        <w:r w:rsidR="00BB1321">
          <w:rPr>
            <w:noProof/>
            <w:webHidden/>
          </w:rPr>
        </w:r>
        <w:r w:rsidR="00BB1321">
          <w:rPr>
            <w:noProof/>
            <w:webHidden/>
          </w:rPr>
          <w:fldChar w:fldCharType="separate"/>
        </w:r>
        <w:r w:rsidR="00BB1321">
          <w:rPr>
            <w:noProof/>
            <w:webHidden/>
          </w:rPr>
          <w:t>4</w:t>
        </w:r>
        <w:r w:rsidR="00BB1321">
          <w:rPr>
            <w:noProof/>
            <w:webHidden/>
          </w:rPr>
          <w:fldChar w:fldCharType="end"/>
        </w:r>
      </w:hyperlink>
    </w:p>
    <w:p w:rsidR="00BB1321" w:rsidRDefault="00195DD7" w14:paraId="4839396B" w14:textId="53A9057D">
      <w:pPr>
        <w:pStyle w:val="Verzeichnis1"/>
        <w:tabs>
          <w:tab w:val="right" w:leader="dot" w:pos="8494"/>
        </w:tabs>
        <w:rPr>
          <w:rFonts w:asciiTheme="minorHAnsi" w:hAnsiTheme="minorHAnsi" w:eastAsiaTheme="minorEastAsia" w:cstheme="minorBidi"/>
          <w:noProof/>
        </w:rPr>
      </w:pPr>
      <w:hyperlink w:history="1" w:anchor="_Toc38719555">
        <w:r w:rsidRPr="00B20721" w:rsidR="00BB1321">
          <w:rPr>
            <w:rStyle w:val="Hyperlink"/>
            <w:noProof/>
          </w:rPr>
          <w:t>Lösungsbeschreibung</w:t>
        </w:r>
        <w:r w:rsidR="00BB1321">
          <w:rPr>
            <w:noProof/>
            <w:webHidden/>
          </w:rPr>
          <w:tab/>
        </w:r>
        <w:r w:rsidR="00BB1321">
          <w:rPr>
            <w:noProof/>
            <w:webHidden/>
          </w:rPr>
          <w:fldChar w:fldCharType="begin"/>
        </w:r>
        <w:r w:rsidR="00BB1321">
          <w:rPr>
            <w:noProof/>
            <w:webHidden/>
          </w:rPr>
          <w:instrText xml:space="preserve"> PAGEREF _Toc38719555 \h </w:instrText>
        </w:r>
        <w:r w:rsidR="00BB1321">
          <w:rPr>
            <w:noProof/>
            <w:webHidden/>
          </w:rPr>
        </w:r>
        <w:r w:rsidR="00BB1321">
          <w:rPr>
            <w:noProof/>
            <w:webHidden/>
          </w:rPr>
          <w:fldChar w:fldCharType="separate"/>
        </w:r>
        <w:r w:rsidR="00BB1321">
          <w:rPr>
            <w:noProof/>
            <w:webHidden/>
          </w:rPr>
          <w:t>4</w:t>
        </w:r>
        <w:r w:rsidR="00BB1321">
          <w:rPr>
            <w:noProof/>
            <w:webHidden/>
          </w:rPr>
          <w:fldChar w:fldCharType="end"/>
        </w:r>
      </w:hyperlink>
    </w:p>
    <w:p w:rsidR="00BB1321" w:rsidRDefault="00195DD7" w14:paraId="565C87AD" w14:textId="74764C06">
      <w:pPr>
        <w:pStyle w:val="Verzeichnis1"/>
        <w:tabs>
          <w:tab w:val="right" w:leader="dot" w:pos="8494"/>
        </w:tabs>
        <w:rPr>
          <w:rFonts w:asciiTheme="minorHAnsi" w:hAnsiTheme="minorHAnsi" w:eastAsiaTheme="minorEastAsia" w:cstheme="minorBidi"/>
          <w:noProof/>
        </w:rPr>
      </w:pPr>
      <w:hyperlink w:history="1" w:anchor="_Toc38719556">
        <w:r w:rsidRPr="00B20721" w:rsidR="00BB1321">
          <w:rPr>
            <w:rStyle w:val="Hyperlink"/>
            <w:noProof/>
          </w:rPr>
          <w:t>Anhang</w:t>
        </w:r>
        <w:r w:rsidR="00BB1321">
          <w:rPr>
            <w:noProof/>
            <w:webHidden/>
          </w:rPr>
          <w:tab/>
        </w:r>
        <w:r w:rsidR="00BB1321">
          <w:rPr>
            <w:noProof/>
            <w:webHidden/>
          </w:rPr>
          <w:fldChar w:fldCharType="begin"/>
        </w:r>
        <w:r w:rsidR="00BB1321">
          <w:rPr>
            <w:noProof/>
            <w:webHidden/>
          </w:rPr>
          <w:instrText xml:space="preserve"> PAGEREF _Toc38719556 \h </w:instrText>
        </w:r>
        <w:r w:rsidR="00BB1321">
          <w:rPr>
            <w:noProof/>
            <w:webHidden/>
          </w:rPr>
        </w:r>
        <w:r w:rsidR="00BB1321">
          <w:rPr>
            <w:noProof/>
            <w:webHidden/>
          </w:rPr>
          <w:fldChar w:fldCharType="separate"/>
        </w:r>
        <w:r w:rsidR="00BB1321">
          <w:rPr>
            <w:noProof/>
            <w:webHidden/>
          </w:rPr>
          <w:t>4</w:t>
        </w:r>
        <w:r w:rsidR="00BB1321">
          <w:rPr>
            <w:noProof/>
            <w:webHidden/>
          </w:rPr>
          <w:fldChar w:fldCharType="end"/>
        </w:r>
      </w:hyperlink>
    </w:p>
    <w:p w:rsidRPr="00384DE9" w:rsidR="00B155E5" w:rsidRDefault="004E6D50" w14:paraId="40B4155B" w14:textId="36CDCE77">
      <w:pPr>
        <w:rPr>
          <w:rFonts w:ascii="Calibri" w:hAnsi="Calibri" w:eastAsia="Times New Roman"/>
          <w:b/>
          <w:bCs/>
          <w:sz w:val="22"/>
          <w:szCs w:val="22"/>
          <w:lang w:eastAsia="de-CH"/>
        </w:rPr>
      </w:pPr>
      <w:r w:rsidRPr="00384DE9">
        <w:rPr>
          <w:rFonts w:ascii="Calibri" w:hAnsi="Calibri" w:eastAsia="Times New Roman"/>
          <w:b/>
          <w:bCs/>
          <w:sz w:val="22"/>
          <w:szCs w:val="22"/>
          <w:lang w:eastAsia="de-CH"/>
        </w:rPr>
        <w:fldChar w:fldCharType="end"/>
      </w:r>
    </w:p>
    <w:p w:rsidRPr="00384DE9" w:rsidR="00444382" w:rsidP="00444382" w:rsidRDefault="00444382" w14:paraId="57A41488" w14:textId="77777777">
      <w:pPr>
        <w:pStyle w:val="Inhaltsverzeichnisberschrift"/>
      </w:pPr>
      <w:r w:rsidRPr="00384DE9">
        <w:t>Abbildungsverzeichnis</w:t>
      </w:r>
    </w:p>
    <w:p w:rsidRPr="00384DE9" w:rsidR="00444382" w:rsidRDefault="00444382" w14:paraId="4CB48264" w14:textId="77777777">
      <w:pPr>
        <w:pStyle w:val="Abbildungsverzeichnis"/>
        <w:tabs>
          <w:tab w:val="right" w:leader="dot" w:pos="8494"/>
        </w:tabs>
        <w:rPr>
          <w:rFonts w:asciiTheme="minorHAnsi" w:hAnsiTheme="minorHAnsi" w:eastAsiaTheme="minorEastAsia" w:cstheme="minorBidi"/>
          <w:sz w:val="22"/>
          <w:szCs w:val="22"/>
          <w:lang w:eastAsia="de-CH"/>
        </w:rPr>
      </w:pPr>
      <w:r w:rsidRPr="00384DE9">
        <w:rPr>
          <w:lang w:eastAsia="de-CH"/>
        </w:rPr>
        <w:fldChar w:fldCharType="begin"/>
      </w:r>
      <w:r w:rsidRPr="00384DE9">
        <w:rPr>
          <w:lang w:eastAsia="de-CH"/>
        </w:rPr>
        <w:instrText xml:space="preserve"> TOC \h \z \c "Abbildung" </w:instrText>
      </w:r>
      <w:r w:rsidRPr="00384DE9">
        <w:rPr>
          <w:lang w:eastAsia="de-CH"/>
        </w:rPr>
        <w:fldChar w:fldCharType="separate"/>
      </w:r>
      <w:hyperlink w:history="1" w:anchor="_Toc1036253">
        <w:r w:rsidRPr="00384DE9">
          <w:rPr>
            <w:rStyle w:val="Hyperlink"/>
          </w:rPr>
          <w:t>Abbildung 1: Muster</w:t>
        </w:r>
        <w:r w:rsidRPr="00384DE9">
          <w:rPr>
            <w:webHidden/>
          </w:rPr>
          <w:tab/>
        </w:r>
        <w:r w:rsidRPr="00384DE9">
          <w:rPr>
            <w:webHidden/>
          </w:rPr>
          <w:fldChar w:fldCharType="begin"/>
        </w:r>
        <w:r w:rsidRPr="00384DE9">
          <w:rPr>
            <w:webHidden/>
          </w:rPr>
          <w:instrText xml:space="preserve"> PAGEREF _Toc1036253 \h </w:instrText>
        </w:r>
        <w:r w:rsidRPr="00384DE9">
          <w:rPr>
            <w:webHidden/>
          </w:rPr>
        </w:r>
        <w:r w:rsidRPr="00384DE9">
          <w:rPr>
            <w:webHidden/>
          </w:rPr>
          <w:fldChar w:fldCharType="separate"/>
        </w:r>
        <w:r w:rsidRPr="00384DE9">
          <w:rPr>
            <w:webHidden/>
          </w:rPr>
          <w:t>2</w:t>
        </w:r>
        <w:r w:rsidRPr="00384DE9">
          <w:rPr>
            <w:webHidden/>
          </w:rPr>
          <w:fldChar w:fldCharType="end"/>
        </w:r>
      </w:hyperlink>
    </w:p>
    <w:p w:rsidRPr="00384DE9" w:rsidR="00444382" w:rsidP="00444382" w:rsidRDefault="00444382" w14:paraId="43FB2021" w14:textId="77777777">
      <w:pPr>
        <w:rPr>
          <w:lang w:eastAsia="de-CH"/>
        </w:rPr>
      </w:pPr>
      <w:r w:rsidRPr="00384DE9">
        <w:rPr>
          <w:lang w:eastAsia="de-CH"/>
        </w:rPr>
        <w:fldChar w:fldCharType="end"/>
      </w:r>
    </w:p>
    <w:p w:rsidRPr="00384DE9" w:rsidR="00444382" w:rsidP="00444382" w:rsidRDefault="00444382" w14:paraId="140C57C0" w14:textId="77777777">
      <w:pPr>
        <w:pStyle w:val="Inhaltsverzeichnisberschrift"/>
      </w:pPr>
      <w:r w:rsidRPr="00384DE9">
        <w:t>Tabellenverzeichnis</w:t>
      </w:r>
    </w:p>
    <w:p w:rsidR="00BB1321" w:rsidRDefault="00444382" w14:paraId="28EEC1BB" w14:textId="44C41134">
      <w:pPr>
        <w:pStyle w:val="Abbildungsverzeichnis"/>
        <w:tabs>
          <w:tab w:val="right" w:leader="dot" w:pos="8494"/>
        </w:tabs>
        <w:rPr>
          <w:rFonts w:asciiTheme="minorHAnsi" w:hAnsiTheme="minorHAnsi" w:eastAsiaTheme="minorEastAsia" w:cstheme="minorBidi"/>
          <w:noProof/>
          <w:sz w:val="22"/>
          <w:szCs w:val="22"/>
          <w:lang w:eastAsia="de-CH"/>
        </w:rPr>
      </w:pPr>
      <w:r w:rsidRPr="00384DE9">
        <w:fldChar w:fldCharType="begin"/>
      </w:r>
      <w:r w:rsidRPr="00384DE9">
        <w:instrText xml:space="preserve"> TOC \h \z \c "Tabelle" </w:instrText>
      </w:r>
      <w:r w:rsidRPr="00384DE9">
        <w:fldChar w:fldCharType="separate"/>
      </w:r>
      <w:hyperlink w:history="1" w:anchor="_Toc38719557">
        <w:r w:rsidRPr="00706725" w:rsidR="00BB1321">
          <w:rPr>
            <w:rStyle w:val="Hyperlink"/>
            <w:noProof/>
          </w:rPr>
          <w:t xml:space="preserve">Tabelle 1: </w:t>
        </w:r>
        <w:r w:rsidRPr="00706725" w:rsidR="00BB1321">
          <w:rPr>
            <w:rStyle w:val="Hyperlink"/>
            <w:noProof/>
            <w:highlight w:val="yellow"/>
          </w:rPr>
          <w:t>Muster Anwendungsfallspezifikation</w:t>
        </w:r>
        <w:r w:rsidR="00BB1321">
          <w:rPr>
            <w:noProof/>
            <w:webHidden/>
          </w:rPr>
          <w:tab/>
        </w:r>
        <w:r w:rsidR="00BB1321">
          <w:rPr>
            <w:noProof/>
            <w:webHidden/>
          </w:rPr>
          <w:fldChar w:fldCharType="begin"/>
        </w:r>
        <w:r w:rsidR="00BB1321">
          <w:rPr>
            <w:noProof/>
            <w:webHidden/>
          </w:rPr>
          <w:instrText xml:space="preserve"> PAGEREF _Toc38719557 \h </w:instrText>
        </w:r>
        <w:r w:rsidR="00BB1321">
          <w:rPr>
            <w:noProof/>
            <w:webHidden/>
          </w:rPr>
        </w:r>
        <w:r w:rsidR="00BB1321">
          <w:rPr>
            <w:noProof/>
            <w:webHidden/>
          </w:rPr>
          <w:fldChar w:fldCharType="separate"/>
        </w:r>
        <w:r w:rsidR="00BB1321">
          <w:rPr>
            <w:noProof/>
            <w:webHidden/>
          </w:rPr>
          <w:t>2</w:t>
        </w:r>
        <w:r w:rsidR="00BB1321">
          <w:rPr>
            <w:noProof/>
            <w:webHidden/>
          </w:rPr>
          <w:fldChar w:fldCharType="end"/>
        </w:r>
      </w:hyperlink>
    </w:p>
    <w:p w:rsidR="00BB1321" w:rsidRDefault="00195DD7" w14:paraId="6A8AFDBF" w14:textId="3A770E82">
      <w:pPr>
        <w:pStyle w:val="Abbildungsverzeichnis"/>
        <w:tabs>
          <w:tab w:val="right" w:leader="dot" w:pos="8494"/>
        </w:tabs>
        <w:rPr>
          <w:rFonts w:asciiTheme="minorHAnsi" w:hAnsiTheme="minorHAnsi" w:eastAsiaTheme="minorEastAsia" w:cstheme="minorBidi"/>
          <w:noProof/>
          <w:sz w:val="22"/>
          <w:szCs w:val="22"/>
          <w:lang w:eastAsia="de-CH"/>
        </w:rPr>
      </w:pPr>
      <w:hyperlink w:history="1" w:anchor="_Toc38719558">
        <w:r w:rsidRPr="00706725" w:rsidR="00BB1321">
          <w:rPr>
            <w:rStyle w:val="Hyperlink"/>
            <w:noProof/>
          </w:rPr>
          <w:t xml:space="preserve">Tabelle 2: </w:t>
        </w:r>
        <w:r w:rsidRPr="00706725" w:rsidR="00BB1321">
          <w:rPr>
            <w:rStyle w:val="Hyperlink"/>
            <w:noProof/>
            <w:highlight w:val="yellow"/>
          </w:rPr>
          <w:t>Muster CRC-Karte</w:t>
        </w:r>
        <w:r w:rsidR="00BB1321">
          <w:rPr>
            <w:noProof/>
            <w:webHidden/>
          </w:rPr>
          <w:tab/>
        </w:r>
        <w:r w:rsidR="00BB1321">
          <w:rPr>
            <w:noProof/>
            <w:webHidden/>
          </w:rPr>
          <w:fldChar w:fldCharType="begin"/>
        </w:r>
        <w:r w:rsidR="00BB1321">
          <w:rPr>
            <w:noProof/>
            <w:webHidden/>
          </w:rPr>
          <w:instrText xml:space="preserve"> PAGEREF _Toc38719558 \h </w:instrText>
        </w:r>
        <w:r w:rsidR="00BB1321">
          <w:rPr>
            <w:noProof/>
            <w:webHidden/>
          </w:rPr>
        </w:r>
        <w:r w:rsidR="00BB1321">
          <w:rPr>
            <w:noProof/>
            <w:webHidden/>
          </w:rPr>
          <w:fldChar w:fldCharType="separate"/>
        </w:r>
        <w:r w:rsidR="00BB1321">
          <w:rPr>
            <w:noProof/>
            <w:webHidden/>
          </w:rPr>
          <w:t>3</w:t>
        </w:r>
        <w:r w:rsidR="00BB1321">
          <w:rPr>
            <w:noProof/>
            <w:webHidden/>
          </w:rPr>
          <w:fldChar w:fldCharType="end"/>
        </w:r>
      </w:hyperlink>
    </w:p>
    <w:p w:rsidRPr="00384DE9" w:rsidR="00444382" w:rsidP="00EC64C6" w:rsidRDefault="00444382" w14:paraId="64A5DFA1" w14:textId="713567EB">
      <w:r w:rsidRPr="00384DE9">
        <w:fldChar w:fldCharType="end"/>
      </w:r>
    </w:p>
    <w:p w:rsidRPr="00384DE9" w:rsidR="00EC64C6" w:rsidP="00D84B27" w:rsidRDefault="00D84B27" w14:paraId="4A810066" w14:textId="320751AF">
      <w:pPr>
        <w:pStyle w:val="berschrift1"/>
      </w:pPr>
      <w:r w:rsidRPr="00384DE9">
        <w:br w:type="page"/>
      </w:r>
      <w:bookmarkStart w:name="_Toc38719552" w:id="0"/>
      <w:r w:rsidRPr="00384DE9" w:rsidR="00EC64C6">
        <w:lastRenderedPageBreak/>
        <w:t>Projekt</w:t>
      </w:r>
      <w:r w:rsidRPr="00384DE9" w:rsidR="00347A08">
        <w:t>beschreibung</w:t>
      </w:r>
      <w:bookmarkEnd w:id="0"/>
    </w:p>
    <w:p w:rsidRPr="00384DE9" w:rsidR="00D84B27" w:rsidP="00EC64C6" w:rsidRDefault="00EC64C6" w14:paraId="51F92BE2" w14:textId="4B057E21">
      <w:pPr>
        <w:rPr>
          <w:i/>
        </w:rPr>
      </w:pPr>
      <w:r w:rsidRPr="00384DE9">
        <w:rPr>
          <w:i/>
          <w:highlight w:val="yellow"/>
        </w:rPr>
        <w:t>Beschreiben Sie in Ihren Worten das Projekt</w:t>
      </w:r>
      <w:r w:rsidRPr="00384DE9" w:rsidR="003E4B2E">
        <w:rPr>
          <w:i/>
          <w:highlight w:val="yellow"/>
        </w:rPr>
        <w:t xml:space="preserve"> </w:t>
      </w:r>
      <w:r w:rsidR="004E4AF2">
        <w:rPr>
          <w:i/>
          <w:highlight w:val="yellow"/>
        </w:rPr>
        <w:t xml:space="preserve">respektive Ihre Vision dazu </w:t>
      </w:r>
      <w:r w:rsidRPr="00384DE9" w:rsidR="003E4B2E">
        <w:rPr>
          <w:i/>
          <w:highlight w:val="yellow"/>
        </w:rPr>
        <w:t>(Einleitung und Übersicht zum Projekt respektive Projektauftrag)</w:t>
      </w:r>
      <w:r w:rsidRPr="00384DE9">
        <w:rPr>
          <w:i/>
          <w:highlight w:val="yellow"/>
        </w:rPr>
        <w:t>.</w:t>
      </w:r>
    </w:p>
    <w:p w:rsidRPr="00384DE9" w:rsidR="00B52FD5" w:rsidP="00B52FD5" w:rsidRDefault="00B52FD5" w14:paraId="5F156D58" w14:textId="77777777">
      <w:pPr>
        <w:pStyle w:val="berschrift2"/>
      </w:pPr>
      <w:r w:rsidRPr="00384DE9">
        <w:t>Ziele</w:t>
      </w:r>
    </w:p>
    <w:p w:rsidRPr="00384DE9" w:rsidR="004E6D50" w:rsidP="004E6D50" w:rsidRDefault="004E4AF2" w14:paraId="5410A68E" w14:textId="37B8EDE4">
      <w:pPr>
        <w:rPr>
          <w:i/>
          <w:highlight w:val="yellow"/>
        </w:rPr>
      </w:pPr>
      <w:r w:rsidRPr="00384DE9">
        <w:rPr>
          <w:i/>
          <w:highlight w:val="yellow"/>
        </w:rPr>
        <w:t>Definieren Sie sich selbst Ziele</w:t>
      </w:r>
      <w:r w:rsidR="00452ABF">
        <w:rPr>
          <w:i/>
          <w:highlight w:val="yellow"/>
        </w:rPr>
        <w:t xml:space="preserve"> (mind. 2)</w:t>
      </w:r>
      <w:r w:rsidRPr="00384DE9">
        <w:rPr>
          <w:i/>
          <w:highlight w:val="yellow"/>
        </w:rPr>
        <w:t>, die Sie erreichen wollen.</w:t>
      </w:r>
      <w:r>
        <w:rPr>
          <w:i/>
          <w:highlight w:val="yellow"/>
        </w:rPr>
        <w:t xml:space="preserve"> </w:t>
      </w:r>
      <w:r w:rsidRPr="00384DE9" w:rsidR="004E6D50">
        <w:rPr>
          <w:i/>
          <w:highlight w:val="yellow"/>
        </w:rPr>
        <w:t xml:space="preserve">Ziele beschreiben, was Sie bis wann </w:t>
      </w:r>
      <w:r>
        <w:rPr>
          <w:i/>
          <w:highlight w:val="yellow"/>
        </w:rPr>
        <w:t xml:space="preserve">(konkreter Zeitpunkt) </w:t>
      </w:r>
      <w:r w:rsidRPr="00384DE9" w:rsidR="004E6D50">
        <w:rPr>
          <w:i/>
          <w:highlight w:val="yellow"/>
        </w:rPr>
        <w:t xml:space="preserve">mit </w:t>
      </w:r>
      <w:r w:rsidR="004F107A">
        <w:rPr>
          <w:i/>
          <w:highlight w:val="yellow"/>
        </w:rPr>
        <w:t xml:space="preserve">Ihrem Projekt / </w:t>
      </w:r>
      <w:r w:rsidRPr="00384DE9" w:rsidR="004E6D50">
        <w:rPr>
          <w:i/>
          <w:highlight w:val="yellow"/>
        </w:rPr>
        <w:t>Ihrer Anwendung erreichen möchten.</w:t>
      </w:r>
    </w:p>
    <w:p w:rsidRPr="00384DE9" w:rsidR="004E6D50" w:rsidP="004E6D50" w:rsidRDefault="004E6D50" w14:paraId="1DD26A68" w14:textId="3B3771A6">
      <w:pPr>
        <w:rPr>
          <w:i/>
        </w:rPr>
      </w:pPr>
      <w:r w:rsidRPr="00384DE9">
        <w:rPr>
          <w:i/>
          <w:highlight w:val="yellow"/>
        </w:rPr>
        <w:t xml:space="preserve">Hinweis: Stellen Sie sicher, dass die Ziele </w:t>
      </w:r>
      <w:hyperlink w:history="1" r:id="rId11">
        <w:r w:rsidRPr="00384DE9">
          <w:rPr>
            <w:rStyle w:val="Hyperlink"/>
            <w:i/>
            <w:highlight w:val="yellow"/>
          </w:rPr>
          <w:t>SMART</w:t>
        </w:r>
      </w:hyperlink>
      <w:r w:rsidRPr="00384DE9">
        <w:rPr>
          <w:i/>
          <w:highlight w:val="yellow"/>
        </w:rPr>
        <w:t xml:space="preserve"> sind. Unterscheiden Sie insbesondere zwischen zwingend zu erreichenden MUSS-Ziele</w:t>
      </w:r>
      <w:r w:rsidR="008A5C31">
        <w:rPr>
          <w:i/>
          <w:highlight w:val="yellow"/>
        </w:rPr>
        <w:t>n</w:t>
      </w:r>
      <w:r w:rsidRPr="00384DE9">
        <w:rPr>
          <w:i/>
          <w:highlight w:val="yellow"/>
        </w:rPr>
        <w:t xml:space="preserve"> sowie wünschenswert zu erreichende</w:t>
      </w:r>
      <w:r w:rsidR="00D54077">
        <w:rPr>
          <w:i/>
          <w:highlight w:val="yellow"/>
        </w:rPr>
        <w:t>n</w:t>
      </w:r>
      <w:r w:rsidRPr="00384DE9">
        <w:rPr>
          <w:i/>
          <w:highlight w:val="yellow"/>
        </w:rPr>
        <w:t xml:space="preserve"> KANN-Ziele</w:t>
      </w:r>
      <w:r w:rsidR="00D54077">
        <w:rPr>
          <w:i/>
          <w:highlight w:val="yellow"/>
        </w:rPr>
        <w:t>n</w:t>
      </w:r>
      <w:r w:rsidRPr="00384DE9">
        <w:rPr>
          <w:i/>
          <w:highlight w:val="yellow"/>
        </w:rPr>
        <w:t xml:space="preserve"> (diese können Sie bei Bedarf noch priorisieren).</w:t>
      </w:r>
    </w:p>
    <w:p w:rsidRPr="00384DE9" w:rsidR="00EC64C6" w:rsidP="00087081" w:rsidRDefault="00D84B27" w14:paraId="005D945C" w14:textId="77777777">
      <w:pPr>
        <w:pStyle w:val="berschrift1"/>
      </w:pPr>
      <w:bookmarkStart w:name="_Toc38719553" w:id="1"/>
      <w:r w:rsidRPr="00384DE9">
        <w:t>Anwendungsentwurf</w:t>
      </w:r>
      <w:bookmarkEnd w:id="1"/>
    </w:p>
    <w:p w:rsidRPr="00306730" w:rsidR="00D84B27" w:rsidP="00D84B27" w:rsidRDefault="00D84B27" w14:paraId="3026EFE2" w14:textId="798A3E55">
      <w:pPr>
        <w:rPr>
          <w:i/>
          <w:highlight w:val="yellow"/>
        </w:rPr>
      </w:pPr>
      <w:r w:rsidRPr="00384DE9">
        <w:rPr>
          <w:i/>
          <w:highlight w:val="yellow"/>
        </w:rPr>
        <w:t xml:space="preserve">Erstellen Sie </w:t>
      </w:r>
      <w:r w:rsidR="00D46A3B">
        <w:rPr>
          <w:i/>
          <w:highlight w:val="yellow"/>
        </w:rPr>
        <w:t>in den Unterkapiteln</w:t>
      </w:r>
      <w:r w:rsidRPr="00384DE9">
        <w:rPr>
          <w:i/>
          <w:highlight w:val="yellow"/>
        </w:rPr>
        <w:t xml:space="preserve"> die notwendigen Artefakte (z.B. Textbeschreibungen von Anforderungen, UML-Diagramme, Mockups der grafischen Oberfläche), die Sie zur Erstellung der Anwendung benötigen. Darstellungen, welche grösser sind als der zur Verfügung stehende Platz, müssen als Vorschaubild dargestellt, im Anhang hinzugefügt und nachvollziehbar referenziert werden (bspw. «siehe Anhang 1 – Klassendiagramm Anwendung</w:t>
      </w:r>
      <w:r w:rsidR="005B4DE4">
        <w:rPr>
          <w:i/>
          <w:highlight w:val="yellow"/>
        </w:rPr>
        <w:t xml:space="preserve"> (Bild1.jpg)</w:t>
      </w:r>
      <w:r w:rsidRPr="00384DE9">
        <w:rPr>
          <w:i/>
          <w:highlight w:val="yellow"/>
        </w:rPr>
        <w:t>»).</w:t>
      </w:r>
    </w:p>
    <w:p w:rsidRPr="00384DE9" w:rsidR="00087081" w:rsidP="00087081" w:rsidRDefault="00087081" w14:paraId="60CD706A" w14:textId="77777777">
      <w:pPr>
        <w:pStyle w:val="berschrift2"/>
      </w:pPr>
      <w:r w:rsidRPr="00384DE9">
        <w:t>Anwendungsfalldiagramm</w:t>
      </w:r>
      <w:r w:rsidRPr="00384DE9" w:rsidR="00472F37">
        <w:rPr>
          <w:highlight w:val="yellow"/>
        </w:rPr>
        <w:t>(</w:t>
      </w:r>
      <w:r w:rsidRPr="00384DE9">
        <w:rPr>
          <w:highlight w:val="yellow"/>
        </w:rPr>
        <w:t>e</w:t>
      </w:r>
      <w:r w:rsidRPr="00384DE9" w:rsidR="00472F37">
        <w:rPr>
          <w:highlight w:val="yellow"/>
        </w:rPr>
        <w:t>)</w:t>
      </w:r>
    </w:p>
    <w:p w:rsidRPr="00384DE9" w:rsidR="00F1331B" w:rsidP="00F1331B" w:rsidRDefault="005C200A" w14:paraId="445E7F01" w14:textId="4B0BC08E">
      <w:pPr>
        <w:rPr>
          <w:i/>
        </w:rPr>
      </w:pPr>
      <w:r>
        <w:rPr>
          <w:i/>
          <w:highlight w:val="yellow"/>
        </w:rPr>
        <w:t xml:space="preserve">Erstellen und beschreiben Sie hier ein Anwendungsfalldiagramm mit mindestens einem Anwendungsfall und </w:t>
      </w:r>
      <w:r w:rsidR="00951138">
        <w:rPr>
          <w:i/>
          <w:highlight w:val="yellow"/>
        </w:rPr>
        <w:t xml:space="preserve">mindestens </w:t>
      </w:r>
      <w:r>
        <w:rPr>
          <w:i/>
          <w:highlight w:val="yellow"/>
        </w:rPr>
        <w:t>einem Akteur.</w:t>
      </w:r>
    </w:p>
    <w:p w:rsidRPr="00384DE9" w:rsidR="00472F37" w:rsidP="00472F37" w:rsidRDefault="00472F37" w14:paraId="783B23CC" w14:textId="77777777">
      <w:pPr>
        <w:pStyle w:val="berschrift2"/>
      </w:pPr>
      <w:r w:rsidRPr="00384DE9">
        <w:t>Anwendungsfallspezifikationen</w:t>
      </w:r>
    </w:p>
    <w:p w:rsidRPr="00384DE9" w:rsidR="00472F37" w:rsidP="00472F37" w:rsidRDefault="00951138" w14:paraId="0FD95288" w14:textId="4B176867">
      <w:pPr>
        <w:rPr>
          <w:i/>
        </w:rPr>
      </w:pPr>
      <w:r w:rsidRPr="00951138">
        <w:rPr>
          <w:i/>
          <w:highlight w:val="yellow"/>
        </w:rPr>
        <w:t>Erstellen Sie hier für jeden Anwendungsfall eine Anwendungsfallspezifikation.</w:t>
      </w:r>
    </w:p>
    <w:p w:rsidRPr="00384DE9" w:rsidR="00444382" w:rsidP="00444382" w:rsidRDefault="00444382" w14:paraId="1F3FE3FB" w14:textId="77777777">
      <w:pPr>
        <w:pStyle w:val="Beschriftung"/>
        <w:keepNext/>
      </w:pPr>
      <w:bookmarkStart w:name="_Toc38719557" w:id="2"/>
      <w:r w:rsidRPr="00384DE9">
        <w:t xml:space="preserve">Tabelle </w:t>
      </w:r>
      <w:r>
        <w:fldChar w:fldCharType="begin"/>
      </w:r>
      <w:r>
        <w:instrText> SEQ Tabelle \* ARABIC </w:instrText>
      </w:r>
      <w:r>
        <w:fldChar w:fldCharType="separate"/>
      </w:r>
      <w:r w:rsidRPr="00384DE9" w:rsidR="00F1331B">
        <w:t>1</w:t>
      </w:r>
      <w:r>
        <w:fldChar w:fldCharType="end"/>
      </w:r>
      <w:r w:rsidRPr="00384DE9">
        <w:t xml:space="preserve">: </w:t>
      </w:r>
      <w:r w:rsidRPr="008A5C31">
        <w:rPr>
          <w:highlight w:val="yellow"/>
        </w:rPr>
        <w:t>Muster Anwendungsfallspezifikation</w:t>
      </w:r>
      <w:bookmarkEnd w:id="2"/>
    </w:p>
    <w:tbl>
      <w:tblPr>
        <w:tblStyle w:val="Tabellenraste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680" w:firstRow="0" w:lastRow="0" w:firstColumn="1" w:lastColumn="0" w:noHBand="1" w:noVBand="1"/>
      </w:tblPr>
      <w:tblGrid>
        <w:gridCol w:w="1980"/>
        <w:gridCol w:w="6514"/>
      </w:tblGrid>
      <w:tr w:rsidRPr="00384DE9" w:rsidR="00444382" w:rsidTr="008A5C31" w14:paraId="051873E2" w14:textId="77777777">
        <w:tc>
          <w:tcPr>
            <w:tcW w:w="1980" w:type="dxa"/>
          </w:tcPr>
          <w:p w:rsidRPr="00384DE9" w:rsidR="00444382" w:rsidP="00472F37" w:rsidRDefault="00444382" w14:paraId="7119CCFA" w14:textId="77777777">
            <w:r w:rsidRPr="00384DE9">
              <w:t>ID</w:t>
            </w:r>
          </w:p>
        </w:tc>
        <w:tc>
          <w:tcPr>
            <w:tcW w:w="6514" w:type="dxa"/>
          </w:tcPr>
          <w:p w:rsidRPr="00384DE9" w:rsidR="00444382" w:rsidP="00472F37" w:rsidRDefault="00444382" w14:paraId="05D986E3" w14:textId="77777777"/>
        </w:tc>
      </w:tr>
      <w:tr w:rsidRPr="00384DE9" w:rsidR="00444382" w:rsidTr="008A5C31" w14:paraId="3660C706" w14:textId="77777777">
        <w:tc>
          <w:tcPr>
            <w:tcW w:w="1980" w:type="dxa"/>
          </w:tcPr>
          <w:p w:rsidRPr="00384DE9" w:rsidR="00444382" w:rsidP="00472F37" w:rsidRDefault="00444382" w14:paraId="1622482C" w14:textId="77777777">
            <w:r w:rsidRPr="00384DE9">
              <w:t>Name</w:t>
            </w:r>
          </w:p>
        </w:tc>
        <w:tc>
          <w:tcPr>
            <w:tcW w:w="6514" w:type="dxa"/>
          </w:tcPr>
          <w:p w:rsidRPr="00384DE9" w:rsidR="00444382" w:rsidP="00472F37" w:rsidRDefault="00444382" w14:paraId="3C3773C3" w14:textId="77777777"/>
        </w:tc>
      </w:tr>
      <w:tr w:rsidRPr="00384DE9" w:rsidR="00444382" w:rsidTr="008A5C31" w14:paraId="6D516982" w14:textId="77777777">
        <w:tc>
          <w:tcPr>
            <w:tcW w:w="1980" w:type="dxa"/>
          </w:tcPr>
          <w:p w:rsidRPr="00384DE9" w:rsidR="00444382" w:rsidP="00472F37" w:rsidRDefault="00444382" w14:paraId="39BFFA16" w14:textId="77777777">
            <w:r w:rsidRPr="00384DE9">
              <w:t>Kurzbeschreibung</w:t>
            </w:r>
          </w:p>
        </w:tc>
        <w:tc>
          <w:tcPr>
            <w:tcW w:w="6514" w:type="dxa"/>
          </w:tcPr>
          <w:p w:rsidRPr="00384DE9" w:rsidR="00444382" w:rsidP="00472F37" w:rsidRDefault="00444382" w14:paraId="14E9EDB8" w14:textId="77777777"/>
        </w:tc>
      </w:tr>
      <w:tr w:rsidRPr="00384DE9" w:rsidR="00444382" w:rsidTr="008A5C31" w14:paraId="34628385" w14:textId="77777777">
        <w:tc>
          <w:tcPr>
            <w:tcW w:w="1980" w:type="dxa"/>
          </w:tcPr>
          <w:p w:rsidRPr="00384DE9" w:rsidR="00444382" w:rsidP="00472F37" w:rsidRDefault="00444382" w14:paraId="67498CDF" w14:textId="77777777">
            <w:r w:rsidRPr="00384DE9">
              <w:t>Akteur(e)</w:t>
            </w:r>
          </w:p>
        </w:tc>
        <w:tc>
          <w:tcPr>
            <w:tcW w:w="6514" w:type="dxa"/>
          </w:tcPr>
          <w:p w:rsidRPr="00384DE9" w:rsidR="00444382" w:rsidP="00472F37" w:rsidRDefault="00444382" w14:paraId="0BAE2F8A" w14:textId="77777777"/>
        </w:tc>
      </w:tr>
      <w:tr w:rsidRPr="00384DE9" w:rsidR="00444382" w:rsidTr="008A5C31" w14:paraId="4419BAFF" w14:textId="77777777">
        <w:tc>
          <w:tcPr>
            <w:tcW w:w="1980" w:type="dxa"/>
          </w:tcPr>
          <w:p w:rsidRPr="00384DE9" w:rsidR="00444382" w:rsidP="00472F37" w:rsidRDefault="00444382" w14:paraId="425C5C9C" w14:textId="77777777">
            <w:r w:rsidRPr="00384DE9">
              <w:t>Auslöser</w:t>
            </w:r>
          </w:p>
        </w:tc>
        <w:tc>
          <w:tcPr>
            <w:tcW w:w="6514" w:type="dxa"/>
          </w:tcPr>
          <w:p w:rsidRPr="00384DE9" w:rsidR="00444382" w:rsidP="00472F37" w:rsidRDefault="00444382" w14:paraId="6C599799" w14:textId="77777777"/>
        </w:tc>
      </w:tr>
      <w:tr w:rsidRPr="00384DE9" w:rsidR="00444382" w:rsidTr="008A5C31" w14:paraId="48A2F41B" w14:textId="77777777">
        <w:tc>
          <w:tcPr>
            <w:tcW w:w="1980" w:type="dxa"/>
          </w:tcPr>
          <w:p w:rsidRPr="00384DE9" w:rsidR="00444382" w:rsidP="00472F37" w:rsidRDefault="00444382" w14:paraId="2A27B090" w14:textId="77777777">
            <w:r w:rsidRPr="00384DE9">
              <w:t>Vorbedingung(en)</w:t>
            </w:r>
          </w:p>
        </w:tc>
        <w:tc>
          <w:tcPr>
            <w:tcW w:w="6514" w:type="dxa"/>
          </w:tcPr>
          <w:p w:rsidRPr="00384DE9" w:rsidR="00444382" w:rsidP="00472F37" w:rsidRDefault="00444382" w14:paraId="4FAD5BAE" w14:textId="77777777"/>
        </w:tc>
      </w:tr>
      <w:tr w:rsidRPr="00384DE9" w:rsidR="00444382" w:rsidTr="008A5C31" w14:paraId="13641A5D" w14:textId="77777777">
        <w:tc>
          <w:tcPr>
            <w:tcW w:w="1980" w:type="dxa"/>
          </w:tcPr>
          <w:p w:rsidRPr="00384DE9" w:rsidR="00444382" w:rsidP="00472F37" w:rsidRDefault="00444382" w14:paraId="2E7B9E1B" w14:textId="77777777">
            <w:r w:rsidRPr="00384DE9">
              <w:t>Ergebnis</w:t>
            </w:r>
          </w:p>
        </w:tc>
        <w:tc>
          <w:tcPr>
            <w:tcW w:w="6514" w:type="dxa"/>
          </w:tcPr>
          <w:p w:rsidRPr="00384DE9" w:rsidR="00444382" w:rsidP="00472F37" w:rsidRDefault="00444382" w14:paraId="576D33AB" w14:textId="77777777"/>
        </w:tc>
      </w:tr>
      <w:tr w:rsidRPr="00384DE9" w:rsidR="00444382" w:rsidTr="008A5C31" w14:paraId="08B1A526" w14:textId="77777777">
        <w:tc>
          <w:tcPr>
            <w:tcW w:w="1980" w:type="dxa"/>
          </w:tcPr>
          <w:p w:rsidRPr="00384DE9" w:rsidR="00444382" w:rsidP="00472F37" w:rsidRDefault="00444382" w14:paraId="02542334" w14:textId="77777777">
            <w:r w:rsidRPr="00384DE9">
              <w:t>Nachbedingung(en)</w:t>
            </w:r>
          </w:p>
        </w:tc>
        <w:tc>
          <w:tcPr>
            <w:tcW w:w="6514" w:type="dxa"/>
          </w:tcPr>
          <w:p w:rsidRPr="00384DE9" w:rsidR="00444382" w:rsidP="00472F37" w:rsidRDefault="00444382" w14:paraId="70D724F4" w14:textId="77777777"/>
        </w:tc>
      </w:tr>
      <w:tr w:rsidRPr="00384DE9" w:rsidR="00444382" w:rsidTr="008A5C31" w14:paraId="08B656C5" w14:textId="77777777">
        <w:tc>
          <w:tcPr>
            <w:tcW w:w="1980" w:type="dxa"/>
          </w:tcPr>
          <w:p w:rsidRPr="00384DE9" w:rsidR="00444382" w:rsidP="00472F37" w:rsidRDefault="00444382" w14:paraId="22195AA1" w14:textId="77777777">
            <w:r w:rsidRPr="00384DE9">
              <w:t>Ablauf</w:t>
            </w:r>
          </w:p>
        </w:tc>
        <w:tc>
          <w:tcPr>
            <w:tcW w:w="6514" w:type="dxa"/>
          </w:tcPr>
          <w:p w:rsidRPr="00384DE9" w:rsidR="00827DCC" w:rsidP="00A57E38" w:rsidRDefault="00A57E38" w14:paraId="41B69254" w14:textId="77777777">
            <w:pPr>
              <w:pStyle w:val="Listenabsatz"/>
              <w:numPr>
                <w:ilvl w:val="0"/>
                <w:numId w:val="10"/>
              </w:numPr>
            </w:pPr>
            <w:r w:rsidRPr="00384DE9">
              <w:t xml:space="preserve"> </w:t>
            </w:r>
          </w:p>
          <w:p w:rsidRPr="00384DE9" w:rsidR="00A57E38" w:rsidP="00A57E38" w:rsidRDefault="00A57E38" w14:paraId="14187111" w14:textId="77777777">
            <w:pPr>
              <w:pStyle w:val="Listenabsatz"/>
              <w:numPr>
                <w:ilvl w:val="0"/>
                <w:numId w:val="10"/>
              </w:numPr>
            </w:pPr>
          </w:p>
        </w:tc>
      </w:tr>
      <w:tr w:rsidRPr="00384DE9" w:rsidR="00444382" w:rsidTr="008A5C31" w14:paraId="2C827E3D" w14:textId="77777777">
        <w:tc>
          <w:tcPr>
            <w:tcW w:w="1980" w:type="dxa"/>
          </w:tcPr>
          <w:p w:rsidRPr="00384DE9" w:rsidR="00444382" w:rsidP="00472F37" w:rsidRDefault="00444382" w14:paraId="562B82E1" w14:textId="77777777">
            <w:r w:rsidRPr="00384DE9">
              <w:t>Alternativen</w:t>
            </w:r>
          </w:p>
        </w:tc>
        <w:tc>
          <w:tcPr>
            <w:tcW w:w="6514" w:type="dxa"/>
          </w:tcPr>
          <w:p w:rsidRPr="00384DE9" w:rsidR="00444382" w:rsidP="00472F37" w:rsidRDefault="00444382" w14:paraId="5E48DE3C" w14:textId="77777777"/>
        </w:tc>
      </w:tr>
      <w:tr w:rsidRPr="00384DE9" w:rsidR="00444382" w:rsidTr="008A5C31" w14:paraId="729C8967" w14:textId="77777777">
        <w:tc>
          <w:tcPr>
            <w:tcW w:w="1980" w:type="dxa"/>
          </w:tcPr>
          <w:p w:rsidRPr="00384DE9" w:rsidR="00444382" w:rsidP="00472F37" w:rsidRDefault="00444382" w14:paraId="2531A6DB" w14:textId="77777777">
            <w:r w:rsidRPr="00384DE9">
              <w:t>Fehlerfälle</w:t>
            </w:r>
          </w:p>
        </w:tc>
        <w:tc>
          <w:tcPr>
            <w:tcW w:w="6514" w:type="dxa"/>
          </w:tcPr>
          <w:p w:rsidRPr="00384DE9" w:rsidR="00444382" w:rsidP="00472F37" w:rsidRDefault="00444382" w14:paraId="7CDAD7FA" w14:textId="77777777"/>
        </w:tc>
      </w:tr>
      <w:tr w:rsidRPr="00384DE9" w:rsidR="00444382" w:rsidTr="008A5C31" w14:paraId="0CFD9E59" w14:textId="77777777">
        <w:tc>
          <w:tcPr>
            <w:tcW w:w="1980" w:type="dxa"/>
          </w:tcPr>
          <w:p w:rsidRPr="00384DE9" w:rsidR="00444382" w:rsidP="00472F37" w:rsidRDefault="00444382" w14:paraId="7A5030B9" w14:textId="77777777">
            <w:r w:rsidRPr="00384DE9">
              <w:t>Testfälle</w:t>
            </w:r>
          </w:p>
        </w:tc>
        <w:tc>
          <w:tcPr>
            <w:tcW w:w="6514" w:type="dxa"/>
          </w:tcPr>
          <w:p w:rsidRPr="00384DE9" w:rsidR="00444382" w:rsidP="00472F37" w:rsidRDefault="00444382" w14:paraId="716A103B" w14:textId="77777777"/>
        </w:tc>
      </w:tr>
    </w:tbl>
    <w:p w:rsidR="00444382" w:rsidP="00472F37" w:rsidRDefault="00444382" w14:paraId="78B079FF" w14:textId="58DA8F10"/>
    <w:p w:rsidRPr="00206F7D" w:rsidR="00206F7D" w:rsidP="00206F7D" w:rsidRDefault="00AE75C9" w14:paraId="7971E05F" w14:textId="6CDA4D77">
      <w:pPr>
        <w:pStyle w:val="berschrift2"/>
      </w:pPr>
      <w:r w:rsidRPr="00384DE9">
        <w:lastRenderedPageBreak/>
        <w:t>Anforderungen</w:t>
      </w:r>
    </w:p>
    <w:p w:rsidR="00206F7D" w:rsidP="00C24227" w:rsidRDefault="00187CE7" w14:paraId="45C00BFC" w14:textId="065B5CD9">
      <w:pPr>
        <w:pStyle w:val="berschrift2"/>
        <w:rPr>
          <w:rFonts w:ascii="Arial" w:hAnsi="Arial" w:cs="Arial"/>
        </w:rPr>
      </w:pPr>
      <w:r>
        <w:rPr>
          <w:rFonts w:ascii="Arial" w:hAnsi="Arial" w:cs="Arial"/>
        </w:rPr>
        <w:t>Funktionale Anforderungen:</w:t>
      </w:r>
    </w:p>
    <w:p w:rsidR="00187CE7" w:rsidP="00187CE7" w:rsidRDefault="008E328A" w14:paraId="7A0595C5" w14:textId="1D35F6DA">
      <w:pPr>
        <w:pStyle w:val="Listenabsatz"/>
        <w:numPr>
          <w:ilvl w:val="0"/>
          <w:numId w:val="13"/>
        </w:numPr>
      </w:pPr>
      <w:r>
        <w:t>Das Spiel Memory ist für 2 Spieler anwendbar</w:t>
      </w:r>
    </w:p>
    <w:p w:rsidR="008E328A" w:rsidP="00187CE7" w:rsidRDefault="0079011F" w14:paraId="3A4BB7BA" w14:textId="7CBC802B">
      <w:pPr>
        <w:pStyle w:val="Listenabsatz"/>
        <w:numPr>
          <w:ilvl w:val="0"/>
          <w:numId w:val="13"/>
        </w:numPr>
      </w:pPr>
      <w:r>
        <w:t>Das Spiel ist zwischen 5x5 und 10x10 Felder gross, wobei</w:t>
      </w:r>
      <w:r w:rsidR="00003E48">
        <w:t xml:space="preserve"> 5x5, 7x7 und 9x9 keine Optionen sind, da dies eine ungerade Anzahl an Feldern ergibt.</w:t>
      </w:r>
    </w:p>
    <w:p w:rsidR="00894463" w:rsidP="00187CE7" w:rsidRDefault="00894463" w14:paraId="668DF6D7" w14:textId="496F6242">
      <w:pPr>
        <w:pStyle w:val="Listenabsatz"/>
        <w:numPr>
          <w:ilvl w:val="0"/>
          <w:numId w:val="13"/>
        </w:numPr>
      </w:pPr>
      <w:r>
        <w:t>Mehrere Spiele können hintereinander gespielt werden, dabei wird die Punktzahl der Spiele vorher übernommen.</w:t>
      </w:r>
    </w:p>
    <w:p w:rsidR="00607E26" w:rsidP="00187CE7" w:rsidRDefault="00E52224" w14:paraId="51194C20" w14:textId="1D449C2B">
      <w:pPr>
        <w:pStyle w:val="Listenabsatz"/>
        <w:numPr>
          <w:ilvl w:val="0"/>
          <w:numId w:val="13"/>
        </w:numPr>
      </w:pPr>
      <w:r>
        <w:t>Beim Start des Spieles sind die Kartenrückseiten zu sehen</w:t>
      </w:r>
    </w:p>
    <w:p w:rsidR="00EB3727" w:rsidP="00187CE7" w:rsidRDefault="00E52224" w14:paraId="7ACB6BA0" w14:textId="77777777">
      <w:pPr>
        <w:pStyle w:val="Listenabsatz"/>
        <w:numPr>
          <w:ilvl w:val="0"/>
          <w:numId w:val="13"/>
        </w:numPr>
      </w:pPr>
      <w:r>
        <w:t xml:space="preserve">Bei einem Zug zieht ein Spieler 2 Karten, </w:t>
      </w:r>
      <w:r w:rsidR="00FA121E">
        <w:t>diese beiden Rückseiten werden dann angezeigt, sind diese identisch, kriegt der Spieler ein Punkt</w:t>
      </w:r>
      <w:r w:rsidR="00EB3727">
        <w:t xml:space="preserve"> und bekommt einen neuen Zug.</w:t>
      </w:r>
    </w:p>
    <w:p w:rsidR="0072385D" w:rsidP="00187CE7" w:rsidRDefault="00EB3727" w14:paraId="7268F357" w14:textId="77777777">
      <w:pPr>
        <w:pStyle w:val="Listenabsatz"/>
        <w:numPr>
          <w:ilvl w:val="0"/>
          <w:numId w:val="13"/>
        </w:numPr>
      </w:pPr>
      <w:r>
        <w:t>Sind die Karten nach einem Zug nicht identisch</w:t>
      </w:r>
      <w:r w:rsidR="00887226">
        <w:t>, werden wieder die Rückseiten der Karten angezeigt und der andere Spieler bekommt einen Zug.</w:t>
      </w:r>
    </w:p>
    <w:p w:rsidR="00841925" w:rsidP="00187CE7" w:rsidRDefault="0072385D" w14:paraId="202ABF03" w14:textId="77777777">
      <w:pPr>
        <w:pStyle w:val="Listenabsatz"/>
        <w:numPr>
          <w:ilvl w:val="0"/>
          <w:numId w:val="13"/>
        </w:numPr>
      </w:pPr>
      <w:r>
        <w:t>Wenn alle Kartenpaare aufgedeckt sind, wird das Spiel beendet und der Benutzer bekommt die Option ein weiteres Spiel zu starten oder das Programm zu beenden.</w:t>
      </w:r>
    </w:p>
    <w:p w:rsidR="00E52224" w:rsidP="00187CE7" w:rsidRDefault="00841925" w14:paraId="1896EB4F" w14:textId="7D6446F9">
      <w:pPr>
        <w:pStyle w:val="Listenabsatz"/>
        <w:numPr>
          <w:ilvl w:val="0"/>
          <w:numId w:val="13"/>
        </w:numPr>
      </w:pPr>
      <w:r>
        <w:t>Der Spieler der mehr Punkte erzielt hat, ist der Gewinner.</w:t>
      </w:r>
      <w:r w:rsidR="00FA121E">
        <w:t xml:space="preserve"> </w:t>
      </w:r>
    </w:p>
    <w:p w:rsidR="000C26DE" w:rsidP="000C26DE" w:rsidRDefault="000C26DE" w14:paraId="5C4C2D41" w14:textId="31B08B60">
      <w:r>
        <w:t>Fakultative Anforderungen:</w:t>
      </w:r>
    </w:p>
    <w:p w:rsidR="000C26DE" w:rsidP="000C26DE" w:rsidRDefault="000C26DE" w14:paraId="5CDFA9A8" w14:textId="1281BF5A">
      <w:pPr>
        <w:pStyle w:val="Listenabsatz"/>
        <w:numPr>
          <w:ilvl w:val="0"/>
          <w:numId w:val="13"/>
        </w:numPr>
      </w:pPr>
      <w:r>
        <w:t>Es kann Joker-Karten geben, diese geben eine höhere Punktzahl als normale</w:t>
      </w:r>
      <w:r w:rsidR="00F90329">
        <w:t xml:space="preserve"> Karten.</w:t>
      </w:r>
    </w:p>
    <w:p w:rsidR="003B2C27" w:rsidP="000C26DE" w:rsidRDefault="00852A9A" w14:paraId="1696A83B" w14:textId="38A0D2CE">
      <w:pPr>
        <w:pStyle w:val="Listenabsatz"/>
        <w:numPr>
          <w:ilvl w:val="0"/>
          <w:numId w:val="13"/>
        </w:numPr>
      </w:pPr>
      <w:r>
        <w:t>Alle Spiele können einzeln gespeichert werden und</w:t>
      </w:r>
      <w:r w:rsidR="00431BF0">
        <w:t xml:space="preserve"> als Ausgabe können die Spieler mit Anzahl der </w:t>
      </w:r>
      <w:r w:rsidR="007F452A">
        <w:t xml:space="preserve">Spiele, </w:t>
      </w:r>
      <w:r w:rsidR="00F16903">
        <w:t xml:space="preserve">der erreichten Punkte </w:t>
      </w:r>
      <w:r w:rsidR="00CA3EDC">
        <w:t>und dem Wert Punkte pro Spiel ausgegeben werden.</w:t>
      </w:r>
    </w:p>
    <w:p w:rsidRPr="00187CE7" w:rsidR="004B4308" w:rsidP="000C26DE" w:rsidRDefault="00065E69" w14:paraId="47B67805" w14:textId="63569142">
      <w:pPr>
        <w:pStyle w:val="Listenabsatz"/>
        <w:numPr>
          <w:ilvl w:val="0"/>
          <w:numId w:val="13"/>
        </w:numPr>
      </w:pPr>
      <w:r>
        <w:t>Es kann einen Timer geben, wenn dieser abgelaufen ist, ist der andere Spieler am Zug.</w:t>
      </w:r>
    </w:p>
    <w:p w:rsidR="00187CE7" w:rsidP="00187CE7" w:rsidRDefault="00187CE7" w14:paraId="0A4C2DA8" w14:textId="33EBF273"/>
    <w:p w:rsidR="00187CE7" w:rsidP="00187CE7" w:rsidRDefault="00187CE7" w14:paraId="7DC10229" w14:textId="1573A5E6">
      <w:r>
        <w:t>Nichtfunktionale Anforderungen:</w:t>
      </w:r>
    </w:p>
    <w:p w:rsidR="00E14826" w:rsidP="00E14826" w:rsidRDefault="004B3B92" w14:paraId="10B01FDB" w14:textId="3EBD108A">
      <w:pPr>
        <w:pStyle w:val="Listenabsatz"/>
        <w:numPr>
          <w:ilvl w:val="0"/>
          <w:numId w:val="13"/>
        </w:numPr>
      </w:pPr>
      <w:r>
        <w:t xml:space="preserve">Das Programm ist in Java </w:t>
      </w:r>
      <w:r w:rsidR="009932BB">
        <w:t>mit der OO-Technik geschrieben</w:t>
      </w:r>
    </w:p>
    <w:p w:rsidR="004B3B92" w:rsidP="00E14826" w:rsidRDefault="006A1E26" w14:paraId="75B7AABF" w14:textId="668CBE56">
      <w:pPr>
        <w:pStyle w:val="Listenabsatz"/>
        <w:numPr>
          <w:ilvl w:val="0"/>
          <w:numId w:val="13"/>
        </w:numPr>
      </w:pPr>
      <w:r>
        <w:t>Das GUI wird mit Java-Swing realisiert und es ist das MVC-Pattern zu benutzen.</w:t>
      </w:r>
    </w:p>
    <w:p w:rsidRPr="00187CE7" w:rsidR="00A81568" w:rsidP="00A81568" w:rsidRDefault="00B85E85" w14:paraId="4790AAC0" w14:textId="225E4EBC">
      <w:pPr>
        <w:pStyle w:val="Listenabsatz"/>
        <w:numPr>
          <w:ilvl w:val="0"/>
          <w:numId w:val="13"/>
        </w:numPr>
      </w:pPr>
      <w:r>
        <w:t xml:space="preserve">Die Umsetzung basiert auf selbst erstellten Klassen-, Sequenz-, </w:t>
      </w:r>
      <w:r w:rsidR="000D631C">
        <w:t>Zustands- und Aktivitätsdiagrammen, welche die Anwendung in groben Zügen beschreiben.</w:t>
      </w:r>
    </w:p>
    <w:p w:rsidR="00A81568" w:rsidP="00C24227" w:rsidRDefault="00DC49C5" w14:paraId="72D2309B" w14:textId="30EB05C8">
      <w:pPr>
        <w:pStyle w:val="berschrift2"/>
      </w:pPr>
      <w:r>
        <w:t>Projektplanung</w:t>
      </w:r>
    </w:p>
    <w:p w:rsidR="00DC49C5" w:rsidP="00DC49C5" w:rsidRDefault="00DC49C5" w14:paraId="4349A6A4" w14:textId="7A11F4BA">
      <w:r>
        <w:t>Aufteilung unter den Gruppenmitgliedern:</w:t>
      </w:r>
    </w:p>
    <w:p w:rsidR="00DC49C5" w:rsidP="00DC49C5" w:rsidRDefault="00FE0ACA" w14:paraId="6B856DBC" w14:textId="246FBB76">
      <w:pPr>
        <w:pStyle w:val="Listenabsatz"/>
        <w:numPr>
          <w:ilvl w:val="0"/>
          <w:numId w:val="13"/>
        </w:numPr>
      </w:pPr>
      <w:r>
        <w:t xml:space="preserve">Wir haben jeweils für jede Woche einen Gruppenchef bestimmt, der die Verantwortung für diese Woche und auch für die </w:t>
      </w:r>
      <w:r w:rsidR="00325068">
        <w:t>jeweilige Abgabe in dieser Woche.</w:t>
      </w:r>
    </w:p>
    <w:p w:rsidR="00325068" w:rsidP="00DC49C5" w:rsidRDefault="00325068" w14:paraId="59DA07CA" w14:textId="7D40961F">
      <w:pPr>
        <w:pStyle w:val="Listenabsatz"/>
        <w:numPr>
          <w:ilvl w:val="0"/>
          <w:numId w:val="13"/>
        </w:numPr>
      </w:pPr>
      <w:r>
        <w:t>Wir haben 7 Abgaben, die letzte Abgabe ist diese, in der wir das ganze Programm abgeben müssen, deshalb haben wir diese Woche alle zusammen übernommen.</w:t>
      </w:r>
    </w:p>
    <w:p w:rsidR="00325068" w:rsidP="00DC49C5" w:rsidRDefault="00325068" w14:paraId="567012D1" w14:textId="0F9A425C">
      <w:pPr>
        <w:pStyle w:val="Listenabsatz"/>
        <w:numPr>
          <w:ilvl w:val="0"/>
          <w:numId w:val="13"/>
        </w:numPr>
      </w:pPr>
      <w:r>
        <w:t>Die restlichen 6 Abgaben haben wir durch 3 geteilt, was jeweils 2 Wochen als Gruppenchef</w:t>
      </w:r>
      <w:r w:rsidR="004F28BF">
        <w:t xml:space="preserve"> für jedes Gruppenmitglied macht.</w:t>
      </w:r>
    </w:p>
    <w:p w:rsidR="00EE5A51" w:rsidP="00DC49C5" w:rsidRDefault="00EE5A51" w14:paraId="07DE0172" w14:textId="6D72DCBE">
      <w:pPr>
        <w:pStyle w:val="Listenabsatz"/>
        <w:numPr>
          <w:ilvl w:val="0"/>
          <w:numId w:val="13"/>
        </w:numPr>
      </w:pPr>
      <w:r>
        <w:t xml:space="preserve">Der Gruppenchef übernimmt die Verantwortung für die jeweilige Gruppe und deren Abgabe, das heisst aber nicht dass er der </w:t>
      </w:r>
      <w:r w:rsidR="004D4556">
        <w:t>E</w:t>
      </w:r>
      <w:r>
        <w:t>inzige ist</w:t>
      </w:r>
      <w:r w:rsidR="004D4556">
        <w:t>,</w:t>
      </w:r>
      <w:r>
        <w:t xml:space="preserve"> der diese Woche den Auftrag macht, sondern wir bearbeiten die Aufträge jeweils gemeinsam.</w:t>
      </w:r>
    </w:p>
    <w:p w:rsidR="00653C7A" w:rsidP="00653C7A" w:rsidRDefault="00A508F2" w14:paraId="232CACAA" w14:textId="7BA39C33">
      <w:r>
        <w:rPr>
          <w:noProof/>
        </w:rPr>
        <w:lastRenderedPageBreak/>
        <w:drawing>
          <wp:anchor distT="0" distB="0" distL="114300" distR="114300" simplePos="0" relativeHeight="251658240" behindDoc="1" locked="0" layoutInCell="1" allowOverlap="1" wp14:anchorId="510B9708" wp14:editId="6516F927">
            <wp:simplePos x="0" y="0"/>
            <wp:positionH relativeFrom="margin">
              <wp:posOffset>-1270</wp:posOffset>
            </wp:positionH>
            <wp:positionV relativeFrom="paragraph">
              <wp:posOffset>317500</wp:posOffset>
            </wp:positionV>
            <wp:extent cx="5466824" cy="2160630"/>
            <wp:effectExtent l="0" t="0" r="0" b="0"/>
            <wp:wrapTight wrapText="bothSides">
              <wp:wrapPolygon edited="0">
                <wp:start x="0" y="0"/>
                <wp:lineTo x="0" y="21401"/>
                <wp:lineTo x="21488" y="21401"/>
                <wp:lineTo x="21488" y="0"/>
                <wp:lineTo x="0" y="0"/>
              </wp:wrapPolygon>
            </wp:wrapTight>
            <wp:docPr id="8" name="Grafik 8"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fik 8"/>
                    <pic:cNvPicPr/>
                  </pic:nvPicPr>
                  <pic:blipFill>
                    <a:blip r:embed="rId12" cstate="print">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466824" cy="2160630"/>
                    </a:xfrm>
                    <a:prstGeom prst="rect">
                      <a:avLst/>
                    </a:prstGeom>
                  </pic:spPr>
                </pic:pic>
              </a:graphicData>
            </a:graphic>
            <wp14:sizeRelH relativeFrom="margin">
              <wp14:pctWidth>0</wp14:pctWidth>
            </wp14:sizeRelH>
            <wp14:sizeRelV relativeFrom="margin">
              <wp14:pctHeight>0</wp14:pctHeight>
            </wp14:sizeRelV>
          </wp:anchor>
        </w:drawing>
      </w:r>
      <w:r w:rsidR="00653C7A">
        <w:rPr/>
        <w:t>Zeitliche Aufteilung:</w:t>
      </w:r>
    </w:p>
    <w:p w:rsidR="00653C7A" w:rsidP="00A508F2" w:rsidRDefault="00A508F2" w14:paraId="5C69D872" w14:textId="169662C5">
      <w:pPr>
        <w:pStyle w:val="Listenabsatz"/>
        <w:numPr>
          <w:ilvl w:val="0"/>
          <w:numId w:val="13"/>
        </w:numPr>
      </w:pPr>
      <w:r>
        <w:t>Wie Sie hier sehen können</w:t>
      </w:r>
      <w:r w:rsidR="008248AF">
        <w:t>, haben wir zeitlich eingeplant, dass jede Woche jeder von uns 3 Gruppenmitgliedern eine Reflexion schreiben muss</w:t>
      </w:r>
      <w:r w:rsidR="00DA1876">
        <w:t>.</w:t>
      </w:r>
    </w:p>
    <w:p w:rsidR="00DA1876" w:rsidP="00A508F2" w:rsidRDefault="00DA1876" w14:paraId="2257D465" w14:textId="4D311947">
      <w:pPr>
        <w:pStyle w:val="Listenabsatz"/>
        <w:numPr>
          <w:ilvl w:val="0"/>
          <w:numId w:val="13"/>
        </w:numPr>
        <w:rPr/>
      </w:pPr>
      <w:r w:rsidR="00DA1876">
        <w:rPr/>
        <w:t xml:space="preserve">Der Gruppenchef für die erste Woche war </w:t>
      </w:r>
      <w:proofErr w:type="spellStart"/>
      <w:r w:rsidR="00DA1876">
        <w:rPr/>
        <w:t>Maruthan</w:t>
      </w:r>
      <w:proofErr w:type="spellEnd"/>
      <w:r w:rsidR="00DA1876">
        <w:rPr/>
        <w:t>, danach wird Jonas</w:t>
      </w:r>
      <w:r w:rsidR="00AB69BA">
        <w:rPr/>
        <w:t xml:space="preserve"> den 2. Meilenstein übernehmen und Yannis wird sich </w:t>
      </w:r>
      <w:r w:rsidR="003B05E4">
        <w:rPr/>
        <w:t>um die Abgabe der Klassen und deren Beziehungen als Grupp</w:t>
      </w:r>
      <w:r w:rsidRPr="6FF3BA0E" w:rsidR="003B05E4">
        <w:rPr>
          <w:i w:val="0"/>
          <w:iCs w:val="0"/>
        </w:rPr>
        <w:t>e</w:t>
      </w:r>
      <w:r w:rsidR="003B05E4">
        <w:rPr/>
        <w:t>nchef kümmern.</w:t>
      </w:r>
    </w:p>
    <w:p w:rsidR="003B05E4" w:rsidP="00A508F2" w:rsidRDefault="003B05E4" w14:paraId="6FA3A968" w14:textId="46BE84AD">
      <w:pPr>
        <w:pStyle w:val="Listenabsatz"/>
        <w:numPr>
          <w:ilvl w:val="0"/>
          <w:numId w:val="13"/>
        </w:numPr>
      </w:pPr>
      <w:r>
        <w:t xml:space="preserve">In der 2. Hälfte des Quartals wird Jonas den 4. </w:t>
      </w:r>
      <w:r w:rsidR="00724809">
        <w:t>Meilenstein «Architektur-Design» leiten und danach wird Maru</w:t>
      </w:r>
      <w:r w:rsidR="00882260">
        <w:t>than die Abgabe des Gui-Designs übernehmen.</w:t>
      </w:r>
    </w:p>
    <w:p w:rsidR="003138B4" w:rsidP="00A508F2" w:rsidRDefault="003138B4" w14:paraId="15F4BD3D" w14:textId="25F50A44">
      <w:pPr>
        <w:pStyle w:val="Listenabsatz"/>
        <w:numPr>
          <w:ilvl w:val="0"/>
          <w:numId w:val="13"/>
        </w:numPr>
      </w:pPr>
      <w:r>
        <w:t>In der letzten Woche</w:t>
      </w:r>
      <w:r w:rsidR="00195DD7">
        <w:t>,</w:t>
      </w:r>
      <w:r>
        <w:t xml:space="preserve"> in der wir einen Gruppenchef zugewiesen </w:t>
      </w:r>
      <w:r w:rsidR="00195DD7">
        <w:t>haben, wird Yannis die Testfälle machen, und diese natürlich auch testen, bevor er die Verantwortung für deren Abgabe übernimmt.</w:t>
      </w:r>
    </w:p>
    <w:p w:rsidR="00195DD7" w:rsidP="00A508F2" w:rsidRDefault="00195DD7" w14:paraId="0EF3EDA7" w14:textId="64B25C57">
      <w:pPr>
        <w:pStyle w:val="Listenabsatz"/>
        <w:numPr>
          <w:ilvl w:val="0"/>
          <w:numId w:val="13"/>
        </w:numPr>
      </w:pPr>
      <w:r>
        <w:t>In der letzten Woche haben wir uns dazu entschieden dass wir alle zusammen die Verantwortung übernehmen und dann spätestens am 07.07.2021 das ganze Programm «Memory» abgeben.</w:t>
      </w:r>
    </w:p>
    <w:p w:rsidRPr="00DC49C5" w:rsidR="00195DD7" w:rsidP="00A508F2" w:rsidRDefault="00195DD7" w14:paraId="4DA0C27D" w14:textId="118DAC1B">
      <w:pPr>
        <w:pStyle w:val="Listenabsatz"/>
        <w:numPr>
          <w:ilvl w:val="0"/>
          <w:numId w:val="13"/>
        </w:numPr>
      </w:pPr>
      <w:r>
        <w:t>Wie Sie ebenfalls sehen können haben wir geplant dass wir jede Woche einen Meilenstein bearbeiten und diesen auch abgeben werden, da ohne den heutigen Tag vom 12.05.2021 uns 7 Schultage am BZZ übrig bleiben, für 7 Abgaben.</w:t>
      </w:r>
    </w:p>
    <w:p w:rsidR="00C24227" w:rsidP="00C24227" w:rsidRDefault="00C24227" w14:paraId="76C472E4" w14:textId="757AC5D0">
      <w:pPr>
        <w:pStyle w:val="berschrift2"/>
      </w:pPr>
      <w:r w:rsidRPr="00384DE9">
        <w:t>Aktivitätsdiagramm</w:t>
      </w:r>
      <w:r w:rsidRPr="00384DE9">
        <w:rPr>
          <w:highlight w:val="yellow"/>
        </w:rPr>
        <w:t>(e)</w:t>
      </w:r>
    </w:p>
    <w:p w:rsidRPr="00C24227" w:rsidR="00C24227" w:rsidP="00472F37" w:rsidRDefault="00C24227" w14:paraId="018ADA7A" w14:textId="3F1365B8">
      <w:r>
        <w:rPr>
          <w:i/>
          <w:highlight w:val="yellow"/>
        </w:rPr>
        <w:t xml:space="preserve">Erstellen Sie hier mindestens je ein Aktivitätsdiagramm für den gesamten Spielablauf sowie für den Ablauf einer Spielrunde </w:t>
      </w:r>
      <w:r w:rsidR="00793A7D">
        <w:rPr>
          <w:i/>
          <w:highlight w:val="yellow"/>
        </w:rPr>
        <w:t>und beschreiben Sie diese nachvollziehbar</w:t>
      </w:r>
      <w:r>
        <w:rPr>
          <w:i/>
          <w:highlight w:val="yellow"/>
        </w:rPr>
        <w:t>.</w:t>
      </w:r>
      <w:r>
        <w:rPr>
          <w:i/>
        </w:rPr>
        <w:t xml:space="preserve"> </w:t>
      </w:r>
    </w:p>
    <w:p w:rsidR="00444382" w:rsidP="00444382" w:rsidRDefault="00444382" w14:paraId="25451849" w14:textId="5E2B9472">
      <w:pPr>
        <w:pStyle w:val="berschrift2"/>
      </w:pPr>
      <w:r w:rsidRPr="00384DE9">
        <w:t>CRC-Karten</w:t>
      </w:r>
    </w:p>
    <w:p w:rsidRPr="00200F8F" w:rsidR="00200F8F" w:rsidP="00200F8F" w:rsidRDefault="00200F8F" w14:paraId="553CB59F" w14:textId="49372300">
      <w:pPr>
        <w:rPr>
          <w:i/>
        </w:rPr>
      </w:pPr>
      <w:r>
        <w:rPr>
          <w:i/>
          <w:highlight w:val="yellow"/>
        </w:rPr>
        <w:t>Leiten Sie aus dem Projekt</w:t>
      </w:r>
      <w:r w:rsidR="00793A7D">
        <w:rPr>
          <w:i/>
          <w:highlight w:val="yellow"/>
        </w:rPr>
        <w:t>auftrag</w:t>
      </w:r>
      <w:r>
        <w:rPr>
          <w:i/>
          <w:highlight w:val="yellow"/>
        </w:rPr>
        <w:t xml:space="preserve"> mindestens 4 Fachklassen (d.h. keine Hilfsklassen wie «ImageLoader») </w:t>
      </w:r>
      <w:r w:rsidR="004759EA">
        <w:rPr>
          <w:i/>
          <w:highlight w:val="yellow"/>
        </w:rPr>
        <w:t>ab und beschreiben Sie diese einzeln als CRC-Karte.</w:t>
      </w:r>
    </w:p>
    <w:p w:rsidRPr="00384DE9" w:rsidR="00F1331B" w:rsidP="00F1331B" w:rsidRDefault="00F1331B" w14:paraId="66C16AAE" w14:textId="77777777">
      <w:pPr>
        <w:pStyle w:val="Beschriftung"/>
        <w:keepNext/>
      </w:pPr>
      <w:bookmarkStart w:name="_Toc38719558" w:id="3"/>
      <w:r w:rsidRPr="00384DE9">
        <w:t xml:space="preserve">Tabelle </w:t>
      </w:r>
      <w:r>
        <w:fldChar w:fldCharType="begin"/>
      </w:r>
      <w:r>
        <w:instrText> SEQ Tabelle \* ARABIC </w:instrText>
      </w:r>
      <w:r>
        <w:fldChar w:fldCharType="separate"/>
      </w:r>
      <w:r w:rsidRPr="00384DE9">
        <w:t>2</w:t>
      </w:r>
      <w:r>
        <w:fldChar w:fldCharType="end"/>
      </w:r>
      <w:r w:rsidRPr="00384DE9">
        <w:t xml:space="preserve">: </w:t>
      </w:r>
      <w:r w:rsidRPr="008A5C31">
        <w:rPr>
          <w:highlight w:val="yellow"/>
        </w:rPr>
        <w:t>Muster CRC-Karte</w:t>
      </w:r>
      <w:bookmarkEnd w:id="3"/>
    </w:p>
    <w:tbl>
      <w:tblPr>
        <w:tblStyle w:val="Tabellenraste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600" w:firstRow="0" w:lastRow="0" w:firstColumn="0" w:lastColumn="0" w:noHBand="1" w:noVBand="1"/>
      </w:tblPr>
      <w:tblGrid>
        <w:gridCol w:w="4390"/>
        <w:gridCol w:w="4104"/>
      </w:tblGrid>
      <w:tr w:rsidRPr="00384DE9" w:rsidR="00F1331B" w:rsidTr="00F1331B" w14:paraId="356DA753" w14:textId="77777777">
        <w:tc>
          <w:tcPr>
            <w:tcW w:w="8494" w:type="dxa"/>
            <w:gridSpan w:val="2"/>
          </w:tcPr>
          <w:p w:rsidRPr="00384DE9" w:rsidR="00F1331B" w:rsidP="008A5C31" w:rsidRDefault="00F1331B" w14:paraId="25267DF6" w14:textId="7A4819DD">
            <w:r w:rsidRPr="00384DE9">
              <w:t>Class:</w:t>
            </w:r>
          </w:p>
          <w:p w:rsidRPr="00384DE9" w:rsidR="00F1331B" w:rsidP="008A5C31" w:rsidRDefault="00F1331B" w14:paraId="50BB1DA8" w14:textId="77777777"/>
        </w:tc>
      </w:tr>
      <w:tr w:rsidRPr="00384DE9" w:rsidR="00F1331B" w:rsidTr="00F1331B" w14:paraId="370BB82C" w14:textId="77777777">
        <w:tc>
          <w:tcPr>
            <w:tcW w:w="4390" w:type="dxa"/>
          </w:tcPr>
          <w:p w:rsidRPr="00384DE9" w:rsidR="00F1331B" w:rsidP="008A5C31" w:rsidRDefault="00F1331B" w14:paraId="4AB8E734" w14:textId="2E075A10">
            <w:r w:rsidRPr="00384DE9">
              <w:t>Responsibilities:</w:t>
            </w:r>
          </w:p>
          <w:p w:rsidRPr="00384DE9" w:rsidR="00F1331B" w:rsidP="00F1331B" w:rsidRDefault="00F1331B" w14:paraId="328A9DBE" w14:textId="77777777"/>
        </w:tc>
        <w:tc>
          <w:tcPr>
            <w:tcW w:w="4104" w:type="dxa"/>
          </w:tcPr>
          <w:p w:rsidRPr="00384DE9" w:rsidR="00F1331B" w:rsidP="008A5C31" w:rsidRDefault="00F1331B" w14:paraId="0AD2526D" w14:textId="77777777">
            <w:r w:rsidRPr="00384DE9">
              <w:t>Collaborators:</w:t>
            </w:r>
          </w:p>
          <w:p w:rsidRPr="00384DE9" w:rsidR="00F1331B" w:rsidP="00F1331B" w:rsidRDefault="00F1331B" w14:paraId="41B0CF41" w14:textId="77777777"/>
        </w:tc>
      </w:tr>
    </w:tbl>
    <w:p w:rsidRPr="00384DE9" w:rsidR="00444382" w:rsidP="00444382" w:rsidRDefault="00444382" w14:paraId="57A5355E" w14:textId="77777777"/>
    <w:p w:rsidR="00087081" w:rsidP="00087081" w:rsidRDefault="00087081" w14:paraId="48725E64" w14:textId="0D13FF2B">
      <w:pPr>
        <w:pStyle w:val="berschrift2"/>
      </w:pPr>
      <w:r w:rsidRPr="00384DE9">
        <w:t>Klassendiagramm</w:t>
      </w:r>
      <w:r w:rsidRPr="00384DE9" w:rsidR="00472F37">
        <w:rPr>
          <w:highlight w:val="yellow"/>
        </w:rPr>
        <w:t>(e)</w:t>
      </w:r>
    </w:p>
    <w:p w:rsidRPr="003C02CE" w:rsidR="00C936F7" w:rsidP="00C936F7" w:rsidRDefault="003C02CE" w14:paraId="5330C998" w14:textId="38437DCC">
      <w:pPr>
        <w:rPr>
          <w:i/>
        </w:rPr>
      </w:pPr>
      <w:r>
        <w:rPr>
          <w:i/>
          <w:highlight w:val="yellow"/>
        </w:rPr>
        <w:t>Erstellen Sie ein Klassendiagramm, dass möglichst vollständig ist und mindestens die CRC-Karten konkretisiert und beschreiben Sie das Diagramm.</w:t>
      </w:r>
    </w:p>
    <w:p w:rsidR="00444382" w:rsidP="00444382" w:rsidRDefault="00444382" w14:paraId="669BFD5D" w14:textId="5CE90CDB">
      <w:pPr>
        <w:pStyle w:val="berschrift2"/>
      </w:pPr>
      <w:r w:rsidRPr="00384DE9">
        <w:lastRenderedPageBreak/>
        <w:t>Zustandsdiagramm</w:t>
      </w:r>
      <w:r w:rsidRPr="00384DE9">
        <w:rPr>
          <w:highlight w:val="yellow"/>
        </w:rPr>
        <w:t>(e)</w:t>
      </w:r>
    </w:p>
    <w:p w:rsidRPr="003C02CE" w:rsidR="003C02CE" w:rsidP="003C02CE" w:rsidRDefault="003C02CE" w14:paraId="32377312" w14:textId="7E9EE617">
      <w:r>
        <w:rPr>
          <w:i/>
          <w:highlight w:val="yellow"/>
        </w:rPr>
        <w:t xml:space="preserve">Erstellen Sie </w:t>
      </w:r>
      <w:r w:rsidR="00F3370C">
        <w:rPr>
          <w:i/>
          <w:highlight w:val="yellow"/>
        </w:rPr>
        <w:t xml:space="preserve">mindestens </w:t>
      </w:r>
      <w:r w:rsidR="00725B2D">
        <w:rPr>
          <w:i/>
          <w:highlight w:val="yellow"/>
        </w:rPr>
        <w:t>ein</w:t>
      </w:r>
      <w:r w:rsidR="003A7380">
        <w:rPr>
          <w:i/>
          <w:highlight w:val="yellow"/>
        </w:rPr>
        <w:t xml:space="preserve"> </w:t>
      </w:r>
      <w:r w:rsidR="00F3370C">
        <w:rPr>
          <w:i/>
          <w:highlight w:val="yellow"/>
        </w:rPr>
        <w:t>Zustandsdiagramm, welche</w:t>
      </w:r>
      <w:r w:rsidR="00725B2D">
        <w:rPr>
          <w:i/>
          <w:highlight w:val="yellow"/>
        </w:rPr>
        <w:t>s</w:t>
      </w:r>
      <w:r w:rsidR="00F3370C">
        <w:rPr>
          <w:i/>
          <w:highlight w:val="yellow"/>
        </w:rPr>
        <w:t xml:space="preserve"> d</w:t>
      </w:r>
      <w:r w:rsidR="003A7380">
        <w:rPr>
          <w:i/>
          <w:highlight w:val="yellow"/>
        </w:rPr>
        <w:t xml:space="preserve">en nächsten möglichen Zug (spielbare Karte) </w:t>
      </w:r>
      <w:r w:rsidR="00675A4F">
        <w:rPr>
          <w:i/>
          <w:highlight w:val="yellow"/>
        </w:rPr>
        <w:t>darstellt und beschreiben Sie dieses</w:t>
      </w:r>
      <w:r>
        <w:rPr>
          <w:i/>
          <w:highlight w:val="yellow"/>
        </w:rPr>
        <w:t>.</w:t>
      </w:r>
    </w:p>
    <w:p w:rsidR="00087081" w:rsidP="00087081" w:rsidRDefault="00087081" w14:paraId="0953CD3A" w14:textId="5EAD2C61">
      <w:pPr>
        <w:pStyle w:val="berschrift2"/>
      </w:pPr>
      <w:r w:rsidRPr="00384DE9">
        <w:t>Sequenzdiagramm</w:t>
      </w:r>
      <w:r w:rsidRPr="00384DE9" w:rsidR="00472F37">
        <w:rPr>
          <w:highlight w:val="yellow"/>
        </w:rPr>
        <w:t>(e)</w:t>
      </w:r>
    </w:p>
    <w:p w:rsidRPr="00675A4F" w:rsidR="00675A4F" w:rsidP="00675A4F" w:rsidRDefault="00675A4F" w14:paraId="10728BAC" w14:textId="65279C6F">
      <w:r>
        <w:rPr>
          <w:i/>
          <w:highlight w:val="yellow"/>
        </w:rPr>
        <w:t xml:space="preserve">Erstellen Sie mindestens ein </w:t>
      </w:r>
      <w:r w:rsidR="009B4A7E">
        <w:rPr>
          <w:i/>
          <w:highlight w:val="yellow"/>
        </w:rPr>
        <w:t>Sequenzdiagramm</w:t>
      </w:r>
      <w:r>
        <w:rPr>
          <w:i/>
          <w:highlight w:val="yellow"/>
        </w:rPr>
        <w:t xml:space="preserve">, welches den </w:t>
      </w:r>
      <w:r w:rsidR="009B4A7E">
        <w:rPr>
          <w:i/>
          <w:highlight w:val="yellow"/>
        </w:rPr>
        <w:t>Programmstart bis hin zum ersten Zug darstellt und beschreiben Sie dieses</w:t>
      </w:r>
      <w:r>
        <w:rPr>
          <w:i/>
          <w:highlight w:val="yellow"/>
        </w:rPr>
        <w:t>.</w:t>
      </w:r>
    </w:p>
    <w:p w:rsidR="00087081" w:rsidP="00B52FD5" w:rsidRDefault="00087081" w14:paraId="6EF4E7E2" w14:textId="4D53D606">
      <w:pPr>
        <w:pStyle w:val="berschrift2"/>
      </w:pPr>
      <w:r w:rsidRPr="00384DE9">
        <w:t>Mockup</w:t>
      </w:r>
      <w:r w:rsidRPr="00384DE9" w:rsidR="00472F37">
        <w:rPr>
          <w:highlight w:val="yellow"/>
        </w:rPr>
        <w:t>(</w:t>
      </w:r>
      <w:r w:rsidRPr="00384DE9">
        <w:rPr>
          <w:highlight w:val="yellow"/>
        </w:rPr>
        <w:t>s</w:t>
      </w:r>
      <w:r w:rsidRPr="00384DE9" w:rsidR="00472F37">
        <w:rPr>
          <w:highlight w:val="yellow"/>
        </w:rPr>
        <w:t>)</w:t>
      </w:r>
    </w:p>
    <w:p w:rsidRPr="009B4A7E" w:rsidR="009B4A7E" w:rsidP="009B4A7E" w:rsidRDefault="009B4A7E" w14:paraId="036B9F5C" w14:textId="058734BB">
      <w:r>
        <w:rPr>
          <w:i/>
          <w:highlight w:val="yellow"/>
        </w:rPr>
        <w:t xml:space="preserve">Erstellen Sie </w:t>
      </w:r>
      <w:r w:rsidR="00C20512">
        <w:rPr>
          <w:i/>
          <w:highlight w:val="yellow"/>
        </w:rPr>
        <w:t>Mockups (Entwürfe d</w:t>
      </w:r>
      <w:r w:rsidRPr="000778CE" w:rsidR="00C20512">
        <w:rPr>
          <w:i/>
          <w:highlight w:val="yellow"/>
        </w:rPr>
        <w:t>er grafischen Oberfläche) zu Ihrem Spiel</w:t>
      </w:r>
      <w:r w:rsidRPr="000778CE">
        <w:rPr>
          <w:i/>
          <w:highlight w:val="yellow"/>
        </w:rPr>
        <w:t xml:space="preserve"> und beschreiben Sie diese</w:t>
      </w:r>
      <w:r w:rsidRPr="000778CE" w:rsidR="00C20512">
        <w:rPr>
          <w:i/>
          <w:highlight w:val="yellow"/>
        </w:rPr>
        <w:t xml:space="preserve"> nachvollziehbar. Gehen sie dabei auf die verwendeten Elemente und </w:t>
      </w:r>
      <w:r w:rsidRPr="000778CE" w:rsidR="000778CE">
        <w:rPr>
          <w:i/>
          <w:highlight w:val="yellow"/>
        </w:rPr>
        <w:t>Struktur (LayoutManager) ein.</w:t>
      </w:r>
    </w:p>
    <w:p w:rsidRPr="00384DE9" w:rsidR="00D84B27" w:rsidP="00087081" w:rsidRDefault="00087081" w14:paraId="3F922B51" w14:textId="77777777">
      <w:pPr>
        <w:pStyle w:val="berschrift1"/>
      </w:pPr>
      <w:bookmarkStart w:name="_Toc38719554" w:id="4"/>
      <w:r w:rsidRPr="00384DE9">
        <w:t>Testfälle</w:t>
      </w:r>
      <w:bookmarkEnd w:id="4"/>
    </w:p>
    <w:p w:rsidRPr="00384DE9" w:rsidR="00087081" w:rsidP="00087081" w:rsidRDefault="00087081" w14:paraId="65949AEA" w14:textId="1FA20645">
      <w:pPr>
        <w:rPr>
          <w:i/>
          <w:highlight w:val="yellow"/>
        </w:rPr>
      </w:pPr>
      <w:r w:rsidRPr="00384DE9">
        <w:rPr>
          <w:i/>
          <w:highlight w:val="yellow"/>
        </w:rPr>
        <w:t xml:space="preserve">Beschreiben Sie </w:t>
      </w:r>
      <w:r w:rsidR="00E92C95">
        <w:rPr>
          <w:i/>
          <w:highlight w:val="yellow"/>
        </w:rPr>
        <w:t>i</w:t>
      </w:r>
      <w:r w:rsidR="005F12B7">
        <w:rPr>
          <w:i/>
          <w:highlight w:val="yellow"/>
        </w:rPr>
        <w:t>n den</w:t>
      </w:r>
      <w:r w:rsidR="00E92C95">
        <w:rPr>
          <w:i/>
          <w:highlight w:val="yellow"/>
        </w:rPr>
        <w:t xml:space="preserve"> Unterkapitel</w:t>
      </w:r>
      <w:r w:rsidR="005F12B7">
        <w:rPr>
          <w:i/>
          <w:highlight w:val="yellow"/>
        </w:rPr>
        <w:t>n</w:t>
      </w:r>
      <w:r w:rsidR="00E92C95">
        <w:rPr>
          <w:i/>
          <w:highlight w:val="yellow"/>
        </w:rPr>
        <w:t xml:space="preserve"> «JUnit-Testfälle» sowie «Manuelle Testfälle»</w:t>
      </w:r>
      <w:r w:rsidR="007B34E8">
        <w:rPr>
          <w:i/>
          <w:highlight w:val="yellow"/>
        </w:rPr>
        <w:t xml:space="preserve"> </w:t>
      </w:r>
      <w:r w:rsidRPr="00384DE9">
        <w:rPr>
          <w:i/>
          <w:highlight w:val="yellow"/>
        </w:rPr>
        <w:t>die Testfälle, welche Sie verwenden</w:t>
      </w:r>
      <w:r w:rsidRPr="00384DE9" w:rsidR="00472F37">
        <w:rPr>
          <w:i/>
          <w:highlight w:val="yellow"/>
        </w:rPr>
        <w:t>,</w:t>
      </w:r>
      <w:r w:rsidRPr="00384DE9">
        <w:rPr>
          <w:i/>
          <w:highlight w:val="yellow"/>
        </w:rPr>
        <w:t xml:space="preserve"> um die fehlerfreie </w:t>
      </w:r>
      <w:r w:rsidR="008A5C31">
        <w:rPr>
          <w:i/>
          <w:highlight w:val="yellow"/>
        </w:rPr>
        <w:t>Arbeitsweise</w:t>
      </w:r>
      <w:r w:rsidRPr="00384DE9">
        <w:rPr>
          <w:i/>
          <w:highlight w:val="yellow"/>
        </w:rPr>
        <w:t xml:space="preserve"> Ihrer Anwendung nachzuweisen.</w:t>
      </w:r>
    </w:p>
    <w:p w:rsidRPr="00384DE9" w:rsidR="00087081" w:rsidP="00087081" w:rsidRDefault="00087081" w14:paraId="1107F0B5" w14:textId="77777777">
      <w:pPr>
        <w:rPr>
          <w:i/>
          <w:highlight w:val="yellow"/>
        </w:rPr>
      </w:pPr>
      <w:r w:rsidRPr="00384DE9">
        <w:rPr>
          <w:i/>
          <w:highlight w:val="yellow"/>
        </w:rPr>
        <w:t>Wichtige Elemente sind:</w:t>
      </w:r>
    </w:p>
    <w:p w:rsidRPr="00384DE9" w:rsidR="00087081" w:rsidP="00A57E38" w:rsidRDefault="00087081" w14:paraId="78AA003B" w14:textId="77777777">
      <w:pPr>
        <w:pStyle w:val="Listenabsatz"/>
        <w:numPr>
          <w:ilvl w:val="0"/>
          <w:numId w:val="11"/>
        </w:numPr>
        <w:rPr>
          <w:i/>
          <w:highlight w:val="yellow"/>
        </w:rPr>
      </w:pPr>
      <w:r w:rsidRPr="00384DE9">
        <w:rPr>
          <w:i/>
          <w:highlight w:val="yellow"/>
        </w:rPr>
        <w:t>Eindeutige Testfallnummer und Kurzbezeichnung</w:t>
      </w:r>
    </w:p>
    <w:p w:rsidRPr="00384DE9" w:rsidR="00087081" w:rsidP="00A57E38" w:rsidRDefault="00087081" w14:paraId="6CB819B8" w14:textId="77777777">
      <w:pPr>
        <w:pStyle w:val="Listenabsatz"/>
        <w:numPr>
          <w:ilvl w:val="0"/>
          <w:numId w:val="11"/>
        </w:numPr>
        <w:rPr>
          <w:i/>
          <w:highlight w:val="yellow"/>
        </w:rPr>
      </w:pPr>
      <w:r w:rsidRPr="00384DE9">
        <w:rPr>
          <w:i/>
          <w:highlight w:val="yellow"/>
        </w:rPr>
        <w:t>Beschreibung des Testfalls</w:t>
      </w:r>
    </w:p>
    <w:p w:rsidR="00087081" w:rsidP="00A57E38" w:rsidRDefault="00087081" w14:paraId="6DBF9B61" w14:textId="77777777">
      <w:pPr>
        <w:pStyle w:val="Listenabsatz"/>
        <w:numPr>
          <w:ilvl w:val="0"/>
          <w:numId w:val="11"/>
        </w:numPr>
        <w:rPr>
          <w:i/>
          <w:highlight w:val="yellow"/>
        </w:rPr>
      </w:pPr>
      <w:r w:rsidRPr="00384DE9">
        <w:rPr>
          <w:i/>
          <w:highlight w:val="yellow"/>
        </w:rPr>
        <w:t>Testdaten mit erwartetem Testresultat</w:t>
      </w:r>
    </w:p>
    <w:p w:rsidRPr="00384DE9" w:rsidR="00472F37" w:rsidP="00472F37" w:rsidRDefault="00C24886" w14:paraId="50DE3297" w14:textId="0C2CFF67">
      <w:pPr>
        <w:rPr>
          <w:i/>
          <w:highlight w:val="yellow"/>
        </w:rPr>
      </w:pPr>
      <w:r>
        <w:rPr>
          <w:i/>
          <w:highlight w:val="yellow"/>
        </w:rPr>
        <w:t xml:space="preserve">Am Ende müssen Sie </w:t>
      </w:r>
      <w:r w:rsidRPr="00384DE9" w:rsidR="00472F37">
        <w:rPr>
          <w:i/>
          <w:highlight w:val="yellow"/>
        </w:rPr>
        <w:t>die Durchführung der Testfälle angemessen und nachvollziehbar</w:t>
      </w:r>
      <w:r w:rsidR="00CB6EE4">
        <w:rPr>
          <w:i/>
          <w:highlight w:val="yellow"/>
        </w:rPr>
        <w:t xml:space="preserve"> protokollieren</w:t>
      </w:r>
      <w:r w:rsidRPr="00384DE9" w:rsidR="00472F37">
        <w:rPr>
          <w:i/>
          <w:highlight w:val="yellow"/>
        </w:rPr>
        <w:t xml:space="preserve">. </w:t>
      </w:r>
      <w:r w:rsidR="00CB6EE4">
        <w:rPr>
          <w:i/>
          <w:highlight w:val="yellow"/>
        </w:rPr>
        <w:t xml:space="preserve">Die </w:t>
      </w:r>
      <w:r w:rsidRPr="00384DE9" w:rsidR="00472F37">
        <w:rPr>
          <w:i/>
          <w:highlight w:val="yellow"/>
        </w:rPr>
        <w:t xml:space="preserve">Protokolle </w:t>
      </w:r>
      <w:r w:rsidR="00CB6EE4">
        <w:rPr>
          <w:i/>
          <w:highlight w:val="yellow"/>
        </w:rPr>
        <w:t xml:space="preserve">der Testfälle sind </w:t>
      </w:r>
      <w:r w:rsidRPr="00384DE9" w:rsidR="00472F37">
        <w:rPr>
          <w:i/>
          <w:highlight w:val="yellow"/>
        </w:rPr>
        <w:t>dem Anhang hinzu</w:t>
      </w:r>
      <w:r w:rsidR="00CB6EE4">
        <w:rPr>
          <w:i/>
          <w:highlight w:val="yellow"/>
        </w:rPr>
        <w:t>fügen</w:t>
      </w:r>
      <w:r w:rsidRPr="00384DE9" w:rsidR="00472F37">
        <w:rPr>
          <w:i/>
          <w:highlight w:val="yellow"/>
        </w:rPr>
        <w:t>.</w:t>
      </w:r>
    </w:p>
    <w:p w:rsidR="00B52FD5" w:rsidP="004E6D50" w:rsidRDefault="004E6D50" w14:paraId="7747A537" w14:textId="3465173C">
      <w:pPr>
        <w:pStyle w:val="berschrift2"/>
      </w:pPr>
      <w:r w:rsidRPr="00384DE9">
        <w:t>JUnit</w:t>
      </w:r>
      <w:r w:rsidRPr="00384DE9" w:rsidR="00EE3C34">
        <w:t>-Testfälle</w:t>
      </w:r>
    </w:p>
    <w:p w:rsidRPr="00384DE9" w:rsidR="00212C9B" w:rsidP="00212C9B" w:rsidRDefault="00C70EFF" w14:paraId="1E318D29" w14:textId="4F50460B">
      <w:pPr>
        <w:rPr>
          <w:i/>
          <w:highlight w:val="yellow"/>
        </w:rPr>
      </w:pPr>
      <w:r>
        <w:rPr>
          <w:i/>
          <w:highlight w:val="yellow"/>
        </w:rPr>
        <w:t>Beschreiben Sie hier JUnit-Testfälle (mind. 1</w:t>
      </w:r>
      <w:r w:rsidR="0069309B">
        <w:rPr>
          <w:i/>
          <w:highlight w:val="yellow"/>
        </w:rPr>
        <w:t>0</w:t>
      </w:r>
      <w:r>
        <w:rPr>
          <w:i/>
          <w:highlight w:val="yellow"/>
        </w:rPr>
        <w:t>) gemäss obigem Schema, die Sie umsetzen werden</w:t>
      </w:r>
      <w:r w:rsidRPr="00384DE9" w:rsidR="00212C9B">
        <w:rPr>
          <w:i/>
          <w:highlight w:val="yellow"/>
        </w:rPr>
        <w:t>.</w:t>
      </w:r>
    </w:p>
    <w:p w:rsidR="00212C9B" w:rsidP="00212C9B" w:rsidRDefault="00BB1BCF" w14:paraId="20C6DF07" w14:textId="7BC070EA">
      <w:pPr>
        <w:pStyle w:val="berschrift2"/>
      </w:pPr>
      <w:r>
        <w:t xml:space="preserve">Manuelle </w:t>
      </w:r>
      <w:r w:rsidRPr="00384DE9" w:rsidR="00212C9B">
        <w:t>Testfälle</w:t>
      </w:r>
    </w:p>
    <w:p w:rsidRPr="005F12B7" w:rsidR="005F12B7" w:rsidP="005F12B7" w:rsidRDefault="00C70EFF" w14:paraId="20B8B706" w14:textId="0E95A044">
      <w:r>
        <w:rPr>
          <w:i/>
          <w:highlight w:val="yellow"/>
        </w:rPr>
        <w:t xml:space="preserve">Beschreiben Sie hier manuelle Testfälle (mind. 5) gemäss obigem Schema, die </w:t>
      </w:r>
      <w:r w:rsidR="0069309B">
        <w:rPr>
          <w:i/>
          <w:highlight w:val="yellow"/>
        </w:rPr>
        <w:t xml:space="preserve">nicht automatisiert werden können und die </w:t>
      </w:r>
      <w:r>
        <w:rPr>
          <w:i/>
          <w:highlight w:val="yellow"/>
        </w:rPr>
        <w:t>Sie manuell ausführen werden</w:t>
      </w:r>
      <w:r w:rsidRPr="00384DE9">
        <w:rPr>
          <w:i/>
          <w:highlight w:val="yellow"/>
        </w:rPr>
        <w:t>.</w:t>
      </w:r>
    </w:p>
    <w:p w:rsidRPr="00384DE9" w:rsidR="00B52FD5" w:rsidP="00B52FD5" w:rsidRDefault="00B52FD5" w14:paraId="40672BF1" w14:textId="77777777">
      <w:pPr>
        <w:pStyle w:val="berschrift1"/>
      </w:pPr>
      <w:bookmarkStart w:name="_Toc38719555" w:id="5"/>
      <w:r w:rsidRPr="00384DE9">
        <w:t>Lösungsbeschreibung</w:t>
      </w:r>
      <w:bookmarkEnd w:id="5"/>
    </w:p>
    <w:p w:rsidRPr="00384DE9" w:rsidR="00827DCC" w:rsidP="00827DCC" w:rsidRDefault="00B52FD5" w14:paraId="510D945E" w14:textId="77777777">
      <w:pPr>
        <w:rPr>
          <w:i/>
          <w:highlight w:val="yellow"/>
        </w:rPr>
      </w:pPr>
      <w:r w:rsidRPr="00384DE9">
        <w:rPr>
          <w:i/>
          <w:highlight w:val="yellow"/>
        </w:rPr>
        <w:t>Beschreiben Sie hier, wie Ihre Lösung aussieht und was sie kann respektive was noch nicht umgesetzt wurde</w:t>
      </w:r>
      <w:r w:rsidRPr="00384DE9" w:rsidR="003E4B2E">
        <w:rPr>
          <w:i/>
          <w:highlight w:val="yellow"/>
        </w:rPr>
        <w:t xml:space="preserve"> (z.B. wichtige Hinweise zum Programmcode)</w:t>
      </w:r>
      <w:r w:rsidRPr="00384DE9">
        <w:rPr>
          <w:i/>
          <w:highlight w:val="yellow"/>
        </w:rPr>
        <w:t>. Bewerten Sie dazu die von Ihnen gesetzten Ziele und Anforderungen und kommentieren Sie den Unterschied zwischen Ihrem IST-Ergebnis und dem ursprünglich definierten SOLL-</w:t>
      </w:r>
      <w:r w:rsidRPr="00384DE9" w:rsidR="00347A08">
        <w:rPr>
          <w:i/>
          <w:highlight w:val="yellow"/>
        </w:rPr>
        <w:t>Zustand</w:t>
      </w:r>
      <w:r w:rsidRPr="00384DE9">
        <w:rPr>
          <w:i/>
          <w:highlight w:val="yellow"/>
        </w:rPr>
        <w:t>.</w:t>
      </w:r>
      <w:r w:rsidR="008A5C31">
        <w:rPr>
          <w:i/>
          <w:highlight w:val="yellow"/>
        </w:rPr>
        <w:t xml:space="preserve"> Machen Sie schliesslich einen kurzen Ausblick, wie Ihre Anwendung weiterentwickelt werden könnte.</w:t>
      </w:r>
    </w:p>
    <w:p w:rsidRPr="00384DE9" w:rsidR="004E6D50" w:rsidP="004E6D50" w:rsidRDefault="00B52FD5" w14:paraId="1101AF7F" w14:textId="05A8AB32">
      <w:pPr>
        <w:rPr>
          <w:i/>
        </w:rPr>
      </w:pPr>
      <w:r w:rsidRPr="00384DE9">
        <w:rPr>
          <w:i/>
          <w:highlight w:val="yellow"/>
        </w:rPr>
        <w:t>Erstellen Sie zusätzlich eine API-Beschreibung für Entwickler sowie ein Benutzerhandbuch</w:t>
      </w:r>
      <w:r w:rsidR="004F107A">
        <w:rPr>
          <w:i/>
          <w:highlight w:val="yellow"/>
        </w:rPr>
        <w:t xml:space="preserve"> (inkl. Installation</w:t>
      </w:r>
      <w:r w:rsidR="00854BD4">
        <w:rPr>
          <w:i/>
          <w:highlight w:val="yellow"/>
        </w:rPr>
        <w:t>sanleitung</w:t>
      </w:r>
      <w:r w:rsidR="004F107A">
        <w:rPr>
          <w:i/>
          <w:highlight w:val="yellow"/>
        </w:rPr>
        <w:t>)</w:t>
      </w:r>
      <w:r w:rsidRPr="00384DE9">
        <w:rPr>
          <w:i/>
          <w:highlight w:val="yellow"/>
        </w:rPr>
        <w:t xml:space="preserve"> für Anwender Ihr</w:t>
      </w:r>
      <w:r w:rsidR="00854BD4">
        <w:rPr>
          <w:i/>
          <w:highlight w:val="yellow"/>
        </w:rPr>
        <w:t>es Spiels</w:t>
      </w:r>
      <w:r w:rsidRPr="00384DE9">
        <w:rPr>
          <w:i/>
          <w:highlight w:val="yellow"/>
        </w:rPr>
        <w:t>.</w:t>
      </w:r>
    </w:p>
    <w:p w:rsidRPr="00384DE9" w:rsidR="00B52FD5" w:rsidP="00B52FD5" w:rsidRDefault="00B52FD5" w14:paraId="08B64A58" w14:textId="77777777">
      <w:pPr>
        <w:pStyle w:val="berschrift1"/>
      </w:pPr>
      <w:bookmarkStart w:name="_Toc38719556" w:id="6"/>
      <w:r w:rsidRPr="00384DE9">
        <w:t>Anhang</w:t>
      </w:r>
      <w:bookmarkEnd w:id="6"/>
    </w:p>
    <w:p w:rsidRPr="00384DE9" w:rsidR="00EA53E2" w:rsidP="00EA53E2" w:rsidRDefault="00EA53E2" w14:paraId="544ED614" w14:textId="77777777">
      <w:pPr>
        <w:rPr>
          <w:i/>
        </w:rPr>
      </w:pPr>
      <w:r w:rsidRPr="00384DE9">
        <w:rPr>
          <w:i/>
          <w:highlight w:val="yellow"/>
        </w:rPr>
        <w:t>Hinweis: Anhänge müssen</w:t>
      </w:r>
      <w:r w:rsidR="004F107A">
        <w:rPr>
          <w:i/>
          <w:highlight w:val="yellow"/>
        </w:rPr>
        <w:t xml:space="preserve"> mindestens</w:t>
      </w:r>
      <w:r w:rsidRPr="00384DE9">
        <w:rPr>
          <w:i/>
          <w:highlight w:val="yellow"/>
        </w:rPr>
        <w:t xml:space="preserve"> in einem Format vorhanden sein, </w:t>
      </w:r>
      <w:r w:rsidR="004F107A">
        <w:rPr>
          <w:i/>
          <w:highlight w:val="yellow"/>
        </w:rPr>
        <w:t>welches</w:t>
      </w:r>
      <w:r w:rsidRPr="00384DE9">
        <w:rPr>
          <w:i/>
          <w:highlight w:val="yellow"/>
        </w:rPr>
        <w:t xml:space="preserve"> ohne Zusatzprogramme dargestellt werden</w:t>
      </w:r>
      <w:r w:rsidR="004F107A">
        <w:rPr>
          <w:i/>
          <w:highlight w:val="yellow"/>
        </w:rPr>
        <w:t xml:space="preserve"> kann</w:t>
      </w:r>
      <w:r w:rsidRPr="00384DE9">
        <w:rPr>
          <w:i/>
          <w:highlight w:val="yellow"/>
        </w:rPr>
        <w:t xml:space="preserve">. </w:t>
      </w:r>
      <w:r w:rsidR="004F107A">
        <w:rPr>
          <w:i/>
          <w:highlight w:val="yellow"/>
        </w:rPr>
        <w:t>Zu den akzeptierten Formaten</w:t>
      </w:r>
      <w:r w:rsidRPr="00384DE9">
        <w:rPr>
          <w:i/>
          <w:highlight w:val="yellow"/>
        </w:rPr>
        <w:t xml:space="preserve"> gehören Bilddateien (JPEG, PNG, GIF), </w:t>
      </w:r>
      <w:r w:rsidR="004F107A">
        <w:rPr>
          <w:i/>
          <w:highlight w:val="yellow"/>
        </w:rPr>
        <w:t xml:space="preserve">gängige </w:t>
      </w:r>
      <w:r w:rsidRPr="00384DE9">
        <w:rPr>
          <w:i/>
          <w:highlight w:val="yellow"/>
        </w:rPr>
        <w:t>Microsoft Office Dateien und PDFs.</w:t>
      </w:r>
    </w:p>
    <w:p w:rsidRPr="00384DE9" w:rsidR="00A57E38" w:rsidP="00EA53E2" w:rsidRDefault="00A57E38" w14:paraId="6F779B5F" w14:textId="77777777">
      <w:r w:rsidRPr="00384DE9">
        <w:rPr>
          <w:i/>
          <w:highlight w:val="yellow"/>
        </w:rPr>
        <w:t>Folgende Anhänge werden erwartet:</w:t>
      </w:r>
    </w:p>
    <w:p w:rsidRPr="00384DE9" w:rsidR="00B52FD5" w:rsidP="00A57E38" w:rsidRDefault="00B52FD5" w14:paraId="5A90911C" w14:textId="77777777">
      <w:pPr>
        <w:pStyle w:val="Listenabsatz"/>
        <w:numPr>
          <w:ilvl w:val="0"/>
          <w:numId w:val="12"/>
        </w:numPr>
        <w:rPr>
          <w:i/>
          <w:highlight w:val="yellow"/>
        </w:rPr>
      </w:pPr>
      <w:r w:rsidRPr="00384DE9">
        <w:rPr>
          <w:i/>
          <w:highlight w:val="yellow"/>
        </w:rPr>
        <w:t>Testprotokolle</w:t>
      </w:r>
    </w:p>
    <w:p w:rsidRPr="00384DE9" w:rsidR="00B52FD5" w:rsidP="00A57E38" w:rsidRDefault="00B52FD5" w14:paraId="771BB3EA" w14:textId="77777777">
      <w:pPr>
        <w:pStyle w:val="Listenabsatz"/>
        <w:numPr>
          <w:ilvl w:val="0"/>
          <w:numId w:val="12"/>
        </w:numPr>
        <w:rPr>
          <w:i/>
          <w:highlight w:val="yellow"/>
        </w:rPr>
      </w:pPr>
      <w:r w:rsidRPr="00384DE9">
        <w:rPr>
          <w:i/>
          <w:highlight w:val="yellow"/>
        </w:rPr>
        <w:lastRenderedPageBreak/>
        <w:t>API-Dokumentation</w:t>
      </w:r>
    </w:p>
    <w:p w:rsidRPr="00384DE9" w:rsidR="00B52FD5" w:rsidP="00A57E38" w:rsidRDefault="00B52FD5" w14:paraId="7CD2028D" w14:textId="77777777">
      <w:pPr>
        <w:pStyle w:val="Listenabsatz"/>
        <w:numPr>
          <w:ilvl w:val="0"/>
          <w:numId w:val="12"/>
        </w:numPr>
        <w:rPr>
          <w:i/>
          <w:highlight w:val="yellow"/>
        </w:rPr>
      </w:pPr>
      <w:r w:rsidRPr="00384DE9">
        <w:rPr>
          <w:i/>
          <w:highlight w:val="yellow"/>
        </w:rPr>
        <w:t>Benutzerhandbuch</w:t>
      </w:r>
    </w:p>
    <w:p w:rsidRPr="00384DE9" w:rsidR="00B52FD5" w:rsidP="00A57E38" w:rsidRDefault="00B52FD5" w14:paraId="1FB8E6D1" w14:textId="77777777">
      <w:pPr>
        <w:pStyle w:val="Listenabsatz"/>
        <w:numPr>
          <w:ilvl w:val="0"/>
          <w:numId w:val="12"/>
        </w:numPr>
        <w:rPr>
          <w:i/>
          <w:highlight w:val="yellow"/>
        </w:rPr>
      </w:pPr>
      <w:r w:rsidRPr="00384DE9">
        <w:rPr>
          <w:i/>
          <w:highlight w:val="yellow"/>
        </w:rPr>
        <w:t>Programm inkl. Source Code</w:t>
      </w:r>
    </w:p>
    <w:p w:rsidRPr="00384DE9" w:rsidR="00966A3F" w:rsidP="00A57E38" w:rsidRDefault="00384DE9" w14:paraId="137BA2B1" w14:textId="6A6F4F6B">
      <w:pPr>
        <w:pStyle w:val="Listenabsatz"/>
        <w:numPr>
          <w:ilvl w:val="0"/>
          <w:numId w:val="12"/>
        </w:numPr>
        <w:rPr>
          <w:i/>
          <w:highlight w:val="yellow"/>
        </w:rPr>
      </w:pPr>
      <w:r w:rsidRPr="00384DE9">
        <w:rPr>
          <w:i/>
          <w:highlight w:val="yellow"/>
        </w:rPr>
        <w:t>Deklaration</w:t>
      </w:r>
      <w:r w:rsidRPr="00384DE9" w:rsidR="00966A3F">
        <w:rPr>
          <w:i/>
          <w:highlight w:val="yellow"/>
        </w:rPr>
        <w:t xml:space="preserve"> Eigenleistung</w:t>
      </w:r>
    </w:p>
    <w:p w:rsidRPr="00691C26" w:rsidR="00F679A2" w:rsidP="00691C26" w:rsidRDefault="00A57E38" w14:paraId="091D0DB6" w14:textId="77777777">
      <w:pPr>
        <w:pStyle w:val="Listenabsatz"/>
        <w:numPr>
          <w:ilvl w:val="0"/>
          <w:numId w:val="12"/>
        </w:numPr>
        <w:rPr>
          <w:i/>
          <w:highlight w:val="yellow"/>
        </w:rPr>
      </w:pPr>
      <w:r w:rsidRPr="00384DE9">
        <w:rPr>
          <w:i/>
          <w:highlight w:val="yellow"/>
        </w:rPr>
        <w:t xml:space="preserve">Optional: </w:t>
      </w:r>
      <w:r w:rsidRPr="00384DE9" w:rsidR="00B52FD5">
        <w:rPr>
          <w:i/>
          <w:highlight w:val="yellow"/>
        </w:rPr>
        <w:t>Weitere Dateien</w:t>
      </w:r>
    </w:p>
    <w:sectPr w:rsidRPr="00691C26" w:rsidR="00F679A2" w:rsidSect="00090EA1">
      <w:headerReference w:type="default" r:id="rId13"/>
      <w:footerReference w:type="default" r:id="rId14"/>
      <w:headerReference w:type="first" r:id="rId15"/>
      <w:pgSz w:w="11906" w:h="16838" w:orient="portrait" w:code="9"/>
      <w:pgMar w:top="2268" w:right="936" w:bottom="1701" w:left="2466" w:header="1077"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640AD" w:rsidP="00290619" w:rsidRDefault="003640AD" w14:paraId="37E0787A" w14:textId="77777777">
      <w:pPr>
        <w:spacing w:line="240" w:lineRule="auto"/>
      </w:pPr>
      <w:r>
        <w:separator/>
      </w:r>
    </w:p>
  </w:endnote>
  <w:endnote w:type="continuationSeparator" w:id="0">
    <w:p w:rsidR="003640AD" w:rsidP="00290619" w:rsidRDefault="003640AD" w14:paraId="319E2717"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A5C31" w:rsidP="00EC64C6" w:rsidRDefault="00CB079F" w14:paraId="502FE949" w14:textId="240B3F7A">
    <w:pPr>
      <w:pStyle w:val="Fuzeile"/>
      <w:tabs>
        <w:tab w:val="clear" w:pos="4536"/>
        <w:tab w:val="clear" w:pos="9072"/>
        <w:tab w:val="center" w:pos="4252"/>
        <w:tab w:val="right" w:pos="8504"/>
      </w:tabs>
    </w:pPr>
    <w:r>
      <w:t>12. Mai 2021</w:t>
    </w:r>
    <w:r w:rsidR="008A5C31">
      <w:tab/>
    </w:r>
    <w:r w:rsidR="008A5C31">
      <w:tab/>
    </w:r>
    <w:r w:rsidR="008A5C31">
      <w:t xml:space="preserve">Seite </w:t>
    </w:r>
    <w:r w:rsidRPr="007F76B6" w:rsidR="008A5C31">
      <w:fldChar w:fldCharType="begin"/>
    </w:r>
    <w:r w:rsidRPr="007F76B6" w:rsidR="008A5C31">
      <w:instrText xml:space="preserve"> PAGE  </w:instrText>
    </w:r>
    <w:r w:rsidRPr="007F76B6" w:rsidR="008A5C31">
      <w:fldChar w:fldCharType="separate"/>
    </w:r>
    <w:r w:rsidR="008A5C31">
      <w:rPr>
        <w:noProof/>
      </w:rPr>
      <w:t>8</w:t>
    </w:r>
    <w:r w:rsidRPr="007F76B6" w:rsidR="008A5C31">
      <w:fldChar w:fldCharType="end"/>
    </w:r>
    <w:r w:rsidR="008A5C31">
      <w:t xml:space="preserve"> von </w:t>
    </w:r>
    <w:r>
      <w:fldChar w:fldCharType="begin"/>
    </w:r>
    <w:r>
      <w:instrText> NUMPAGES  </w:instrText>
    </w:r>
    <w:r>
      <w:fldChar w:fldCharType="separate"/>
    </w:r>
    <w:r w:rsidR="008A5C31">
      <w:rPr>
        <w:noProof/>
      </w:rPr>
      <w:t>8</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640AD" w:rsidP="00290619" w:rsidRDefault="003640AD" w14:paraId="721CAEE8" w14:textId="77777777">
      <w:pPr>
        <w:spacing w:line="240" w:lineRule="auto"/>
      </w:pPr>
      <w:r>
        <w:separator/>
      </w:r>
    </w:p>
  </w:footnote>
  <w:footnote w:type="continuationSeparator" w:id="0">
    <w:p w:rsidR="003640AD" w:rsidP="00290619" w:rsidRDefault="003640AD" w14:paraId="289503EB" w14:textId="777777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Pr="007028EC" w:rsidR="008A5C31" w:rsidP="007028EC" w:rsidRDefault="008A5C31" w14:paraId="35747DFA" w14:textId="1793DAEF">
    <w:r>
      <w:rPr>
        <w:noProof/>
        <w:lang w:eastAsia="de-CH"/>
      </w:rPr>
      <w:drawing>
        <wp:anchor distT="0" distB="0" distL="114300" distR="114300" simplePos="0" relativeHeight="251660800" behindDoc="0" locked="1" layoutInCell="1" allowOverlap="1" wp14:anchorId="11B1E5E5" wp14:editId="70CD434D">
          <wp:simplePos x="0" y="0"/>
          <wp:positionH relativeFrom="page">
            <wp:posOffset>4860925</wp:posOffset>
          </wp:positionH>
          <wp:positionV relativeFrom="page">
            <wp:posOffset>664845</wp:posOffset>
          </wp:positionV>
          <wp:extent cx="287655" cy="287655"/>
          <wp:effectExtent l="0" t="0" r="0" b="0"/>
          <wp:wrapNone/>
          <wp:docPr id="7" name="wappen_gruen_2"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ppen_gruen_2" hidden="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7655" cy="287655"/>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de-CH"/>
      </w:rPr>
      <w:drawing>
        <wp:anchor distT="0" distB="0" distL="114300" distR="114300" simplePos="0" relativeHeight="251657728" behindDoc="0" locked="1" layoutInCell="1" allowOverlap="1" wp14:anchorId="0D9BDB42" wp14:editId="2F37373D">
          <wp:simplePos x="0" y="0"/>
          <wp:positionH relativeFrom="page">
            <wp:posOffset>4860925</wp:posOffset>
          </wp:positionH>
          <wp:positionV relativeFrom="page">
            <wp:posOffset>666115</wp:posOffset>
          </wp:positionV>
          <wp:extent cx="288290" cy="288290"/>
          <wp:effectExtent l="0" t="0" r="0" b="0"/>
          <wp:wrapNone/>
          <wp:docPr id="5" name="wappen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ppen_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88290" cy="288290"/>
                  </a:xfrm>
                  <a:prstGeom prst="rect">
                    <a:avLst/>
                  </a:prstGeom>
                  <a:noFill/>
                </pic:spPr>
              </pic:pic>
            </a:graphicData>
          </a:graphic>
          <wp14:sizeRelH relativeFrom="margin">
            <wp14:pctWidth>0</wp14:pctWidth>
          </wp14:sizeRelH>
          <wp14:sizeRelV relativeFrom="margin">
            <wp14:pctHeight>0</wp14:pctHeight>
          </wp14:sizeRelV>
        </wp:anchor>
      </w:drawing>
    </w:r>
    <w:r>
      <w:rPr>
        <w:noProof/>
        <w:lang w:eastAsia="de-CH"/>
      </w:rPr>
      <mc:AlternateContent>
        <mc:Choice Requires="wps">
          <w:drawing>
            <wp:anchor distT="0" distB="0" distL="114300" distR="114300" simplePos="0" relativeHeight="251656704" behindDoc="0" locked="1" layoutInCell="1" allowOverlap="1" wp14:anchorId="744EE4D7" wp14:editId="11AE0977">
              <wp:simplePos x="0" y="0"/>
              <wp:positionH relativeFrom="page">
                <wp:posOffset>5216525</wp:posOffset>
              </wp:positionH>
              <wp:positionV relativeFrom="page">
                <wp:posOffset>464820</wp:posOffset>
              </wp:positionV>
              <wp:extent cx="1979930" cy="755650"/>
              <wp:effectExtent l="0" t="0" r="0" b="0"/>
              <wp:wrapNone/>
              <wp:docPr id="6" name="Textfeld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79930" cy="755650"/>
                      </a:xfrm>
                      <a:prstGeom prst="rect">
                        <a:avLst/>
                      </a:prstGeom>
                      <a:noFill/>
                      <a:ln w="6350">
                        <a:noFill/>
                      </a:ln>
                      <a:effectLst/>
                    </wps:spPr>
                    <wps:txbx>
                      <w:txbxContent>
                        <w:tbl>
                          <w:tblPr>
                            <w:tblW w:w="0" w:type="auto"/>
                            <w:tblCellMar>
                              <w:left w:w="0" w:type="dxa"/>
                              <w:right w:w="0" w:type="dxa"/>
                            </w:tblCellMar>
                            <w:tblLook w:val="04A0" w:firstRow="1" w:lastRow="0" w:firstColumn="1" w:lastColumn="0" w:noHBand="0" w:noVBand="1"/>
                          </w:tblPr>
                          <w:tblGrid>
                            <w:gridCol w:w="3108"/>
                          </w:tblGrid>
                          <w:tr w:rsidRPr="007F76B6" w:rsidR="008A5C31" w:rsidTr="007F76B6" w14:paraId="75CE66F3" w14:textId="77777777">
                            <w:trPr>
                              <w:trHeight w:val="1134" w:hRule="exact"/>
                            </w:trPr>
                            <w:tc>
                              <w:tcPr>
                                <w:tcW w:w="3119" w:type="dxa"/>
                                <w:shd w:val="clear" w:color="auto" w:fill="auto"/>
                                <w:vAlign w:val="center"/>
                              </w:tcPr>
                              <w:p w:rsidRPr="007F76B6" w:rsidR="008A5C31" w:rsidP="00F619C7" w:rsidRDefault="008A5C31" w14:paraId="188DDA2C" w14:textId="77777777">
                                <w:pPr>
                                  <w:pStyle w:val="KopfzeileStandard"/>
                                </w:pPr>
                                <w:r>
                                  <w:t>Bildungszentrum Zürichsee</w:t>
                                </w:r>
                              </w:p>
                              <w:p w:rsidRPr="007F76B6" w:rsidR="008A5C31" w:rsidP="00F619C7" w:rsidRDefault="00F152AE" w14:paraId="14F77EF6" w14:textId="21A806B8">
                                <w:pPr>
                                  <w:pStyle w:val="KopfzeileStandard"/>
                                  <w:rPr>
                                    <w:noProof/>
                                  </w:rPr>
                                </w:pPr>
                                <w:r>
                                  <w:fldChar w:fldCharType="begin"/>
                                </w:r>
                                <w:r>
                                  <w:instrText> STYLEREF  Titel </w:instrText>
                                </w:r>
                                <w:r>
                                  <w:fldChar w:fldCharType="separate"/>
                                </w:r>
                                <w:r w:rsidR="00195DD7">
                                  <w:rPr>
                                    <w:noProof/>
                                  </w:rPr>
                                  <w:t>Projektdokumentation Modul 326</w:t>
                                </w:r>
                                <w:r>
                                  <w:fldChar w:fldCharType="end"/>
                                </w:r>
                              </w:p>
                            </w:tc>
                          </w:tr>
                        </w:tbl>
                        <w:p w:rsidRPr="004A2D85" w:rsidR="008A5C31" w:rsidP="007028EC" w:rsidRDefault="008A5C31" w14:paraId="0A507257" w14:textId="77777777"/>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4E2A2A5F">
            <v:shapetype id="_x0000_t202" coordsize="21600,21600" o:spt="202" path="m,l,21600r21600,l21600,xe" w14:anchorId="744EE4D7">
              <v:stroke joinstyle="miter"/>
              <v:path gradientshapeok="t" o:connecttype="rect"/>
            </v:shapetype>
            <v:shape id="Textfeld 6" style="position:absolute;margin-left:410.75pt;margin-top:36.6pt;width:155.9pt;height:59.5pt;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spid="_x0000_s1026"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">
              <v:textbox inset="0,0,0,0">
                <w:txbxContent>
                  <w:tbl>
                    <w:tblPr>
                      <w:tblW w:w="0" w:type="auto"/>
                      <w:tblCellMar>
                        <w:left w:w="0" w:type="dxa"/>
                        <w:right w:w="0" w:type="dxa"/>
                      </w:tblCellMar>
                      <w:tblLook w:val="04A0" w:firstRow="1" w:lastRow="0" w:firstColumn="1" w:lastColumn="0" w:noHBand="0" w:noVBand="1"/>
                    </w:tblPr>
                    <w:tblGrid>
                      <w:gridCol w:w="3108"/>
                    </w:tblGrid>
                    <w:tr w:rsidRPr="007F76B6" w:rsidR="008A5C31" w:rsidTr="007F76B6" w14:paraId="5F6B9546" w14:textId="77777777">
                      <w:trPr>
                        <w:trHeight w:val="1134" w:hRule="exact"/>
                      </w:trPr>
                      <w:tc>
                        <w:tcPr>
                          <w:tcW w:w="3119" w:type="dxa"/>
                          <w:shd w:val="clear" w:color="auto" w:fill="auto"/>
                          <w:vAlign w:val="center"/>
                        </w:tcPr>
                        <w:p w:rsidRPr="007F76B6" w:rsidR="008A5C31" w:rsidP="00F619C7" w:rsidRDefault="008A5C31" w14:paraId="28E553FA" w14:textId="77777777">
                          <w:pPr>
                            <w:pStyle w:val="KopfzeileStandard"/>
                          </w:pPr>
                          <w:r>
                            <w:t>Bildungszentrum Zürichsee</w:t>
                          </w:r>
                        </w:p>
                        <w:p w:rsidRPr="007F76B6" w:rsidR="008A5C31" w:rsidP="00F619C7" w:rsidRDefault="00F152AE" w14:paraId="7AD7BD0B" w14:textId="21A806B8">
                          <w:pPr>
                            <w:pStyle w:val="KopfzeileStandard"/>
                            <w:rPr>
                              <w:noProof/>
                            </w:rPr>
                          </w:pPr>
                          <w:r>
                            <w:fldChar w:fldCharType="begin"/>
                          </w:r>
                          <w:r>
                            <w:instrText> STYLEREF  Titel </w:instrText>
                          </w:r>
                          <w:r>
                            <w:fldChar w:fldCharType="separate"/>
                          </w:r>
                          <w:r w:rsidR="00195DD7">
                            <w:rPr>
                              <w:noProof/>
                            </w:rPr>
                            <w:t>Projektdokumentation Modul 326</w:t>
                          </w:r>
                          <w:r>
                            <w:fldChar w:fldCharType="end"/>
                          </w:r>
                        </w:p>
                      </w:tc>
                    </w:tr>
                  </w:tbl>
                  <w:p w:rsidRPr="004A2D85" w:rsidR="008A5C31" w:rsidP="007028EC" w:rsidRDefault="008A5C31" w14:paraId="672A6659" w14:textId="77777777"/>
                </w:txbxContent>
              </v:textbox>
              <w10:wrap anchorx="page" anchory="page"/>
              <w10:anchorlock/>
            </v:shape>
          </w:pict>
        </mc:Fallback>
      </mc:AlternateContent>
    </w:r>
    <w:r w:rsidR="208F5FA0">
      <w:rPr>
        <w:lang w:val="de-DE"/>
      </w:rPr>
      <w:t>M326 Memory</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tbl>
    <w:tblPr>
      <w:tblW w:w="0" w:type="auto"/>
      <w:tblCellMar>
        <w:left w:w="0" w:type="dxa"/>
        <w:right w:w="0" w:type="dxa"/>
      </w:tblCellMar>
      <w:tblLook w:val="04A0" w:firstRow="1" w:lastRow="0" w:firstColumn="1" w:lastColumn="0" w:noHBand="0" w:noVBand="1"/>
    </w:tblPr>
    <w:tblGrid>
      <w:gridCol w:w="8504"/>
    </w:tblGrid>
    <w:tr w:rsidRPr="007F76B6" w:rsidR="008A5C31" w:rsidTr="208F5FA0" w14:paraId="76CF3BEA" w14:textId="77777777">
      <w:trPr>
        <w:trHeight w:val="853" w:hRule="exact"/>
      </w:trPr>
      <w:tc>
        <w:tcPr>
          <w:tcW w:w="8720" w:type="dxa"/>
          <w:shd w:val="clear" w:color="auto" w:fill="auto"/>
          <w:tcMar/>
          <w:vAlign w:val="center"/>
        </w:tcPr>
        <w:p w:rsidRPr="007F76B6" w:rsidR="008A5C31" w:rsidP="001A4894" w:rsidRDefault="008A5C31" w14:paraId="25277C10" w14:textId="77777777">
          <w:pPr>
            <w:pStyle w:val="Kopfzeile"/>
          </w:pPr>
          <w:r>
            <w:rPr>
              <w:noProof/>
              <w:lang w:eastAsia="de-CH"/>
            </w:rPr>
            <w:drawing>
              <wp:anchor distT="0" distB="0" distL="114300" distR="114300" simplePos="0" relativeHeight="251659776" behindDoc="0" locked="0" layoutInCell="1" allowOverlap="1" wp14:anchorId="5CADC95C" wp14:editId="1212B1EE">
                <wp:simplePos x="0" y="0"/>
                <wp:positionH relativeFrom="page">
                  <wp:posOffset>-1225550</wp:posOffset>
                </wp:positionH>
                <wp:positionV relativeFrom="page">
                  <wp:posOffset>-437515</wp:posOffset>
                </wp:positionV>
                <wp:extent cx="856615" cy="1133475"/>
                <wp:effectExtent l="0" t="0" r="0" b="0"/>
                <wp:wrapNone/>
                <wp:docPr id="4" name="leu_gruen_1"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u_gruen_1" hidden="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56615" cy="1133475"/>
                        </a:xfrm>
                        <a:prstGeom prst="rect">
                          <a:avLst/>
                        </a:prstGeom>
                        <a:noFill/>
                      </pic:spPr>
                    </pic:pic>
                  </a:graphicData>
                </a:graphic>
                <wp14:sizeRelH relativeFrom="margin">
                  <wp14:pctWidth>0</wp14:pctWidth>
                </wp14:sizeRelH>
                <wp14:sizeRelV relativeFrom="margin">
                  <wp14:pctHeight>0</wp14:pctHeight>
                </wp14:sizeRelV>
              </wp:anchor>
            </w:drawing>
          </w:r>
          <w:r>
            <w:rPr>
              <w:noProof/>
              <w:lang w:eastAsia="de-CH"/>
            </w:rPr>
            <w:drawing>
              <wp:anchor distT="0" distB="0" distL="114300" distR="114300" simplePos="0" relativeHeight="251658752" behindDoc="0" locked="1" layoutInCell="1" allowOverlap="1" wp14:anchorId="7240B353" wp14:editId="372C7C60">
                <wp:simplePos x="0" y="0"/>
                <wp:positionH relativeFrom="page">
                  <wp:posOffset>-341630</wp:posOffset>
                </wp:positionH>
                <wp:positionV relativeFrom="page">
                  <wp:posOffset>-17780</wp:posOffset>
                </wp:positionV>
                <wp:extent cx="287655" cy="287655"/>
                <wp:effectExtent l="0" t="0" r="0" b="0"/>
                <wp:wrapNone/>
                <wp:docPr id="3" name="wappen_gruen_1"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ppen_gruen_1" hidden="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87655" cy="287655"/>
                        </a:xfrm>
                        <a:prstGeom prst="rect">
                          <a:avLst/>
                        </a:prstGeom>
                        <a:noFill/>
                      </pic:spPr>
                    </pic:pic>
                  </a:graphicData>
                </a:graphic>
                <wp14:sizeRelH relativeFrom="page">
                  <wp14:pctWidth>0</wp14:pctWidth>
                </wp14:sizeRelH>
                <wp14:sizeRelV relativeFrom="page">
                  <wp14:pctHeight>0</wp14:pctHeight>
                </wp14:sizeRelV>
              </wp:anchor>
            </w:drawing>
          </w:r>
          <w:r w:rsidR="208F5FA0">
            <w:rPr/>
            <w:t>Bildungszentrum Zürichsee</w:t>
          </w:r>
        </w:p>
      </w:tc>
    </w:tr>
    <w:tr w:rsidRPr="007F76B6" w:rsidR="008A5C31" w:rsidTr="208F5FA0" w14:paraId="684760F4" w14:textId="77777777">
      <w:tc>
        <w:tcPr>
          <w:tcW w:w="8720" w:type="dxa"/>
          <w:shd w:val="clear" w:color="auto" w:fill="auto"/>
          <w:tcMar/>
        </w:tcPr>
        <w:p w:rsidRPr="007F76B6" w:rsidR="008A5C31" w:rsidP="001A4894" w:rsidRDefault="008A5C31" w14:paraId="073A7281" w14:textId="77777777">
          <w:pPr>
            <w:pStyle w:val="Kopfzeileklein"/>
          </w:pPr>
        </w:p>
      </w:tc>
    </w:tr>
  </w:tbl>
  <w:p w:rsidR="008A5C31" w:rsidP="00F619C7" w:rsidRDefault="008A5C31" w14:paraId="155F6349" w14:textId="77777777">
    <w:r>
      <w:rPr>
        <w:noProof/>
        <w:lang w:eastAsia="de-CH"/>
      </w:rPr>
      <w:drawing>
        <wp:anchor distT="0" distB="0" distL="114300" distR="114300" simplePos="0" relativeHeight="251655680" behindDoc="0" locked="1" layoutInCell="1" allowOverlap="1" wp14:anchorId="40AC4737" wp14:editId="2C34E8BE">
          <wp:simplePos x="0" y="0"/>
          <wp:positionH relativeFrom="page">
            <wp:posOffset>1224280</wp:posOffset>
          </wp:positionH>
          <wp:positionV relativeFrom="page">
            <wp:posOffset>666115</wp:posOffset>
          </wp:positionV>
          <wp:extent cx="288290" cy="288290"/>
          <wp:effectExtent l="0" t="0" r="0" b="0"/>
          <wp:wrapNone/>
          <wp:docPr id="2" name="wappen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ppen_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288290" cy="288290"/>
                  </a:xfrm>
                  <a:prstGeom prst="rect">
                    <a:avLst/>
                  </a:prstGeom>
                  <a:noFill/>
                </pic:spPr>
              </pic:pic>
            </a:graphicData>
          </a:graphic>
          <wp14:sizeRelH relativeFrom="margin">
            <wp14:pctWidth>0</wp14:pctWidth>
          </wp14:sizeRelH>
          <wp14:sizeRelV relativeFrom="margin">
            <wp14:pctHeight>0</wp14:pctHeight>
          </wp14:sizeRelV>
        </wp:anchor>
      </w:drawing>
    </w:r>
    <w:r>
      <w:rPr>
        <w:noProof/>
        <w:lang w:eastAsia="de-CH"/>
      </w:rPr>
      <w:drawing>
        <wp:anchor distT="0" distB="0" distL="114300" distR="114300" simplePos="0" relativeHeight="251654656" behindDoc="0" locked="1" layoutInCell="1" allowOverlap="1" wp14:anchorId="04D179C0" wp14:editId="73385B1E">
          <wp:simplePos x="0" y="0"/>
          <wp:positionH relativeFrom="page">
            <wp:posOffset>323850</wp:posOffset>
          </wp:positionH>
          <wp:positionV relativeFrom="page">
            <wp:posOffset>234315</wp:posOffset>
          </wp:positionV>
          <wp:extent cx="875030" cy="1148715"/>
          <wp:effectExtent l="0" t="0" r="0" b="0"/>
          <wp:wrapNone/>
          <wp:docPr id="1" name="leu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u_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875030" cy="1148715"/>
                  </a:xfrm>
                  <a:prstGeom prst="rect">
                    <a:avLst/>
                  </a:prstGeom>
                  <a:noFill/>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3711D"/>
    <w:multiLevelType w:val="hybridMultilevel"/>
    <w:tmpl w:val="559CA150"/>
    <w:lvl w:ilvl="0" w:tplc="08070001">
      <w:start w:val="1"/>
      <w:numFmt w:val="bullet"/>
      <w:lvlText w:val=""/>
      <w:lvlJc w:val="left"/>
      <w:pPr>
        <w:ind w:left="720" w:hanging="360"/>
      </w:pPr>
      <w:rPr>
        <w:rFonts w:hint="default" w:ascii="Symbol" w:hAnsi="Symbol"/>
      </w:rPr>
    </w:lvl>
    <w:lvl w:ilvl="1" w:tplc="08070003" w:tentative="1">
      <w:start w:val="1"/>
      <w:numFmt w:val="bullet"/>
      <w:lvlText w:val="o"/>
      <w:lvlJc w:val="left"/>
      <w:pPr>
        <w:ind w:left="1440" w:hanging="360"/>
      </w:pPr>
      <w:rPr>
        <w:rFonts w:hint="default" w:ascii="Courier New" w:hAnsi="Courier New" w:cs="Courier New"/>
      </w:rPr>
    </w:lvl>
    <w:lvl w:ilvl="2" w:tplc="08070005" w:tentative="1">
      <w:start w:val="1"/>
      <w:numFmt w:val="bullet"/>
      <w:lvlText w:val=""/>
      <w:lvlJc w:val="left"/>
      <w:pPr>
        <w:ind w:left="2160" w:hanging="360"/>
      </w:pPr>
      <w:rPr>
        <w:rFonts w:hint="default" w:ascii="Wingdings" w:hAnsi="Wingdings"/>
      </w:rPr>
    </w:lvl>
    <w:lvl w:ilvl="3" w:tplc="08070001" w:tentative="1">
      <w:start w:val="1"/>
      <w:numFmt w:val="bullet"/>
      <w:lvlText w:val=""/>
      <w:lvlJc w:val="left"/>
      <w:pPr>
        <w:ind w:left="2880" w:hanging="360"/>
      </w:pPr>
      <w:rPr>
        <w:rFonts w:hint="default" w:ascii="Symbol" w:hAnsi="Symbol"/>
      </w:rPr>
    </w:lvl>
    <w:lvl w:ilvl="4" w:tplc="08070003" w:tentative="1">
      <w:start w:val="1"/>
      <w:numFmt w:val="bullet"/>
      <w:lvlText w:val="o"/>
      <w:lvlJc w:val="left"/>
      <w:pPr>
        <w:ind w:left="3600" w:hanging="360"/>
      </w:pPr>
      <w:rPr>
        <w:rFonts w:hint="default" w:ascii="Courier New" w:hAnsi="Courier New" w:cs="Courier New"/>
      </w:rPr>
    </w:lvl>
    <w:lvl w:ilvl="5" w:tplc="08070005" w:tentative="1">
      <w:start w:val="1"/>
      <w:numFmt w:val="bullet"/>
      <w:lvlText w:val=""/>
      <w:lvlJc w:val="left"/>
      <w:pPr>
        <w:ind w:left="4320" w:hanging="360"/>
      </w:pPr>
      <w:rPr>
        <w:rFonts w:hint="default" w:ascii="Wingdings" w:hAnsi="Wingdings"/>
      </w:rPr>
    </w:lvl>
    <w:lvl w:ilvl="6" w:tplc="08070001" w:tentative="1">
      <w:start w:val="1"/>
      <w:numFmt w:val="bullet"/>
      <w:lvlText w:val=""/>
      <w:lvlJc w:val="left"/>
      <w:pPr>
        <w:ind w:left="5040" w:hanging="360"/>
      </w:pPr>
      <w:rPr>
        <w:rFonts w:hint="default" w:ascii="Symbol" w:hAnsi="Symbol"/>
      </w:rPr>
    </w:lvl>
    <w:lvl w:ilvl="7" w:tplc="08070003" w:tentative="1">
      <w:start w:val="1"/>
      <w:numFmt w:val="bullet"/>
      <w:lvlText w:val="o"/>
      <w:lvlJc w:val="left"/>
      <w:pPr>
        <w:ind w:left="5760" w:hanging="360"/>
      </w:pPr>
      <w:rPr>
        <w:rFonts w:hint="default" w:ascii="Courier New" w:hAnsi="Courier New" w:cs="Courier New"/>
      </w:rPr>
    </w:lvl>
    <w:lvl w:ilvl="8" w:tplc="08070005" w:tentative="1">
      <w:start w:val="1"/>
      <w:numFmt w:val="bullet"/>
      <w:lvlText w:val=""/>
      <w:lvlJc w:val="left"/>
      <w:pPr>
        <w:ind w:left="6480" w:hanging="360"/>
      </w:pPr>
      <w:rPr>
        <w:rFonts w:hint="default" w:ascii="Wingdings" w:hAnsi="Wingdings"/>
      </w:rPr>
    </w:lvl>
  </w:abstractNum>
  <w:abstractNum w:abstractNumId="1" w15:restartNumberingAfterBreak="0">
    <w:nsid w:val="09C20233"/>
    <w:multiLevelType w:val="multilevel"/>
    <w:tmpl w:val="08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EC4734C"/>
    <w:multiLevelType w:val="multilevel"/>
    <w:tmpl w:val="08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FE67AE6"/>
    <w:multiLevelType w:val="multilevel"/>
    <w:tmpl w:val="08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22072EB4"/>
    <w:multiLevelType w:val="hybridMultilevel"/>
    <w:tmpl w:val="DFB25016"/>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15:restartNumberingAfterBreak="0">
    <w:nsid w:val="279823F1"/>
    <w:multiLevelType w:val="multilevel"/>
    <w:tmpl w:val="D042039E"/>
    <w:styleLink w:val="ListeAufzhlung"/>
    <w:lvl w:ilvl="0">
      <w:start w:val="1"/>
      <w:numFmt w:val="bullet"/>
      <w:lvlText w:val="–"/>
      <w:lvlJc w:val="left"/>
      <w:pPr>
        <w:ind w:left="397" w:hanging="397"/>
      </w:pPr>
      <w:rPr>
        <w:rFonts w:hint="default" w:ascii="Arial" w:hAnsi="Arial"/>
        <w:color w:val="auto"/>
      </w:rPr>
    </w:lvl>
    <w:lvl w:ilvl="1">
      <w:start w:val="1"/>
      <w:numFmt w:val="lowerLetter"/>
      <w:lvlText w:val="%2)"/>
      <w:lvlJc w:val="left"/>
      <w:pPr>
        <w:ind w:left="794" w:hanging="397"/>
      </w:pPr>
      <w:rPr>
        <w:rFonts w:hint="default"/>
      </w:rPr>
    </w:lvl>
    <w:lvl w:ilvl="2">
      <w:start w:val="1"/>
      <w:numFmt w:val="lowerRoman"/>
      <w:lvlText w:val="%3)"/>
      <w:lvlJc w:val="left"/>
      <w:pPr>
        <w:ind w:left="1191" w:hanging="397"/>
      </w:pPr>
      <w:rPr>
        <w:rFonts w:hint="default"/>
      </w:rPr>
    </w:lvl>
    <w:lvl w:ilvl="3">
      <w:start w:val="1"/>
      <w:numFmt w:val="decimal"/>
      <w:lvlText w:val="(%4)"/>
      <w:lvlJc w:val="left"/>
      <w:pPr>
        <w:ind w:left="1588" w:hanging="397"/>
      </w:pPr>
      <w:rPr>
        <w:rFonts w:hint="default"/>
      </w:rPr>
    </w:lvl>
    <w:lvl w:ilvl="4">
      <w:start w:val="1"/>
      <w:numFmt w:val="lowerLetter"/>
      <w:lvlText w:val="(%5)"/>
      <w:lvlJc w:val="left"/>
      <w:pPr>
        <w:ind w:left="1985" w:hanging="397"/>
      </w:pPr>
      <w:rPr>
        <w:rFonts w:hint="default"/>
      </w:rPr>
    </w:lvl>
    <w:lvl w:ilvl="5">
      <w:start w:val="1"/>
      <w:numFmt w:val="lowerRoman"/>
      <w:lvlText w:val="(%6)"/>
      <w:lvlJc w:val="left"/>
      <w:pPr>
        <w:ind w:left="2382" w:hanging="397"/>
      </w:pPr>
      <w:rPr>
        <w:rFonts w:hint="default"/>
      </w:rPr>
    </w:lvl>
    <w:lvl w:ilvl="6">
      <w:start w:val="1"/>
      <w:numFmt w:val="decimal"/>
      <w:lvlText w:val="%7."/>
      <w:lvlJc w:val="left"/>
      <w:pPr>
        <w:ind w:left="2779" w:hanging="397"/>
      </w:pPr>
      <w:rPr>
        <w:rFonts w:hint="default"/>
      </w:rPr>
    </w:lvl>
    <w:lvl w:ilvl="7">
      <w:start w:val="1"/>
      <w:numFmt w:val="lowerLetter"/>
      <w:lvlText w:val="%8."/>
      <w:lvlJc w:val="left"/>
      <w:pPr>
        <w:ind w:left="3176" w:hanging="397"/>
      </w:pPr>
      <w:rPr>
        <w:rFonts w:hint="default"/>
      </w:rPr>
    </w:lvl>
    <w:lvl w:ilvl="8">
      <w:start w:val="1"/>
      <w:numFmt w:val="lowerRoman"/>
      <w:lvlText w:val="%9."/>
      <w:lvlJc w:val="left"/>
      <w:pPr>
        <w:ind w:left="3573" w:hanging="397"/>
      </w:pPr>
      <w:rPr>
        <w:rFonts w:hint="default"/>
      </w:rPr>
    </w:lvl>
  </w:abstractNum>
  <w:abstractNum w:abstractNumId="6" w15:restartNumberingAfterBreak="0">
    <w:nsid w:val="2F977D32"/>
    <w:multiLevelType w:val="hybridMultilevel"/>
    <w:tmpl w:val="771A8F36"/>
    <w:lvl w:ilvl="0" w:tplc="CFF6C5CA">
      <w:start w:val="1"/>
      <w:numFmt w:val="decimal"/>
      <w:pStyle w:val="Nummerierung"/>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15:restartNumberingAfterBreak="0">
    <w:nsid w:val="34DD31BD"/>
    <w:multiLevelType w:val="multilevel"/>
    <w:tmpl w:val="F7841366"/>
    <w:lvl w:ilvl="0">
      <w:start w:val="1"/>
      <w:numFmt w:val="decimal"/>
      <w:pStyle w:val="Listenabsatz"/>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38584D0D"/>
    <w:multiLevelType w:val="hybridMultilevel"/>
    <w:tmpl w:val="451E1E76"/>
    <w:lvl w:ilvl="0" w:tplc="08070001">
      <w:start w:val="1"/>
      <w:numFmt w:val="bullet"/>
      <w:lvlText w:val=""/>
      <w:lvlJc w:val="left"/>
      <w:pPr>
        <w:ind w:left="720" w:hanging="360"/>
      </w:pPr>
      <w:rPr>
        <w:rFonts w:hint="default" w:ascii="Symbol" w:hAnsi="Symbol"/>
      </w:rPr>
    </w:lvl>
    <w:lvl w:ilvl="1" w:tplc="08070003" w:tentative="1">
      <w:start w:val="1"/>
      <w:numFmt w:val="bullet"/>
      <w:lvlText w:val="o"/>
      <w:lvlJc w:val="left"/>
      <w:pPr>
        <w:ind w:left="1440" w:hanging="360"/>
      </w:pPr>
      <w:rPr>
        <w:rFonts w:hint="default" w:ascii="Courier New" w:hAnsi="Courier New" w:cs="Courier New"/>
      </w:rPr>
    </w:lvl>
    <w:lvl w:ilvl="2" w:tplc="08070005" w:tentative="1">
      <w:start w:val="1"/>
      <w:numFmt w:val="bullet"/>
      <w:lvlText w:val=""/>
      <w:lvlJc w:val="left"/>
      <w:pPr>
        <w:ind w:left="2160" w:hanging="360"/>
      </w:pPr>
      <w:rPr>
        <w:rFonts w:hint="default" w:ascii="Wingdings" w:hAnsi="Wingdings"/>
      </w:rPr>
    </w:lvl>
    <w:lvl w:ilvl="3" w:tplc="08070001" w:tentative="1">
      <w:start w:val="1"/>
      <w:numFmt w:val="bullet"/>
      <w:lvlText w:val=""/>
      <w:lvlJc w:val="left"/>
      <w:pPr>
        <w:ind w:left="2880" w:hanging="360"/>
      </w:pPr>
      <w:rPr>
        <w:rFonts w:hint="default" w:ascii="Symbol" w:hAnsi="Symbol"/>
      </w:rPr>
    </w:lvl>
    <w:lvl w:ilvl="4" w:tplc="08070003" w:tentative="1">
      <w:start w:val="1"/>
      <w:numFmt w:val="bullet"/>
      <w:lvlText w:val="o"/>
      <w:lvlJc w:val="left"/>
      <w:pPr>
        <w:ind w:left="3600" w:hanging="360"/>
      </w:pPr>
      <w:rPr>
        <w:rFonts w:hint="default" w:ascii="Courier New" w:hAnsi="Courier New" w:cs="Courier New"/>
      </w:rPr>
    </w:lvl>
    <w:lvl w:ilvl="5" w:tplc="08070005" w:tentative="1">
      <w:start w:val="1"/>
      <w:numFmt w:val="bullet"/>
      <w:lvlText w:val=""/>
      <w:lvlJc w:val="left"/>
      <w:pPr>
        <w:ind w:left="4320" w:hanging="360"/>
      </w:pPr>
      <w:rPr>
        <w:rFonts w:hint="default" w:ascii="Wingdings" w:hAnsi="Wingdings"/>
      </w:rPr>
    </w:lvl>
    <w:lvl w:ilvl="6" w:tplc="08070001" w:tentative="1">
      <w:start w:val="1"/>
      <w:numFmt w:val="bullet"/>
      <w:lvlText w:val=""/>
      <w:lvlJc w:val="left"/>
      <w:pPr>
        <w:ind w:left="5040" w:hanging="360"/>
      </w:pPr>
      <w:rPr>
        <w:rFonts w:hint="default" w:ascii="Symbol" w:hAnsi="Symbol"/>
      </w:rPr>
    </w:lvl>
    <w:lvl w:ilvl="7" w:tplc="08070003" w:tentative="1">
      <w:start w:val="1"/>
      <w:numFmt w:val="bullet"/>
      <w:lvlText w:val="o"/>
      <w:lvlJc w:val="left"/>
      <w:pPr>
        <w:ind w:left="5760" w:hanging="360"/>
      </w:pPr>
      <w:rPr>
        <w:rFonts w:hint="default" w:ascii="Courier New" w:hAnsi="Courier New" w:cs="Courier New"/>
      </w:rPr>
    </w:lvl>
    <w:lvl w:ilvl="8" w:tplc="08070005" w:tentative="1">
      <w:start w:val="1"/>
      <w:numFmt w:val="bullet"/>
      <w:lvlText w:val=""/>
      <w:lvlJc w:val="left"/>
      <w:pPr>
        <w:ind w:left="6480" w:hanging="360"/>
      </w:pPr>
      <w:rPr>
        <w:rFonts w:hint="default" w:ascii="Wingdings" w:hAnsi="Wingdings"/>
      </w:rPr>
    </w:lvl>
  </w:abstractNum>
  <w:abstractNum w:abstractNumId="9" w15:restartNumberingAfterBreak="0">
    <w:nsid w:val="4F831FA3"/>
    <w:multiLevelType w:val="hybridMultilevel"/>
    <w:tmpl w:val="0E007D18"/>
    <w:lvl w:ilvl="0" w:tplc="BB96FECA">
      <w:start w:val="18"/>
      <w:numFmt w:val="bullet"/>
      <w:lvlText w:val="-"/>
      <w:lvlJc w:val="left"/>
      <w:pPr>
        <w:ind w:left="720" w:hanging="360"/>
      </w:pPr>
      <w:rPr>
        <w:rFonts w:hint="default" w:ascii="Arial" w:hAnsi="Arial" w:eastAsia="Arial" w:cs="Arial"/>
      </w:rPr>
    </w:lvl>
    <w:lvl w:ilvl="1" w:tplc="20000003" w:tentative="1">
      <w:start w:val="1"/>
      <w:numFmt w:val="bullet"/>
      <w:lvlText w:val="o"/>
      <w:lvlJc w:val="left"/>
      <w:pPr>
        <w:ind w:left="1440" w:hanging="360"/>
      </w:pPr>
      <w:rPr>
        <w:rFonts w:hint="default" w:ascii="Courier New" w:hAnsi="Courier New" w:cs="Courier New"/>
      </w:rPr>
    </w:lvl>
    <w:lvl w:ilvl="2" w:tplc="20000005" w:tentative="1">
      <w:start w:val="1"/>
      <w:numFmt w:val="bullet"/>
      <w:lvlText w:val=""/>
      <w:lvlJc w:val="left"/>
      <w:pPr>
        <w:ind w:left="2160" w:hanging="360"/>
      </w:pPr>
      <w:rPr>
        <w:rFonts w:hint="default" w:ascii="Wingdings" w:hAnsi="Wingdings"/>
      </w:rPr>
    </w:lvl>
    <w:lvl w:ilvl="3" w:tplc="20000001" w:tentative="1">
      <w:start w:val="1"/>
      <w:numFmt w:val="bullet"/>
      <w:lvlText w:val=""/>
      <w:lvlJc w:val="left"/>
      <w:pPr>
        <w:ind w:left="2880" w:hanging="360"/>
      </w:pPr>
      <w:rPr>
        <w:rFonts w:hint="default" w:ascii="Symbol" w:hAnsi="Symbol"/>
      </w:rPr>
    </w:lvl>
    <w:lvl w:ilvl="4" w:tplc="20000003" w:tentative="1">
      <w:start w:val="1"/>
      <w:numFmt w:val="bullet"/>
      <w:lvlText w:val="o"/>
      <w:lvlJc w:val="left"/>
      <w:pPr>
        <w:ind w:left="3600" w:hanging="360"/>
      </w:pPr>
      <w:rPr>
        <w:rFonts w:hint="default" w:ascii="Courier New" w:hAnsi="Courier New" w:cs="Courier New"/>
      </w:rPr>
    </w:lvl>
    <w:lvl w:ilvl="5" w:tplc="20000005" w:tentative="1">
      <w:start w:val="1"/>
      <w:numFmt w:val="bullet"/>
      <w:lvlText w:val=""/>
      <w:lvlJc w:val="left"/>
      <w:pPr>
        <w:ind w:left="4320" w:hanging="360"/>
      </w:pPr>
      <w:rPr>
        <w:rFonts w:hint="default" w:ascii="Wingdings" w:hAnsi="Wingdings"/>
      </w:rPr>
    </w:lvl>
    <w:lvl w:ilvl="6" w:tplc="20000001" w:tentative="1">
      <w:start w:val="1"/>
      <w:numFmt w:val="bullet"/>
      <w:lvlText w:val=""/>
      <w:lvlJc w:val="left"/>
      <w:pPr>
        <w:ind w:left="5040" w:hanging="360"/>
      </w:pPr>
      <w:rPr>
        <w:rFonts w:hint="default" w:ascii="Symbol" w:hAnsi="Symbol"/>
      </w:rPr>
    </w:lvl>
    <w:lvl w:ilvl="7" w:tplc="20000003" w:tentative="1">
      <w:start w:val="1"/>
      <w:numFmt w:val="bullet"/>
      <w:lvlText w:val="o"/>
      <w:lvlJc w:val="left"/>
      <w:pPr>
        <w:ind w:left="5760" w:hanging="360"/>
      </w:pPr>
      <w:rPr>
        <w:rFonts w:hint="default" w:ascii="Courier New" w:hAnsi="Courier New" w:cs="Courier New"/>
      </w:rPr>
    </w:lvl>
    <w:lvl w:ilvl="8" w:tplc="20000005" w:tentative="1">
      <w:start w:val="1"/>
      <w:numFmt w:val="bullet"/>
      <w:lvlText w:val=""/>
      <w:lvlJc w:val="left"/>
      <w:pPr>
        <w:ind w:left="6480" w:hanging="360"/>
      </w:pPr>
      <w:rPr>
        <w:rFonts w:hint="default" w:ascii="Wingdings" w:hAnsi="Wingdings"/>
      </w:rPr>
    </w:lvl>
  </w:abstractNum>
  <w:abstractNum w:abstractNumId="10" w15:restartNumberingAfterBreak="0">
    <w:nsid w:val="6B3F22F7"/>
    <w:multiLevelType w:val="hybridMultilevel"/>
    <w:tmpl w:val="52EECEC4"/>
    <w:lvl w:ilvl="0" w:tplc="08070001">
      <w:start w:val="1"/>
      <w:numFmt w:val="bullet"/>
      <w:lvlText w:val=""/>
      <w:lvlJc w:val="left"/>
      <w:pPr>
        <w:ind w:left="720" w:hanging="360"/>
      </w:pPr>
      <w:rPr>
        <w:rFonts w:hint="default" w:ascii="Symbol" w:hAnsi="Symbol"/>
      </w:rPr>
    </w:lvl>
    <w:lvl w:ilvl="1" w:tplc="08070003" w:tentative="1">
      <w:start w:val="1"/>
      <w:numFmt w:val="bullet"/>
      <w:lvlText w:val="o"/>
      <w:lvlJc w:val="left"/>
      <w:pPr>
        <w:ind w:left="1440" w:hanging="360"/>
      </w:pPr>
      <w:rPr>
        <w:rFonts w:hint="default" w:ascii="Courier New" w:hAnsi="Courier New" w:cs="Courier New"/>
      </w:rPr>
    </w:lvl>
    <w:lvl w:ilvl="2" w:tplc="08070005" w:tentative="1">
      <w:start w:val="1"/>
      <w:numFmt w:val="bullet"/>
      <w:lvlText w:val=""/>
      <w:lvlJc w:val="left"/>
      <w:pPr>
        <w:ind w:left="2160" w:hanging="360"/>
      </w:pPr>
      <w:rPr>
        <w:rFonts w:hint="default" w:ascii="Wingdings" w:hAnsi="Wingdings"/>
      </w:rPr>
    </w:lvl>
    <w:lvl w:ilvl="3" w:tplc="08070001" w:tentative="1">
      <w:start w:val="1"/>
      <w:numFmt w:val="bullet"/>
      <w:lvlText w:val=""/>
      <w:lvlJc w:val="left"/>
      <w:pPr>
        <w:ind w:left="2880" w:hanging="360"/>
      </w:pPr>
      <w:rPr>
        <w:rFonts w:hint="default" w:ascii="Symbol" w:hAnsi="Symbol"/>
      </w:rPr>
    </w:lvl>
    <w:lvl w:ilvl="4" w:tplc="08070003" w:tentative="1">
      <w:start w:val="1"/>
      <w:numFmt w:val="bullet"/>
      <w:lvlText w:val="o"/>
      <w:lvlJc w:val="left"/>
      <w:pPr>
        <w:ind w:left="3600" w:hanging="360"/>
      </w:pPr>
      <w:rPr>
        <w:rFonts w:hint="default" w:ascii="Courier New" w:hAnsi="Courier New" w:cs="Courier New"/>
      </w:rPr>
    </w:lvl>
    <w:lvl w:ilvl="5" w:tplc="08070005" w:tentative="1">
      <w:start w:val="1"/>
      <w:numFmt w:val="bullet"/>
      <w:lvlText w:val=""/>
      <w:lvlJc w:val="left"/>
      <w:pPr>
        <w:ind w:left="4320" w:hanging="360"/>
      </w:pPr>
      <w:rPr>
        <w:rFonts w:hint="default" w:ascii="Wingdings" w:hAnsi="Wingdings"/>
      </w:rPr>
    </w:lvl>
    <w:lvl w:ilvl="6" w:tplc="08070001" w:tentative="1">
      <w:start w:val="1"/>
      <w:numFmt w:val="bullet"/>
      <w:lvlText w:val=""/>
      <w:lvlJc w:val="left"/>
      <w:pPr>
        <w:ind w:left="5040" w:hanging="360"/>
      </w:pPr>
      <w:rPr>
        <w:rFonts w:hint="default" w:ascii="Symbol" w:hAnsi="Symbol"/>
      </w:rPr>
    </w:lvl>
    <w:lvl w:ilvl="7" w:tplc="08070003" w:tentative="1">
      <w:start w:val="1"/>
      <w:numFmt w:val="bullet"/>
      <w:lvlText w:val="o"/>
      <w:lvlJc w:val="left"/>
      <w:pPr>
        <w:ind w:left="5760" w:hanging="360"/>
      </w:pPr>
      <w:rPr>
        <w:rFonts w:hint="default" w:ascii="Courier New" w:hAnsi="Courier New" w:cs="Courier New"/>
      </w:rPr>
    </w:lvl>
    <w:lvl w:ilvl="8" w:tplc="08070005" w:tentative="1">
      <w:start w:val="1"/>
      <w:numFmt w:val="bullet"/>
      <w:lvlText w:val=""/>
      <w:lvlJc w:val="left"/>
      <w:pPr>
        <w:ind w:left="6480" w:hanging="360"/>
      </w:pPr>
      <w:rPr>
        <w:rFonts w:hint="default" w:ascii="Wingdings" w:hAnsi="Wingdings"/>
      </w:rPr>
    </w:lvl>
  </w:abstractNum>
  <w:abstractNum w:abstractNumId="11" w15:restartNumberingAfterBreak="0">
    <w:nsid w:val="7AA14F0D"/>
    <w:multiLevelType w:val="hybridMultilevel"/>
    <w:tmpl w:val="BDE8FF96"/>
    <w:lvl w:ilvl="0" w:tplc="B332F5FC">
      <w:start w:val="1"/>
      <w:numFmt w:val="decimal"/>
      <w:lvlText w:val="%1."/>
      <w:lvlJc w:val="left"/>
      <w:pPr>
        <w:ind w:left="36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5"/>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1"/>
  </w:num>
  <w:num w:numId="4">
    <w:abstractNumId w:val="6"/>
  </w:num>
  <w:num w:numId="5">
    <w:abstractNumId w:val="3"/>
  </w:num>
  <w:num w:numId="6">
    <w:abstractNumId w:val="1"/>
  </w:num>
  <w:num w:numId="7">
    <w:abstractNumId w:val="2"/>
  </w:num>
  <w:num w:numId="8">
    <w:abstractNumId w:val="7"/>
  </w:num>
  <w:num w:numId="9">
    <w:abstractNumId w:val="10"/>
  </w:num>
  <w:num w:numId="10">
    <w:abstractNumId w:val="4"/>
  </w:num>
  <w:num w:numId="11">
    <w:abstractNumId w:val="0"/>
  </w:num>
  <w:num w:numId="12">
    <w:abstractNumId w:val="8"/>
  </w:num>
  <w:num w:numId="13">
    <w:abstractNumId w:val="9"/>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25"/>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trackRevisions w:val="false"/>
  <w:defaultTabStop w:val="708"/>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64C6"/>
    <w:rsid w:val="00003E48"/>
    <w:rsid w:val="00017AF4"/>
    <w:rsid w:val="000478E1"/>
    <w:rsid w:val="0005416A"/>
    <w:rsid w:val="00065E69"/>
    <w:rsid w:val="00072D65"/>
    <w:rsid w:val="000778CE"/>
    <w:rsid w:val="000841BE"/>
    <w:rsid w:val="00087081"/>
    <w:rsid w:val="00090EA1"/>
    <w:rsid w:val="000A01D1"/>
    <w:rsid w:val="000A502D"/>
    <w:rsid w:val="000C26DE"/>
    <w:rsid w:val="000D631C"/>
    <w:rsid w:val="00121906"/>
    <w:rsid w:val="00170D9E"/>
    <w:rsid w:val="001805E1"/>
    <w:rsid w:val="00187CE7"/>
    <w:rsid w:val="00195DD7"/>
    <w:rsid w:val="001A4894"/>
    <w:rsid w:val="001D2CC3"/>
    <w:rsid w:val="001E34B0"/>
    <w:rsid w:val="001E51A2"/>
    <w:rsid w:val="001F6D97"/>
    <w:rsid w:val="00200F8F"/>
    <w:rsid w:val="00206F7D"/>
    <w:rsid w:val="00212C9B"/>
    <w:rsid w:val="002419CD"/>
    <w:rsid w:val="002502B0"/>
    <w:rsid w:val="00254482"/>
    <w:rsid w:val="00276CDD"/>
    <w:rsid w:val="00290619"/>
    <w:rsid w:val="002A24C8"/>
    <w:rsid w:val="002E740B"/>
    <w:rsid w:val="00303C40"/>
    <w:rsid w:val="00306730"/>
    <w:rsid w:val="003138B4"/>
    <w:rsid w:val="00314D27"/>
    <w:rsid w:val="00325068"/>
    <w:rsid w:val="00347A08"/>
    <w:rsid w:val="003640AD"/>
    <w:rsid w:val="00365AD4"/>
    <w:rsid w:val="003838FC"/>
    <w:rsid w:val="00384DE9"/>
    <w:rsid w:val="003A7380"/>
    <w:rsid w:val="003B05E4"/>
    <w:rsid w:val="003B2C27"/>
    <w:rsid w:val="003B66F4"/>
    <w:rsid w:val="003C02CE"/>
    <w:rsid w:val="003E14BF"/>
    <w:rsid w:val="003E4B2E"/>
    <w:rsid w:val="004202F9"/>
    <w:rsid w:val="004241E3"/>
    <w:rsid w:val="00431BF0"/>
    <w:rsid w:val="0044093C"/>
    <w:rsid w:val="00444382"/>
    <w:rsid w:val="00452ABF"/>
    <w:rsid w:val="00472F37"/>
    <w:rsid w:val="004759EA"/>
    <w:rsid w:val="0048291E"/>
    <w:rsid w:val="0048654C"/>
    <w:rsid w:val="004953F7"/>
    <w:rsid w:val="004A05A1"/>
    <w:rsid w:val="004A5582"/>
    <w:rsid w:val="004B3780"/>
    <w:rsid w:val="004B3B92"/>
    <w:rsid w:val="004B4308"/>
    <w:rsid w:val="004C7F4A"/>
    <w:rsid w:val="004D4556"/>
    <w:rsid w:val="004D7D20"/>
    <w:rsid w:val="004E026D"/>
    <w:rsid w:val="004E4AF2"/>
    <w:rsid w:val="004E6D50"/>
    <w:rsid w:val="004F107A"/>
    <w:rsid w:val="004F28BF"/>
    <w:rsid w:val="00515C7E"/>
    <w:rsid w:val="00525A24"/>
    <w:rsid w:val="00552732"/>
    <w:rsid w:val="00570674"/>
    <w:rsid w:val="00574E46"/>
    <w:rsid w:val="00593A1F"/>
    <w:rsid w:val="00594DE8"/>
    <w:rsid w:val="005A5911"/>
    <w:rsid w:val="005B15B5"/>
    <w:rsid w:val="005B4DE4"/>
    <w:rsid w:val="005C200A"/>
    <w:rsid w:val="005D4FC2"/>
    <w:rsid w:val="005E3344"/>
    <w:rsid w:val="005F12B7"/>
    <w:rsid w:val="00607E26"/>
    <w:rsid w:val="00621583"/>
    <w:rsid w:val="00653C7A"/>
    <w:rsid w:val="006542BD"/>
    <w:rsid w:val="00663D7F"/>
    <w:rsid w:val="00672EDD"/>
    <w:rsid w:val="00675A4F"/>
    <w:rsid w:val="0068640C"/>
    <w:rsid w:val="00691C26"/>
    <w:rsid w:val="0069309B"/>
    <w:rsid w:val="0069632F"/>
    <w:rsid w:val="006A1E26"/>
    <w:rsid w:val="006A4593"/>
    <w:rsid w:val="006D7FB8"/>
    <w:rsid w:val="007028EC"/>
    <w:rsid w:val="0072385D"/>
    <w:rsid w:val="00723B78"/>
    <w:rsid w:val="00724809"/>
    <w:rsid w:val="00725B2D"/>
    <w:rsid w:val="00736C48"/>
    <w:rsid w:val="00751BC6"/>
    <w:rsid w:val="007568C1"/>
    <w:rsid w:val="00761683"/>
    <w:rsid w:val="00766E90"/>
    <w:rsid w:val="00783958"/>
    <w:rsid w:val="0079011F"/>
    <w:rsid w:val="00793A7D"/>
    <w:rsid w:val="007A2200"/>
    <w:rsid w:val="007B34E8"/>
    <w:rsid w:val="007B4AC6"/>
    <w:rsid w:val="007D0701"/>
    <w:rsid w:val="007D6F67"/>
    <w:rsid w:val="007E7E0A"/>
    <w:rsid w:val="007F452A"/>
    <w:rsid w:val="007F76B6"/>
    <w:rsid w:val="00810FB0"/>
    <w:rsid w:val="00812458"/>
    <w:rsid w:val="008248AF"/>
    <w:rsid w:val="00827DCC"/>
    <w:rsid w:val="00832B0C"/>
    <w:rsid w:val="00841925"/>
    <w:rsid w:val="0084374F"/>
    <w:rsid w:val="0084545C"/>
    <w:rsid w:val="0085030C"/>
    <w:rsid w:val="00852A9A"/>
    <w:rsid w:val="00854BD4"/>
    <w:rsid w:val="00882260"/>
    <w:rsid w:val="00887226"/>
    <w:rsid w:val="0089055E"/>
    <w:rsid w:val="00894463"/>
    <w:rsid w:val="008A5C31"/>
    <w:rsid w:val="008D3A9F"/>
    <w:rsid w:val="008E328A"/>
    <w:rsid w:val="008E3B4D"/>
    <w:rsid w:val="009161C4"/>
    <w:rsid w:val="00932665"/>
    <w:rsid w:val="00932C5C"/>
    <w:rsid w:val="00951138"/>
    <w:rsid w:val="009577BF"/>
    <w:rsid w:val="00960B47"/>
    <w:rsid w:val="00966A3F"/>
    <w:rsid w:val="00967BEA"/>
    <w:rsid w:val="009932BB"/>
    <w:rsid w:val="009B4A7E"/>
    <w:rsid w:val="009D5780"/>
    <w:rsid w:val="009E0DB5"/>
    <w:rsid w:val="009E5D00"/>
    <w:rsid w:val="009E6A29"/>
    <w:rsid w:val="00A218CF"/>
    <w:rsid w:val="00A368BB"/>
    <w:rsid w:val="00A42D25"/>
    <w:rsid w:val="00A508F2"/>
    <w:rsid w:val="00A57E38"/>
    <w:rsid w:val="00A77F16"/>
    <w:rsid w:val="00A81568"/>
    <w:rsid w:val="00A8486A"/>
    <w:rsid w:val="00AA10D7"/>
    <w:rsid w:val="00AB69BA"/>
    <w:rsid w:val="00AC55A7"/>
    <w:rsid w:val="00AD3C46"/>
    <w:rsid w:val="00AE75C9"/>
    <w:rsid w:val="00B155E5"/>
    <w:rsid w:val="00B3366C"/>
    <w:rsid w:val="00B4282D"/>
    <w:rsid w:val="00B508A7"/>
    <w:rsid w:val="00B521F1"/>
    <w:rsid w:val="00B52FD5"/>
    <w:rsid w:val="00B61C32"/>
    <w:rsid w:val="00B741A3"/>
    <w:rsid w:val="00B85E85"/>
    <w:rsid w:val="00B92671"/>
    <w:rsid w:val="00B9502B"/>
    <w:rsid w:val="00BB1321"/>
    <w:rsid w:val="00BB1BCF"/>
    <w:rsid w:val="00BB49D9"/>
    <w:rsid w:val="00BC771C"/>
    <w:rsid w:val="00C1182B"/>
    <w:rsid w:val="00C20512"/>
    <w:rsid w:val="00C22834"/>
    <w:rsid w:val="00C2412A"/>
    <w:rsid w:val="00C24227"/>
    <w:rsid w:val="00C24886"/>
    <w:rsid w:val="00C70EFF"/>
    <w:rsid w:val="00C936F7"/>
    <w:rsid w:val="00CA3EDC"/>
    <w:rsid w:val="00CA773D"/>
    <w:rsid w:val="00CB079F"/>
    <w:rsid w:val="00CB6EE4"/>
    <w:rsid w:val="00CC1CFA"/>
    <w:rsid w:val="00D46A3B"/>
    <w:rsid w:val="00D54077"/>
    <w:rsid w:val="00D61CF2"/>
    <w:rsid w:val="00D731AE"/>
    <w:rsid w:val="00D84B27"/>
    <w:rsid w:val="00DA1876"/>
    <w:rsid w:val="00DA4F15"/>
    <w:rsid w:val="00DA5D31"/>
    <w:rsid w:val="00DC49C5"/>
    <w:rsid w:val="00DF409A"/>
    <w:rsid w:val="00E14826"/>
    <w:rsid w:val="00E47F47"/>
    <w:rsid w:val="00E52224"/>
    <w:rsid w:val="00E54D08"/>
    <w:rsid w:val="00E66D79"/>
    <w:rsid w:val="00E81061"/>
    <w:rsid w:val="00E84933"/>
    <w:rsid w:val="00E85DEC"/>
    <w:rsid w:val="00E90AB8"/>
    <w:rsid w:val="00E92C95"/>
    <w:rsid w:val="00E947DF"/>
    <w:rsid w:val="00EA53E2"/>
    <w:rsid w:val="00EB3727"/>
    <w:rsid w:val="00EC64C6"/>
    <w:rsid w:val="00EE3C34"/>
    <w:rsid w:val="00EE5A51"/>
    <w:rsid w:val="00EE75F7"/>
    <w:rsid w:val="00F1331B"/>
    <w:rsid w:val="00F152AE"/>
    <w:rsid w:val="00F16903"/>
    <w:rsid w:val="00F3370C"/>
    <w:rsid w:val="00F35672"/>
    <w:rsid w:val="00F40ED9"/>
    <w:rsid w:val="00F619C7"/>
    <w:rsid w:val="00F679A2"/>
    <w:rsid w:val="00F90329"/>
    <w:rsid w:val="00F93D4A"/>
    <w:rsid w:val="00FA121E"/>
    <w:rsid w:val="00FE0ACA"/>
    <w:rsid w:val="208F5FA0"/>
    <w:rsid w:val="6FF3BA0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50756948"/>
  <w15:docId w15:val="{92A6897A-88C8-48E8-8EC0-82018FEB599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Arial" w:hAnsi="Arial" w:eastAsia="Arial" w:cs="Times New Roman"/>
        <w:lang w:val="de-CH" w:eastAsia="de-CH"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lsdException w:name="heading 4" w:uiPriority="9" w:semiHidden="1" w:unhideWhenUsed="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Standard" w:default="1">
    <w:name w:val="Normal"/>
    <w:qFormat/>
    <w:rsid w:val="00D84B27"/>
    <w:pPr>
      <w:spacing w:after="120" w:line="248" w:lineRule="exact"/>
    </w:pPr>
    <w:rPr>
      <w:sz w:val="21"/>
      <w:lang w:eastAsia="en-US"/>
    </w:rPr>
  </w:style>
  <w:style w:type="paragraph" w:styleId="berschrift1">
    <w:name w:val="heading 1"/>
    <w:basedOn w:val="Standard"/>
    <w:next w:val="Standard"/>
    <w:link w:val="berschrift1Zchn"/>
    <w:uiPriority w:val="9"/>
    <w:qFormat/>
    <w:rsid w:val="00087081"/>
    <w:pPr>
      <w:keepNext/>
      <w:keepLines/>
      <w:contextualSpacing/>
      <w:outlineLvl w:val="0"/>
    </w:pPr>
    <w:rPr>
      <w:rFonts w:ascii="Arial Black" w:hAnsi="Arial Black" w:eastAsia="Times New Roman"/>
      <w:bCs/>
      <w:color w:val="000000"/>
      <w:sz w:val="24"/>
      <w:szCs w:val="28"/>
    </w:rPr>
  </w:style>
  <w:style w:type="paragraph" w:styleId="berschrift2">
    <w:name w:val="heading 2"/>
    <w:basedOn w:val="Standard"/>
    <w:next w:val="Standard"/>
    <w:link w:val="berschrift2Zchn"/>
    <w:uiPriority w:val="9"/>
    <w:unhideWhenUsed/>
    <w:qFormat/>
    <w:rsid w:val="0084374F"/>
    <w:pPr>
      <w:keepNext/>
      <w:keepLines/>
      <w:outlineLvl w:val="1"/>
    </w:pPr>
    <w:rPr>
      <w:rFonts w:ascii="Arial Black" w:hAnsi="Arial Black" w:eastAsia="Times New Roman"/>
      <w:bCs/>
      <w:color w:val="000000"/>
      <w:szCs w:val="26"/>
    </w:rPr>
  </w:style>
  <w:style w:type="paragraph" w:styleId="berschrift3">
    <w:name w:val="heading 3"/>
    <w:basedOn w:val="Standard"/>
    <w:next w:val="Standard"/>
    <w:link w:val="berschrift3Zchn"/>
    <w:uiPriority w:val="9"/>
    <w:unhideWhenUsed/>
    <w:rsid w:val="00594DE8"/>
    <w:pPr>
      <w:keepNext/>
      <w:keepLines/>
      <w:outlineLvl w:val="2"/>
    </w:pPr>
    <w:rPr>
      <w:rFonts w:ascii="Arial Black" w:hAnsi="Arial Black" w:eastAsia="Times New Roman"/>
      <w:bCs/>
    </w:rPr>
  </w:style>
  <w:style w:type="paragraph" w:styleId="berschrift4">
    <w:name w:val="heading 4"/>
    <w:basedOn w:val="Standard"/>
    <w:next w:val="Standard"/>
    <w:link w:val="berschrift4Zchn"/>
    <w:uiPriority w:val="9"/>
    <w:semiHidden/>
    <w:unhideWhenUsed/>
    <w:rsid w:val="00F679A2"/>
    <w:pPr>
      <w:keepNext/>
      <w:keepLines/>
      <w:spacing w:before="40" w:after="0"/>
      <w:outlineLvl w:val="3"/>
    </w:pPr>
    <w:rPr>
      <w:rFonts w:asciiTheme="majorHAnsi" w:hAnsiTheme="majorHAnsi" w:eastAsiaTheme="majorEastAsia" w:cstheme="majorBidi"/>
      <w:i/>
      <w:iCs/>
      <w:color w:val="365F91" w:themeColor="accent1" w:themeShade="BF"/>
    </w:rPr>
  </w:style>
  <w:style w:type="character" w:styleId="Absatz-Standardschriftart" w:default="1">
    <w:name w:val="Default Paragraph Font"/>
    <w:uiPriority w:val="1"/>
    <w:semiHidden/>
    <w:unhideWhenUsed/>
  </w:style>
  <w:style w:type="table" w:styleId="NormaleTabelle" w:default="1">
    <w:name w:val="Normal Table"/>
    <w:uiPriority w:val="99"/>
    <w:semiHidden/>
    <w:unhideWhenUsed/>
    <w:tblPr>
      <w:tblInd w:w="0" w:type="dxa"/>
      <w:tblCellMar>
        <w:top w:w="0" w:type="dxa"/>
        <w:left w:w="108" w:type="dxa"/>
        <w:bottom w:w="0" w:type="dxa"/>
        <w:right w:w="108" w:type="dxa"/>
      </w:tblCellMar>
    </w:tblPr>
  </w:style>
  <w:style w:type="numbering" w:styleId="KeineListe" w:default="1">
    <w:name w:val="No List"/>
    <w:uiPriority w:val="99"/>
    <w:semiHidden/>
    <w:unhideWhenUsed/>
  </w:style>
  <w:style w:type="paragraph" w:styleId="Kopfzeile">
    <w:name w:val="header"/>
    <w:basedOn w:val="Standard"/>
    <w:link w:val="KopfzeileZchn"/>
    <w:uiPriority w:val="99"/>
    <w:unhideWhenUsed/>
    <w:rsid w:val="00CA773D"/>
    <w:pPr>
      <w:tabs>
        <w:tab w:val="center" w:pos="4536"/>
        <w:tab w:val="right" w:pos="9072"/>
      </w:tabs>
      <w:spacing w:line="480" w:lineRule="exact"/>
      <w:ind w:left="-28"/>
    </w:pPr>
    <w:rPr>
      <w:rFonts w:ascii="Arial Black" w:hAnsi="Arial Black"/>
      <w:color w:val="000000"/>
      <w:spacing w:val="-20"/>
      <w:sz w:val="48"/>
    </w:rPr>
  </w:style>
  <w:style w:type="character" w:styleId="KopfzeileZchn" w:customStyle="1">
    <w:name w:val="Kopfzeile Zchn"/>
    <w:link w:val="Kopfzeile"/>
    <w:uiPriority w:val="99"/>
    <w:rsid w:val="00CA773D"/>
    <w:rPr>
      <w:rFonts w:ascii="Arial Black" w:hAnsi="Arial Black"/>
      <w:color w:val="000000"/>
      <w:spacing w:val="-20"/>
      <w:sz w:val="48"/>
    </w:rPr>
  </w:style>
  <w:style w:type="paragraph" w:styleId="Fuzeile">
    <w:name w:val="footer"/>
    <w:basedOn w:val="Standard"/>
    <w:link w:val="FuzeileZchn"/>
    <w:uiPriority w:val="99"/>
    <w:unhideWhenUsed/>
    <w:rsid w:val="00E54D08"/>
    <w:pPr>
      <w:tabs>
        <w:tab w:val="center" w:pos="4536"/>
        <w:tab w:val="right" w:pos="9072"/>
      </w:tabs>
    </w:pPr>
  </w:style>
  <w:style w:type="character" w:styleId="FuzeileZchn" w:customStyle="1">
    <w:name w:val="Fußzeile Zchn"/>
    <w:link w:val="Fuzeile"/>
    <w:uiPriority w:val="99"/>
    <w:rsid w:val="00E54D08"/>
    <w:rPr>
      <w:sz w:val="21"/>
    </w:rPr>
  </w:style>
  <w:style w:type="character" w:styleId="berschrift1Zchn" w:customStyle="1">
    <w:name w:val="Überschrift 1 Zchn"/>
    <w:link w:val="berschrift1"/>
    <w:uiPriority w:val="9"/>
    <w:rsid w:val="00087081"/>
    <w:rPr>
      <w:rFonts w:ascii="Arial Black" w:hAnsi="Arial Black" w:eastAsia="Times New Roman"/>
      <w:bCs/>
      <w:color w:val="000000"/>
      <w:sz w:val="24"/>
      <w:szCs w:val="28"/>
      <w:lang w:eastAsia="en-US"/>
    </w:rPr>
  </w:style>
  <w:style w:type="character" w:styleId="berschrift2Zchn" w:customStyle="1">
    <w:name w:val="Überschrift 2 Zchn"/>
    <w:link w:val="berschrift2"/>
    <w:uiPriority w:val="9"/>
    <w:rsid w:val="0084374F"/>
    <w:rPr>
      <w:rFonts w:ascii="Arial Black" w:hAnsi="Arial Black" w:eastAsia="Times New Roman" w:cs="Times New Roman"/>
      <w:bCs/>
      <w:color w:val="000000"/>
      <w:sz w:val="21"/>
      <w:szCs w:val="26"/>
    </w:rPr>
  </w:style>
  <w:style w:type="paragraph" w:styleId="Kopfzeileklein" w:customStyle="1">
    <w:name w:val="Kopfzeile_klein"/>
    <w:basedOn w:val="Kopfzeile"/>
    <w:rsid w:val="004E026D"/>
    <w:pPr>
      <w:spacing w:line="200" w:lineRule="exact"/>
      <w:ind w:left="0"/>
      <w:contextualSpacing/>
    </w:pPr>
    <w:rPr>
      <w:spacing w:val="0"/>
      <w:sz w:val="16"/>
    </w:rPr>
  </w:style>
  <w:style w:type="table" w:styleId="Tabellenraster">
    <w:name w:val="Table Grid"/>
    <w:basedOn w:val="NormaleTabelle"/>
    <w:uiPriority w:val="59"/>
    <w:rsid w:val="00BC771C"/>
    <w:pPr>
      <w:spacing w:line="248" w:lineRule="exact"/>
    </w:pPr>
    <w:rPr>
      <w:sz w:val="21"/>
    </w:rPr>
    <w:tblPr>
      <w:tblCellMar>
        <w:left w:w="0" w:type="dxa"/>
        <w:right w:w="0" w:type="dxa"/>
      </w:tblCellMar>
    </w:tblPr>
  </w:style>
  <w:style w:type="character" w:styleId="berschrift3Zchn" w:customStyle="1">
    <w:name w:val="Überschrift 3 Zchn"/>
    <w:link w:val="berschrift3"/>
    <w:uiPriority w:val="9"/>
    <w:rsid w:val="00594DE8"/>
    <w:rPr>
      <w:rFonts w:ascii="Arial Black" w:hAnsi="Arial Black" w:eastAsia="Times New Roman" w:cs="Times New Roman"/>
      <w:bCs/>
      <w:sz w:val="21"/>
    </w:rPr>
  </w:style>
  <w:style w:type="paragraph" w:styleId="Sprechblasentext">
    <w:name w:val="Balloon Text"/>
    <w:basedOn w:val="Standard"/>
    <w:link w:val="SprechblasentextZchn"/>
    <w:uiPriority w:val="99"/>
    <w:semiHidden/>
    <w:unhideWhenUsed/>
    <w:rsid w:val="00DA5D31"/>
    <w:pPr>
      <w:spacing w:line="240" w:lineRule="auto"/>
    </w:pPr>
    <w:rPr>
      <w:rFonts w:ascii="Tahoma" w:hAnsi="Tahoma" w:cs="Tahoma"/>
      <w:sz w:val="16"/>
      <w:szCs w:val="16"/>
    </w:rPr>
  </w:style>
  <w:style w:type="character" w:styleId="SprechblasentextZchn" w:customStyle="1">
    <w:name w:val="Sprechblasentext Zchn"/>
    <w:link w:val="Sprechblasentext"/>
    <w:uiPriority w:val="99"/>
    <w:semiHidden/>
    <w:rsid w:val="00DA5D31"/>
    <w:rPr>
      <w:rFonts w:ascii="Tahoma" w:hAnsi="Tahoma" w:cs="Tahoma"/>
      <w:sz w:val="16"/>
      <w:szCs w:val="16"/>
    </w:rPr>
  </w:style>
  <w:style w:type="paragraph" w:styleId="Titel">
    <w:name w:val="Title"/>
    <w:basedOn w:val="Standard"/>
    <w:next w:val="Standard"/>
    <w:link w:val="TitelZchn"/>
    <w:uiPriority w:val="10"/>
    <w:qFormat/>
    <w:rsid w:val="00F35672"/>
    <w:pPr>
      <w:spacing w:after="200" w:line="390" w:lineRule="exact"/>
      <w:ind w:left="-28"/>
      <w:contextualSpacing/>
    </w:pPr>
    <w:rPr>
      <w:rFonts w:ascii="Arial Black" w:hAnsi="Arial Black" w:eastAsia="Times New Roman"/>
      <w:color w:val="000000"/>
      <w:spacing w:val="-20"/>
      <w:kern w:val="28"/>
      <w:sz w:val="48"/>
      <w:szCs w:val="52"/>
    </w:rPr>
  </w:style>
  <w:style w:type="character" w:styleId="TitelZchn" w:customStyle="1">
    <w:name w:val="Titel Zchn"/>
    <w:link w:val="Titel"/>
    <w:uiPriority w:val="10"/>
    <w:rsid w:val="00F35672"/>
    <w:rPr>
      <w:rFonts w:ascii="Arial Black" w:hAnsi="Arial Black" w:eastAsia="Times New Roman" w:cs="Times New Roman"/>
      <w:color w:val="000000"/>
      <w:spacing w:val="-20"/>
      <w:kern w:val="28"/>
      <w:sz w:val="48"/>
      <w:szCs w:val="52"/>
    </w:rPr>
  </w:style>
  <w:style w:type="paragraph" w:styleId="KopfzeileStandard" w:customStyle="1">
    <w:name w:val="Kopfzeile_Standard"/>
    <w:basedOn w:val="Standard"/>
    <w:rsid w:val="00F619C7"/>
    <w:rPr>
      <w:color w:val="000000"/>
    </w:rPr>
  </w:style>
  <w:style w:type="numbering" w:styleId="ListeAufzhlung" w:customStyle="1">
    <w:name w:val="Liste_Aufzählung"/>
    <w:uiPriority w:val="99"/>
    <w:rsid w:val="00AC55A7"/>
    <w:pPr>
      <w:numPr>
        <w:numId w:val="1"/>
      </w:numPr>
    </w:pPr>
  </w:style>
  <w:style w:type="character" w:styleId="Hyperlink">
    <w:name w:val="Hyperlink"/>
    <w:uiPriority w:val="99"/>
    <w:unhideWhenUsed/>
    <w:rsid w:val="00EC64C6"/>
    <w:rPr>
      <w:color w:val="0000FF"/>
      <w:u w:val="single"/>
    </w:rPr>
  </w:style>
  <w:style w:type="paragraph" w:styleId="Inhaltsverzeichnisberschrift">
    <w:name w:val="TOC Heading"/>
    <w:basedOn w:val="berschrift1"/>
    <w:next w:val="Standard"/>
    <w:uiPriority w:val="39"/>
    <w:unhideWhenUsed/>
    <w:qFormat/>
    <w:rsid w:val="004E6D50"/>
    <w:pPr>
      <w:spacing w:before="240" w:line="259" w:lineRule="auto"/>
      <w:contextualSpacing w:val="0"/>
      <w:outlineLvl w:val="9"/>
    </w:pPr>
    <w:rPr>
      <w:rFonts w:ascii="Calibri Light" w:hAnsi="Calibri Light"/>
      <w:b/>
      <w:bCs w:val="0"/>
      <w:color w:val="auto"/>
      <w:sz w:val="32"/>
      <w:szCs w:val="32"/>
      <w:lang w:eastAsia="de-CH"/>
    </w:rPr>
  </w:style>
  <w:style w:type="paragraph" w:styleId="Verzeichnis2">
    <w:name w:val="toc 2"/>
    <w:basedOn w:val="Standard"/>
    <w:next w:val="Standard"/>
    <w:autoRedefine/>
    <w:uiPriority w:val="39"/>
    <w:unhideWhenUsed/>
    <w:rsid w:val="00D84B27"/>
    <w:pPr>
      <w:spacing w:after="100" w:line="259" w:lineRule="auto"/>
      <w:ind w:left="220"/>
    </w:pPr>
    <w:rPr>
      <w:rFonts w:ascii="Calibri" w:hAnsi="Calibri" w:eastAsia="Times New Roman"/>
      <w:sz w:val="22"/>
      <w:szCs w:val="22"/>
      <w:lang w:eastAsia="de-CH"/>
    </w:rPr>
  </w:style>
  <w:style w:type="paragraph" w:styleId="Verzeichnis1">
    <w:name w:val="toc 1"/>
    <w:basedOn w:val="Standard"/>
    <w:next w:val="Standard"/>
    <w:autoRedefine/>
    <w:uiPriority w:val="39"/>
    <w:unhideWhenUsed/>
    <w:rsid w:val="00D84B27"/>
    <w:pPr>
      <w:spacing w:after="100" w:line="259" w:lineRule="auto"/>
    </w:pPr>
    <w:rPr>
      <w:rFonts w:ascii="Calibri" w:hAnsi="Calibri" w:eastAsia="Times New Roman"/>
      <w:sz w:val="22"/>
      <w:szCs w:val="22"/>
      <w:lang w:eastAsia="de-CH"/>
    </w:rPr>
  </w:style>
  <w:style w:type="paragraph" w:styleId="Verzeichnis3">
    <w:name w:val="toc 3"/>
    <w:basedOn w:val="Standard"/>
    <w:next w:val="Standard"/>
    <w:autoRedefine/>
    <w:uiPriority w:val="39"/>
    <w:unhideWhenUsed/>
    <w:rsid w:val="00D84B27"/>
    <w:pPr>
      <w:spacing w:after="100" w:line="259" w:lineRule="auto"/>
      <w:ind w:left="440"/>
    </w:pPr>
    <w:rPr>
      <w:rFonts w:ascii="Calibri" w:hAnsi="Calibri" w:eastAsia="Times New Roman"/>
      <w:sz w:val="22"/>
      <w:szCs w:val="22"/>
      <w:lang w:eastAsia="de-CH"/>
    </w:rPr>
  </w:style>
  <w:style w:type="table" w:styleId="Gitternetztabelle1hell">
    <w:name w:val="Grid Table 1 Light"/>
    <w:basedOn w:val="NormaleTabelle"/>
    <w:uiPriority w:val="46"/>
    <w:rsid w:val="00D84B27"/>
    <w:tblPr>
      <w:tblStyleRowBandSize w:val="1"/>
      <w:tblStyleColBandSize w:val="1"/>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Pr>
    <w:tblStylePr w:type="firstRow">
      <w:rPr>
        <w:b/>
        <w:bCs/>
      </w:rPr>
      <w:tblPr/>
      <w:tcPr>
        <w:tcBorders>
          <w:bottom w:val="single" w:color="666666" w:sz="12" w:space="0"/>
        </w:tcBorders>
      </w:tcPr>
    </w:tblStylePr>
    <w:tblStylePr w:type="lastRow">
      <w:rPr>
        <w:b/>
        <w:bCs/>
      </w:rPr>
      <w:tblPr/>
      <w:tcPr>
        <w:tcBorders>
          <w:top w:val="double" w:color="666666" w:sz="2" w:space="0"/>
        </w:tcBorders>
      </w:tcPr>
    </w:tblStylePr>
    <w:tblStylePr w:type="firstCol">
      <w:rPr>
        <w:b/>
        <w:bCs/>
      </w:rPr>
    </w:tblStylePr>
    <w:tblStylePr w:type="lastCol">
      <w:rPr>
        <w:b/>
        <w:bCs/>
      </w:rPr>
    </w:tblStylePr>
  </w:style>
  <w:style w:type="paragraph" w:styleId="Beschriftung">
    <w:name w:val="caption"/>
    <w:basedOn w:val="Standard"/>
    <w:next w:val="Standard"/>
    <w:uiPriority w:val="35"/>
    <w:unhideWhenUsed/>
    <w:qFormat/>
    <w:rsid w:val="00F1331B"/>
    <w:pPr>
      <w:spacing w:after="0" w:line="240" w:lineRule="auto"/>
    </w:pPr>
    <w:rPr>
      <w:iCs/>
      <w:sz w:val="18"/>
      <w:szCs w:val="18"/>
    </w:rPr>
  </w:style>
  <w:style w:type="paragraph" w:styleId="Abbildungsverzeichnis">
    <w:name w:val="table of figures"/>
    <w:basedOn w:val="Standard"/>
    <w:next w:val="Standard"/>
    <w:uiPriority w:val="99"/>
    <w:unhideWhenUsed/>
    <w:rsid w:val="00444382"/>
    <w:pPr>
      <w:spacing w:after="0"/>
    </w:pPr>
  </w:style>
  <w:style w:type="paragraph" w:styleId="Listenabsatz">
    <w:name w:val="List Paragraph"/>
    <w:basedOn w:val="Standard"/>
    <w:autoRedefine/>
    <w:uiPriority w:val="34"/>
    <w:rsid w:val="00A57E38"/>
    <w:pPr>
      <w:numPr>
        <w:numId w:val="8"/>
      </w:numPr>
      <w:contextualSpacing/>
    </w:pPr>
  </w:style>
  <w:style w:type="paragraph" w:styleId="Nummerierung" w:customStyle="1">
    <w:name w:val="Nummerierung"/>
    <w:basedOn w:val="Standard"/>
    <w:autoRedefine/>
    <w:rsid w:val="00827DCC"/>
    <w:pPr>
      <w:numPr>
        <w:numId w:val="4"/>
      </w:numPr>
      <w:spacing w:after="0"/>
    </w:pPr>
  </w:style>
  <w:style w:type="table" w:styleId="EinfacheTabelle5">
    <w:name w:val="Plain Table 5"/>
    <w:basedOn w:val="NormaleTabelle"/>
    <w:uiPriority w:val="45"/>
    <w:rsid w:val="00F679A2"/>
    <w:tblPr>
      <w:tblStyleRowBandSize w:val="1"/>
      <w:tblStyleColBandSize w:val="1"/>
    </w:tblPr>
    <w:tblStylePr w:type="firstRow">
      <w:rPr>
        <w:rFonts w:asciiTheme="majorHAnsi" w:hAnsiTheme="majorHAnsi" w:eastAsiaTheme="majorEastAsia" w:cstheme="majorBidi"/>
        <w:i/>
        <w:iCs/>
        <w:sz w:val="26"/>
      </w:rPr>
      <w:tblPr/>
      <w:tcPr>
        <w:tcBorders>
          <w:bottom w:val="single" w:color="7F7F7F" w:themeColor="text1" w:themeTint="80"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7F7F7F" w:themeColor="text1" w:themeTint="80"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7F7F7F" w:themeColor="text1" w:themeTint="80"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7F7F7F" w:themeColor="text1" w:themeTint="80"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berschrift4Zchn" w:customStyle="1">
    <w:name w:val="Überschrift 4 Zchn"/>
    <w:basedOn w:val="Absatz-Standardschriftart"/>
    <w:link w:val="berschrift4"/>
    <w:uiPriority w:val="9"/>
    <w:semiHidden/>
    <w:rsid w:val="00F679A2"/>
    <w:rPr>
      <w:rFonts w:asciiTheme="majorHAnsi" w:hAnsiTheme="majorHAnsi" w:eastAsiaTheme="majorEastAsia" w:cstheme="majorBidi"/>
      <w:i/>
      <w:iCs/>
      <w:color w:val="365F91" w:themeColor="accent1" w:themeShade="BF"/>
      <w:sz w:val="21"/>
      <w:lang w:eastAsia="en-US"/>
    </w:rPr>
  </w:style>
  <w:style w:type="paragraph" w:styleId="BrieftextBZZ" w:customStyle="1">
    <w:name w:val="Brieftext_BZZ"/>
    <w:link w:val="BrieftextBZZZchn"/>
    <w:qFormat/>
    <w:rsid w:val="00384DE9"/>
    <w:pPr>
      <w:spacing w:after="120"/>
      <w:ind w:right="284"/>
    </w:pPr>
    <w:rPr>
      <w:rFonts w:eastAsia="Calibri" w:cs="Arial"/>
      <w:sz w:val="22"/>
      <w:lang w:eastAsia="en-US"/>
    </w:rPr>
  </w:style>
  <w:style w:type="character" w:styleId="BrieftextBZZZchn" w:customStyle="1">
    <w:name w:val="Brieftext_BZZ Zchn"/>
    <w:link w:val="BrieftextBZZ"/>
    <w:rsid w:val="00384DE9"/>
    <w:rPr>
      <w:rFonts w:eastAsia="Calibri" w:cs="Arial"/>
      <w:sz w:val="22"/>
      <w:lang w:eastAsia="en-US"/>
    </w:rPr>
  </w:style>
  <w:style w:type="character" w:styleId="BesuchterLink">
    <w:name w:val="FollowedHyperlink"/>
    <w:basedOn w:val="Absatz-Standardschriftart"/>
    <w:uiPriority w:val="99"/>
    <w:semiHidden/>
    <w:unhideWhenUsed/>
    <w:rsid w:val="00E85DE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0250716">
      <w:bodyDiv w:val="1"/>
      <w:marLeft w:val="0"/>
      <w:marRight w:val="0"/>
      <w:marTop w:val="0"/>
      <w:marBottom w:val="0"/>
      <w:divBdr>
        <w:top w:val="none" w:sz="0" w:space="0" w:color="auto"/>
        <w:left w:val="none" w:sz="0" w:space="0" w:color="auto"/>
        <w:bottom w:val="none" w:sz="0" w:space="0" w:color="auto"/>
        <w:right w:val="none" w:sz="0" w:space="0" w:color="auto"/>
      </w:divBdr>
      <w:divsChild>
        <w:div w:id="403840951">
          <w:marLeft w:val="0"/>
          <w:marRight w:val="0"/>
          <w:marTop w:val="0"/>
          <w:marBottom w:val="0"/>
          <w:divBdr>
            <w:top w:val="none" w:sz="0" w:space="0" w:color="auto"/>
            <w:left w:val="none" w:sz="0" w:space="0" w:color="auto"/>
            <w:bottom w:val="none" w:sz="0" w:space="0" w:color="auto"/>
            <w:right w:val="none" w:sz="0" w:space="0" w:color="auto"/>
          </w:divBdr>
        </w:div>
      </w:divsChild>
    </w:div>
    <w:div w:id="1827740152">
      <w:bodyDiv w:val="1"/>
      <w:marLeft w:val="0"/>
      <w:marRight w:val="0"/>
      <w:marTop w:val="0"/>
      <w:marBottom w:val="0"/>
      <w:divBdr>
        <w:top w:val="none" w:sz="0" w:space="0" w:color="auto"/>
        <w:left w:val="none" w:sz="0" w:space="0" w:color="auto"/>
        <w:bottom w:val="none" w:sz="0" w:space="0" w:color="auto"/>
        <w:right w:val="none" w:sz="0" w:space="0" w:color="auto"/>
      </w:divBdr>
      <w:divsChild>
        <w:div w:id="1125125918">
          <w:marLeft w:val="0"/>
          <w:marRight w:val="0"/>
          <w:marTop w:val="0"/>
          <w:marBottom w:val="0"/>
          <w:divBdr>
            <w:top w:val="none" w:sz="0" w:space="0" w:color="auto"/>
            <w:left w:val="none" w:sz="0" w:space="0" w:color="auto"/>
            <w:bottom w:val="none" w:sz="0" w:space="0" w:color="auto"/>
            <w:right w:val="none" w:sz="0" w:space="0" w:color="auto"/>
          </w:divBdr>
          <w:divsChild>
            <w:div w:id="315307414">
              <w:marLeft w:val="0"/>
              <w:marRight w:val="0"/>
              <w:marTop w:val="0"/>
              <w:marBottom w:val="0"/>
              <w:divBdr>
                <w:top w:val="none" w:sz="0" w:space="0" w:color="auto"/>
                <w:left w:val="none" w:sz="0" w:space="0" w:color="auto"/>
                <w:bottom w:val="none" w:sz="0" w:space="0" w:color="auto"/>
                <w:right w:val="none" w:sz="0" w:space="0" w:color="auto"/>
              </w:divBdr>
              <w:divsChild>
                <w:div w:id="822505832">
                  <w:marLeft w:val="0"/>
                  <w:marRight w:val="0"/>
                  <w:marTop w:val="0"/>
                  <w:marBottom w:val="0"/>
                  <w:divBdr>
                    <w:top w:val="none" w:sz="0" w:space="0" w:color="auto"/>
                    <w:left w:val="none" w:sz="0" w:space="0" w:color="auto"/>
                    <w:bottom w:val="none" w:sz="0" w:space="0" w:color="auto"/>
                    <w:right w:val="none" w:sz="0" w:space="0" w:color="auto"/>
                  </w:divBdr>
                  <w:divsChild>
                    <w:div w:id="938177685">
                      <w:marLeft w:val="0"/>
                      <w:marRight w:val="0"/>
                      <w:marTop w:val="0"/>
                      <w:marBottom w:val="0"/>
                      <w:divBdr>
                        <w:top w:val="none" w:sz="0" w:space="0" w:color="auto"/>
                        <w:left w:val="none" w:sz="0" w:space="0" w:color="auto"/>
                        <w:bottom w:val="none" w:sz="0" w:space="0" w:color="auto"/>
                        <w:right w:val="none" w:sz="0" w:space="0" w:color="auto"/>
                      </w:divBdr>
                      <w:divsChild>
                        <w:div w:id="138787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010330">
                  <w:marLeft w:val="0"/>
                  <w:marRight w:val="0"/>
                  <w:marTop w:val="0"/>
                  <w:marBottom w:val="0"/>
                  <w:divBdr>
                    <w:top w:val="none" w:sz="0" w:space="0" w:color="auto"/>
                    <w:left w:val="none" w:sz="0" w:space="0" w:color="auto"/>
                    <w:bottom w:val="none" w:sz="0" w:space="0" w:color="auto"/>
                    <w:right w:val="none" w:sz="0" w:space="0" w:color="auto"/>
                  </w:divBdr>
                  <w:divsChild>
                    <w:div w:id="1552841336">
                      <w:marLeft w:val="0"/>
                      <w:marRight w:val="0"/>
                      <w:marTop w:val="0"/>
                      <w:marBottom w:val="0"/>
                      <w:divBdr>
                        <w:top w:val="none" w:sz="0" w:space="0" w:color="auto"/>
                        <w:left w:val="none" w:sz="0" w:space="0" w:color="auto"/>
                        <w:bottom w:val="none" w:sz="0" w:space="0" w:color="auto"/>
                        <w:right w:val="none" w:sz="0" w:space="0" w:color="auto"/>
                      </w:divBdr>
                    </w:div>
                    <w:div w:id="13148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eader" Target="header1.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image" Target="media/image1.png" Id="rId12" /><Relationship Type="http://schemas.openxmlformats.org/officeDocument/2006/relationships/theme" Target="theme/theme1.xml" Id="rId17" /><Relationship Type="http://schemas.openxmlformats.org/officeDocument/2006/relationships/customXml" Target="../customXml/item2.xml" Id="rId2" /><Relationship Type="http://schemas.openxmlformats.org/officeDocument/2006/relationships/fontTable" Target="fontTable.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yperlink" Target="https://de.wikipedia.org/wiki/SMART_(Projektmanagement)" TargetMode="External" Id="rId11" /><Relationship Type="http://schemas.openxmlformats.org/officeDocument/2006/relationships/numbering" Target="numbering.xml" Id="rId5" /><Relationship Type="http://schemas.openxmlformats.org/officeDocument/2006/relationships/header" Target="header2.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oter" Target="footer1.xml" Id="rId14" /></Relationships>
</file>

<file path=word/_rels/header1.xml.rels><?xml version="1.0" encoding="UTF-8" standalone="yes"?>
<Relationships xmlns="http://schemas.openxmlformats.org/package/2006/relationships"><Relationship Id="rId2" Type="http://schemas.openxmlformats.org/officeDocument/2006/relationships/image" Target="media/image3.wmf"/><Relationship Id="rId1" Type="http://schemas.openxmlformats.org/officeDocument/2006/relationships/image" Target="media/image2.wmf"/></Relationships>
</file>

<file path=word/_rels/header2.xml.rels><?xml version="1.0" encoding="UTF-8" standalone="yes"?>
<Relationships xmlns="http://schemas.openxmlformats.org/package/2006/relationships"><Relationship Id="rId3" Type="http://schemas.openxmlformats.org/officeDocument/2006/relationships/image" Target="media/image3.wmf"/><Relationship Id="rId2" Type="http://schemas.openxmlformats.org/officeDocument/2006/relationships/image" Target="media/image2.wmf"/><Relationship Id="rId1" Type="http://schemas.openxmlformats.org/officeDocument/2006/relationships/image" Target="media/image4.wmf"/><Relationship Id="rId4" Type="http://schemas.openxmlformats.org/officeDocument/2006/relationships/image" Target="media/image5.w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um\Desktop\Skript%20BZZ.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1874FE1F2AC2D14BBEC71CBAD2AEFD97" ma:contentTypeVersion="22" ma:contentTypeDescription="Create a new document." ma:contentTypeScope="" ma:versionID="7bf27136b07de5eac4272b2806926f1e">
  <xsd:schema xmlns:xsd="http://www.w3.org/2001/XMLSchema" xmlns:xs="http://www.w3.org/2001/XMLSchema" xmlns:p="http://schemas.microsoft.com/office/2006/metadata/properties" xmlns:ns2="a5678e29-1574-411f-be6b-d7de768adb54" targetNamespace="http://schemas.microsoft.com/office/2006/metadata/properties" ma:root="true" ma:fieldsID="909bdb65519c2373db5e498fbb3fb4b5" ns2:_="">
    <xsd:import namespace="a5678e29-1574-411f-be6b-d7de768adb54"/>
    <xsd:element name="properties">
      <xsd:complexType>
        <xsd:sequence>
          <xsd:element name="documentManagement">
            <xsd:complexType>
              <xsd:all>
                <xsd:element ref="ns2:NotebookType" minOccurs="0"/>
                <xsd:element ref="ns2:FolderType" minOccurs="0"/>
                <xsd:element ref="ns2:CultureName" minOccurs="0"/>
                <xsd:element ref="ns2:AppVersion" minOccurs="0"/>
                <xsd:element ref="ns2:TeamsChannelId" minOccurs="0"/>
                <xsd:element ref="ns2:Owner" minOccurs="0"/>
                <xsd:element ref="ns2:Math_Settings" minOccurs="0"/>
                <xsd:element ref="ns2:DefaultSectionNames" minOccurs="0"/>
                <xsd:element ref="ns2:Templates" minOccurs="0"/>
                <xsd:element ref="ns2:Teachers" minOccurs="0"/>
                <xsd:element ref="ns2:Students" minOccurs="0"/>
                <xsd:element ref="ns2:Student_Groups" minOccurs="0"/>
                <xsd:element ref="ns2:Distribution_Groups" minOccurs="0"/>
                <xsd:element ref="ns2:LMS_Mappings" minOccurs="0"/>
                <xsd:element ref="ns2:Invited_Teachers" minOccurs="0"/>
                <xsd:element ref="ns2:Invited_Students" minOccurs="0"/>
                <xsd:element ref="ns2:Self_Registration_Enabled" minOccurs="0"/>
                <xsd:element ref="ns2:Has_Teacher_Only_SectionGroup" minOccurs="0"/>
                <xsd:element ref="ns2:Is_Collaboration_Space_Locked" minOccurs="0"/>
                <xsd:element ref="ns2:IsNotebookLocke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5678e29-1574-411f-be6b-d7de768adb54"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CultureName" ma:index="10" nillable="true" ma:displayName="Culture Name" ma:internalName="CultureName">
      <xsd:simpleType>
        <xsd:restriction base="dms:Text"/>
      </xsd:simpleType>
    </xsd:element>
    <xsd:element name="AppVersion" ma:index="11" nillable="true" ma:displayName="App Version" ma:internalName="AppVersion">
      <xsd:simpleType>
        <xsd:restriction base="dms:Text"/>
      </xsd:simpleType>
    </xsd:element>
    <xsd:element name="TeamsChannelId" ma:index="12" nillable="true" ma:displayName="Teams Channel Id" ma:internalName="TeamsChannelId">
      <xsd:simpleType>
        <xsd:restriction base="dms:Text"/>
      </xsd:simpleType>
    </xsd:element>
    <xsd:element name="Owner" ma:index="13"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14" nillable="true" ma:displayName="Math Settings" ma:internalName="Math_Settings">
      <xsd:simpleType>
        <xsd:restriction base="dms:Text"/>
      </xsd:simpleType>
    </xsd:element>
    <xsd:element name="DefaultSectionNames" ma:index="15" nillable="true" ma:displayName="Default Section Names" ma:internalName="DefaultSectionNames">
      <xsd:simpleType>
        <xsd:restriction base="dms:Note">
          <xsd:maxLength value="255"/>
        </xsd:restriction>
      </xsd:simpleType>
    </xsd:element>
    <xsd:element name="Templates" ma:index="16" nillable="true" ma:displayName="Templates" ma:internalName="Templates">
      <xsd:simpleType>
        <xsd:restriction base="dms:Note">
          <xsd:maxLength value="255"/>
        </xsd:restriction>
      </xsd:simpleType>
    </xsd:element>
    <xsd:element name="Teachers" ma:index="17"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8"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9"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20" nillable="true" ma:displayName="Distribution Groups" ma:internalName="Distribution_Groups">
      <xsd:simpleType>
        <xsd:restriction base="dms:Note">
          <xsd:maxLength value="255"/>
        </xsd:restriction>
      </xsd:simpleType>
    </xsd:element>
    <xsd:element name="LMS_Mappings" ma:index="21" nillable="true" ma:displayName="LMS Mappings" ma:internalName="LMS_Mappings">
      <xsd:simpleType>
        <xsd:restriction base="dms:Note">
          <xsd:maxLength value="255"/>
        </xsd:restriction>
      </xsd:simpleType>
    </xsd:element>
    <xsd:element name="Invited_Teachers" ma:index="22" nillable="true" ma:displayName="Invited Teachers" ma:internalName="Invited_Teachers">
      <xsd:simpleType>
        <xsd:restriction base="dms:Note">
          <xsd:maxLength value="255"/>
        </xsd:restriction>
      </xsd:simpleType>
    </xsd:element>
    <xsd:element name="Invited_Students" ma:index="23" nillable="true" ma:displayName="Invited Students" ma:internalName="Invited_Students">
      <xsd:simpleType>
        <xsd:restriction base="dms:Note">
          <xsd:maxLength value="255"/>
        </xsd:restriction>
      </xsd:simpleType>
    </xsd:element>
    <xsd:element name="Self_Registration_Enabled" ma:index="24" nillable="true" ma:displayName="Self Registration Enabled" ma:internalName="Self_Registration_Enabled">
      <xsd:simpleType>
        <xsd:restriction base="dms:Boolean"/>
      </xsd:simpleType>
    </xsd:element>
    <xsd:element name="Has_Teacher_Only_SectionGroup" ma:index="25" nillable="true" ma:displayName="Has Teacher Only SectionGroup" ma:internalName="Has_Teacher_Only_SectionGroup">
      <xsd:simpleType>
        <xsd:restriction base="dms:Boolean"/>
      </xsd:simpleType>
    </xsd:element>
    <xsd:element name="Is_Collaboration_Space_Locked" ma:index="26" nillable="true" ma:displayName="Is Collaboration Space Locked" ma:internalName="Is_Collaboration_Space_Locked">
      <xsd:simpleType>
        <xsd:restriction base="dms:Boolean"/>
      </xsd:simpleType>
    </xsd:element>
    <xsd:element name="IsNotebookLocked" ma:index="27" nillable="true" ma:displayName="Is Notebook Locked" ma:internalName="IsNotebookLocked">
      <xsd:simpleType>
        <xsd:restriction base="dms:Boolean"/>
      </xsd:simpleType>
    </xsd:element>
    <xsd:element name="MediaServiceMetadata" ma:index="28" nillable="true" ma:displayName="MediaServiceMetadata" ma:hidden="true" ma:internalName="MediaServiceMetadata" ma:readOnly="true">
      <xsd:simpleType>
        <xsd:restriction base="dms:Note"/>
      </xsd:simpleType>
    </xsd:element>
    <xsd:element name="MediaServiceFastMetadata" ma:index="2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elf_Registration_Enabled xmlns="a5678e29-1574-411f-be6b-d7de768adb54" xsi:nil="true"/>
    <Students xmlns="a5678e29-1574-411f-be6b-d7de768adb54">
      <UserInfo>
        <DisplayName/>
        <AccountId xsi:nil="true"/>
        <AccountType/>
      </UserInfo>
    </Students>
    <AppVersion xmlns="a5678e29-1574-411f-be6b-d7de768adb54" xsi:nil="true"/>
    <IsNotebookLocked xmlns="a5678e29-1574-411f-be6b-d7de768adb54" xsi:nil="true"/>
    <Is_Collaboration_Space_Locked xmlns="a5678e29-1574-411f-be6b-d7de768adb54" xsi:nil="true"/>
    <Has_Teacher_Only_SectionGroup xmlns="a5678e29-1574-411f-be6b-d7de768adb54" xsi:nil="true"/>
    <NotebookType xmlns="a5678e29-1574-411f-be6b-d7de768adb54" xsi:nil="true"/>
    <CultureName xmlns="a5678e29-1574-411f-be6b-d7de768adb54" xsi:nil="true"/>
    <TeamsChannelId xmlns="a5678e29-1574-411f-be6b-d7de768adb54" xsi:nil="true"/>
    <Owner xmlns="a5678e29-1574-411f-be6b-d7de768adb54">
      <UserInfo>
        <DisplayName/>
        <AccountId xsi:nil="true"/>
        <AccountType/>
      </UserInfo>
    </Owner>
    <Teachers xmlns="a5678e29-1574-411f-be6b-d7de768adb54">
      <UserInfo>
        <DisplayName/>
        <AccountId xsi:nil="true"/>
        <AccountType/>
      </UserInfo>
    </Teachers>
    <Distribution_Groups xmlns="a5678e29-1574-411f-be6b-d7de768adb54" xsi:nil="true"/>
    <LMS_Mappings xmlns="a5678e29-1574-411f-be6b-d7de768adb54" xsi:nil="true"/>
    <Math_Settings xmlns="a5678e29-1574-411f-be6b-d7de768adb54" xsi:nil="true"/>
    <Invited_Teachers xmlns="a5678e29-1574-411f-be6b-d7de768adb54" xsi:nil="true"/>
    <Invited_Students xmlns="a5678e29-1574-411f-be6b-d7de768adb54" xsi:nil="true"/>
    <DefaultSectionNames xmlns="a5678e29-1574-411f-be6b-d7de768adb54" xsi:nil="true"/>
    <Templates xmlns="a5678e29-1574-411f-be6b-d7de768adb54" xsi:nil="true"/>
    <FolderType xmlns="a5678e29-1574-411f-be6b-d7de768adb54" xsi:nil="true"/>
    <Student_Groups xmlns="a5678e29-1574-411f-be6b-d7de768adb54">
      <UserInfo>
        <DisplayName/>
        <AccountId xsi:nil="true"/>
        <AccountType/>
      </UserInfo>
    </Student_Groups>
  </documentManagement>
</p:properties>
</file>

<file path=customXml/itemProps1.xml><?xml version="1.0" encoding="utf-8"?>
<ds:datastoreItem xmlns:ds="http://schemas.openxmlformats.org/officeDocument/2006/customXml" ds:itemID="{7A864065-420A-4760-BCEE-8C463CC7E15D}">
  <ds:schemaRefs>
    <ds:schemaRef ds:uri="http://schemas.microsoft.com/sharepoint/v3/contenttype/forms"/>
  </ds:schemaRefs>
</ds:datastoreItem>
</file>

<file path=customXml/itemProps2.xml><?xml version="1.0" encoding="utf-8"?>
<ds:datastoreItem xmlns:ds="http://schemas.openxmlformats.org/officeDocument/2006/customXml" ds:itemID="{B8A4D4B8-C91B-49DC-9C8E-78B44035AC2B}">
  <ds:schemaRefs>
    <ds:schemaRef ds:uri="http://schemas.openxmlformats.org/officeDocument/2006/bibliography"/>
  </ds:schemaRefs>
</ds:datastoreItem>
</file>

<file path=customXml/itemProps3.xml><?xml version="1.0" encoding="utf-8"?>
<ds:datastoreItem xmlns:ds="http://schemas.openxmlformats.org/officeDocument/2006/customXml" ds:itemID="{8D9A01AB-0AC1-4E3D-A16A-634CEE3E30A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5678e29-1574-411f-be6b-d7de768adb5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41F34E6-5567-47BF-A5EC-70BD004128A0}">
  <ds:schemaRefs>
    <ds:schemaRef ds:uri="http://schemas.microsoft.com/office/2006/metadata/properties"/>
    <ds:schemaRef ds:uri="http://schemas.microsoft.com/office/infopath/2007/PartnerControls"/>
    <ds:schemaRef ds:uri="cc51ac33-8ceb-4cf2-bc32-33a00b56fbc7"/>
    <ds:schemaRef ds:uri="a5678e29-1574-411f-be6b-d7de768adb54"/>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Skript BZZ</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Künzli Michael</dc:creator>
  <lastModifiedBy>Thanabalasingam, Maruthan</lastModifiedBy>
  <revision>71</revision>
  <lastPrinted>2014-08-27T10:36:00.0000000Z</lastPrinted>
  <dcterms:created xsi:type="dcterms:W3CDTF">2021-05-12T12:09:00.0000000Z</dcterms:created>
  <dcterms:modified xsi:type="dcterms:W3CDTF">2021-05-12T14:08:23.7295156Z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0x0101001874FE1F2AC2D14BBEC71CBAD2AEFD97</vt:lpwstr>
  </property>
</Properties>
</file>