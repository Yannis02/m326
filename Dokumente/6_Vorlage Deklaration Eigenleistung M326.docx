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1A104" w14:textId="548B1941" w:rsidR="00723B78" w:rsidRPr="00A8776F" w:rsidRDefault="00A8776F" w:rsidP="00EC64C6">
      <w:pPr>
        <w:pStyle w:val="Titel"/>
        <w:rPr>
          <w:sz w:val="46"/>
          <w:szCs w:val="46"/>
        </w:rPr>
      </w:pPr>
      <w:r w:rsidRPr="00A8776F">
        <w:rPr>
          <w:sz w:val="46"/>
          <w:szCs w:val="46"/>
        </w:rPr>
        <w:t xml:space="preserve">Deklaration Eigenleistung </w:t>
      </w:r>
      <w:r w:rsidR="00EC64C6" w:rsidRPr="00A8776F">
        <w:rPr>
          <w:sz w:val="46"/>
          <w:szCs w:val="46"/>
        </w:rPr>
        <w:t>Modul 326</w:t>
      </w:r>
    </w:p>
    <w:p w14:paraId="573AE5BA" w14:textId="77777777" w:rsidR="00EC64C6" w:rsidRDefault="00EC64C6" w:rsidP="00EC64C6"/>
    <w:p w14:paraId="098BF128" w14:textId="2BF048AE" w:rsidR="00A8776F" w:rsidRDefault="00766323" w:rsidP="00EC64C6">
      <w:r>
        <w:t>Ich</w:t>
      </w:r>
      <w:r w:rsidR="00A8776F">
        <w:t xml:space="preserve"> bestätige und versicher</w:t>
      </w:r>
      <w:r>
        <w:t>e</w:t>
      </w:r>
      <w:r w:rsidR="00A8776F">
        <w:t xml:space="preserve">, dass </w:t>
      </w:r>
      <w:r>
        <w:t xml:space="preserve">ich </w:t>
      </w:r>
      <w:r w:rsidR="00A8776F">
        <w:t xml:space="preserve">die vorliegende Projektarbeit, das bedeutet sowohl die Dokumentation als auch das Programm, selbständig, das heisst ohne </w:t>
      </w:r>
      <w:r w:rsidR="00CA043E">
        <w:t xml:space="preserve">fremde </w:t>
      </w:r>
      <w:r w:rsidR="00A8776F">
        <w:t>Hilfe</w:t>
      </w:r>
      <w:r w:rsidR="00CA043E">
        <w:t>,</w:t>
      </w:r>
      <w:r w:rsidR="00A8776F">
        <w:t xml:space="preserve"> und ohne Benutzung anderer als der angegebenen Quellen und Hilfsmittel angefertigt haben.</w:t>
      </w:r>
    </w:p>
    <w:p w14:paraId="58AF442D" w14:textId="77777777" w:rsidR="00A8776F" w:rsidRDefault="00A8776F" w:rsidP="00EC64C6"/>
    <w:p w14:paraId="56D75879" w14:textId="77777777" w:rsidR="00444382" w:rsidRDefault="00444382" w:rsidP="0044438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02"/>
        <w:gridCol w:w="5092"/>
      </w:tblGrid>
      <w:tr w:rsidR="00766323" w14:paraId="401D08D1" w14:textId="77777777" w:rsidTr="00766323">
        <w:tc>
          <w:tcPr>
            <w:tcW w:w="3402" w:type="dxa"/>
          </w:tcPr>
          <w:p w14:paraId="6036A1F1" w14:textId="69A7783A" w:rsidR="00766323" w:rsidRDefault="00766323" w:rsidP="00766323">
            <w:pPr>
              <w:jc w:val="right"/>
            </w:pPr>
            <w:r>
              <w:t>Vor- und Nachname:</w:t>
            </w:r>
          </w:p>
        </w:tc>
        <w:tc>
          <w:tcPr>
            <w:tcW w:w="5092" w:type="dxa"/>
          </w:tcPr>
          <w:p w14:paraId="10A266E4" w14:textId="77777777" w:rsidR="00766323" w:rsidRDefault="00766323" w:rsidP="00766323">
            <w:r>
              <w:t xml:space="preserve"> ________________________</w:t>
            </w:r>
          </w:p>
          <w:p w14:paraId="2AEF79B6" w14:textId="0490A3D8" w:rsidR="00766323" w:rsidRDefault="00766323" w:rsidP="00766323"/>
        </w:tc>
      </w:tr>
      <w:tr w:rsidR="00766323" w14:paraId="447324C8" w14:textId="77777777" w:rsidTr="00766323">
        <w:tc>
          <w:tcPr>
            <w:tcW w:w="3402" w:type="dxa"/>
          </w:tcPr>
          <w:p w14:paraId="3BCB0284" w14:textId="77777777" w:rsidR="00766323" w:rsidRDefault="00766323" w:rsidP="00766323">
            <w:pPr>
              <w:jc w:val="right"/>
            </w:pPr>
            <w:r>
              <w:t>Ort:</w:t>
            </w:r>
          </w:p>
        </w:tc>
        <w:tc>
          <w:tcPr>
            <w:tcW w:w="5092" w:type="dxa"/>
          </w:tcPr>
          <w:p w14:paraId="762C4DC7" w14:textId="77777777" w:rsidR="00766323" w:rsidRDefault="00766323" w:rsidP="00766323">
            <w:r>
              <w:t xml:space="preserve"> ________________________</w:t>
            </w:r>
          </w:p>
          <w:p w14:paraId="1CB0C49B" w14:textId="77777777" w:rsidR="00766323" w:rsidRDefault="00766323" w:rsidP="00766323"/>
        </w:tc>
      </w:tr>
      <w:tr w:rsidR="00766323" w14:paraId="53AC698E" w14:textId="77777777" w:rsidTr="00766323">
        <w:tc>
          <w:tcPr>
            <w:tcW w:w="3402" w:type="dxa"/>
          </w:tcPr>
          <w:p w14:paraId="1056E886" w14:textId="77777777" w:rsidR="00766323" w:rsidRDefault="00766323" w:rsidP="00766323">
            <w:pPr>
              <w:jc w:val="right"/>
            </w:pPr>
            <w:r>
              <w:t>Datum:</w:t>
            </w:r>
          </w:p>
        </w:tc>
        <w:tc>
          <w:tcPr>
            <w:tcW w:w="5092" w:type="dxa"/>
          </w:tcPr>
          <w:p w14:paraId="71230450" w14:textId="77777777" w:rsidR="00766323" w:rsidRDefault="00766323" w:rsidP="00766323">
            <w:r>
              <w:t xml:space="preserve"> ________________________</w:t>
            </w:r>
          </w:p>
          <w:p w14:paraId="676974A2" w14:textId="77777777" w:rsidR="00766323" w:rsidRDefault="00766323" w:rsidP="00766323"/>
        </w:tc>
      </w:tr>
      <w:tr w:rsidR="00766323" w14:paraId="035983C0" w14:textId="77777777" w:rsidTr="00766323">
        <w:tc>
          <w:tcPr>
            <w:tcW w:w="3402" w:type="dxa"/>
          </w:tcPr>
          <w:p w14:paraId="185A4C59" w14:textId="59B3421B" w:rsidR="00766323" w:rsidRDefault="00766323" w:rsidP="00766323">
            <w:pPr>
              <w:jc w:val="right"/>
            </w:pPr>
            <w:r>
              <w:t>Unterschrift:</w:t>
            </w:r>
          </w:p>
        </w:tc>
        <w:tc>
          <w:tcPr>
            <w:tcW w:w="5092" w:type="dxa"/>
          </w:tcPr>
          <w:p w14:paraId="5B2FAB0D" w14:textId="77777777" w:rsidR="00766323" w:rsidRDefault="00766323" w:rsidP="00766323">
            <w:r>
              <w:t xml:space="preserve"> ________________________</w:t>
            </w:r>
          </w:p>
          <w:p w14:paraId="4EC1FED1" w14:textId="77777777" w:rsidR="00766323" w:rsidRDefault="00766323" w:rsidP="00766323"/>
        </w:tc>
      </w:tr>
    </w:tbl>
    <w:p w14:paraId="31B6374C" w14:textId="77777777" w:rsidR="00A8776F" w:rsidRPr="00566A19" w:rsidRDefault="00A8776F" w:rsidP="00444382">
      <w:pPr>
        <w:rPr>
          <w:i/>
        </w:rPr>
      </w:pPr>
    </w:p>
    <w:sectPr w:rsidR="00A8776F" w:rsidRPr="00566A19" w:rsidSect="00090EA1">
      <w:headerReference w:type="default" r:id="rId11"/>
      <w:footerReference w:type="default" r:id="rId12"/>
      <w:headerReference w:type="first" r:id="rId13"/>
      <w:pgSz w:w="11906" w:h="16838" w:code="9"/>
      <w:pgMar w:top="2268" w:right="936" w:bottom="1701" w:left="2466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864F7" w14:textId="77777777" w:rsidR="008C1263" w:rsidRDefault="008C1263" w:rsidP="00290619">
      <w:pPr>
        <w:spacing w:line="240" w:lineRule="auto"/>
      </w:pPr>
      <w:r>
        <w:separator/>
      </w:r>
    </w:p>
  </w:endnote>
  <w:endnote w:type="continuationSeparator" w:id="0">
    <w:p w14:paraId="5B6AF802" w14:textId="77777777" w:rsidR="008C1263" w:rsidRDefault="008C1263" w:rsidP="00290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41B40" w14:textId="77777777" w:rsidR="00EC64C6" w:rsidRDefault="00A8486A" w:rsidP="00EC64C6">
    <w:pPr>
      <w:pStyle w:val="Fuzeile"/>
      <w:tabs>
        <w:tab w:val="clear" w:pos="4536"/>
        <w:tab w:val="clear" w:pos="9072"/>
        <w:tab w:val="center" w:pos="4252"/>
        <w:tab w:val="right" w:pos="8504"/>
      </w:tabs>
    </w:pPr>
    <w:r>
      <w:fldChar w:fldCharType="begin"/>
    </w:r>
    <w:r>
      <w:instrText xml:space="preserve"> SAVEDATE  \@ "d. MMMM yyyy"  \* MERGEFORMAT </w:instrText>
    </w:r>
    <w:r>
      <w:fldChar w:fldCharType="separate"/>
    </w:r>
    <w:r w:rsidR="00766323">
      <w:rPr>
        <w:noProof/>
      </w:rPr>
      <w:t>9. Juli 2019</w:t>
    </w:r>
    <w:r>
      <w:fldChar w:fldCharType="end"/>
    </w:r>
    <w:r w:rsidR="00EC64C6">
      <w:tab/>
    </w:r>
    <w:r w:rsidR="00EC64C6">
      <w:tab/>
      <w:t xml:space="preserve">Seite </w:t>
    </w:r>
    <w:r w:rsidR="00EC64C6" w:rsidRPr="007F76B6">
      <w:fldChar w:fldCharType="begin"/>
    </w:r>
    <w:r w:rsidR="00EC64C6" w:rsidRPr="007F76B6">
      <w:instrText xml:space="preserve"> PAGE  </w:instrText>
    </w:r>
    <w:r w:rsidR="00EC64C6" w:rsidRPr="007F76B6">
      <w:fldChar w:fldCharType="separate"/>
    </w:r>
    <w:r w:rsidR="00A8776F">
      <w:rPr>
        <w:noProof/>
      </w:rPr>
      <w:t>2</w:t>
    </w:r>
    <w:r w:rsidR="00EC64C6" w:rsidRPr="007F76B6">
      <w:fldChar w:fldCharType="end"/>
    </w:r>
    <w:r w:rsidR="00EC64C6">
      <w:t xml:space="preserve"> von </w:t>
    </w:r>
    <w:r w:rsidR="008C1263">
      <w:fldChar w:fldCharType="begin"/>
    </w:r>
    <w:r w:rsidR="008C1263">
      <w:instrText xml:space="preserve"> NUMPAGES  </w:instrText>
    </w:r>
    <w:r w:rsidR="008C1263">
      <w:fldChar w:fldCharType="separate"/>
    </w:r>
    <w:r w:rsidR="00A8776F">
      <w:rPr>
        <w:noProof/>
      </w:rPr>
      <w:t>11</w:t>
    </w:r>
    <w:r w:rsidR="008C12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8F70A" w14:textId="77777777" w:rsidR="008C1263" w:rsidRDefault="008C1263" w:rsidP="00290619">
      <w:pPr>
        <w:spacing w:line="240" w:lineRule="auto"/>
      </w:pPr>
      <w:r>
        <w:separator/>
      </w:r>
    </w:p>
  </w:footnote>
  <w:footnote w:type="continuationSeparator" w:id="0">
    <w:p w14:paraId="4D35A240" w14:textId="77777777" w:rsidR="008C1263" w:rsidRDefault="008C1263" w:rsidP="00290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A9B21" w14:textId="77777777" w:rsidR="001E34B0" w:rsidRPr="007028EC" w:rsidRDefault="00347A08" w:rsidP="007028EC">
    <w:r>
      <w:rPr>
        <w:noProof/>
        <w:lang w:eastAsia="de-CH"/>
      </w:rPr>
      <w:drawing>
        <wp:anchor distT="0" distB="0" distL="114300" distR="114300" simplePos="0" relativeHeight="251660800" behindDoc="0" locked="1" layoutInCell="1" allowOverlap="1" wp14:anchorId="3BEFCC64" wp14:editId="7980E0C8">
          <wp:simplePos x="0" y="0"/>
          <wp:positionH relativeFrom="page">
            <wp:posOffset>4860925</wp:posOffset>
          </wp:positionH>
          <wp:positionV relativeFrom="page">
            <wp:posOffset>664845</wp:posOffset>
          </wp:positionV>
          <wp:extent cx="287655" cy="287655"/>
          <wp:effectExtent l="0" t="0" r="0" b="0"/>
          <wp:wrapNone/>
          <wp:docPr id="8" name="wappen_gruen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gruen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728" behindDoc="0" locked="1" layoutInCell="1" allowOverlap="1" wp14:anchorId="603C4B4B" wp14:editId="04217928">
          <wp:simplePos x="0" y="0"/>
          <wp:positionH relativeFrom="page">
            <wp:posOffset>4860925</wp:posOffset>
          </wp:positionH>
          <wp:positionV relativeFrom="page">
            <wp:posOffset>666115</wp:posOffset>
          </wp:positionV>
          <wp:extent cx="288290" cy="288290"/>
          <wp:effectExtent l="0" t="0" r="0" b="0"/>
          <wp:wrapNone/>
          <wp:docPr id="9" name="wappen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13319F25" wp14:editId="71B2F6FA">
              <wp:simplePos x="0" y="0"/>
              <wp:positionH relativeFrom="page">
                <wp:posOffset>5216525</wp:posOffset>
              </wp:positionH>
              <wp:positionV relativeFrom="page">
                <wp:posOffset>464820</wp:posOffset>
              </wp:positionV>
              <wp:extent cx="1979930" cy="755650"/>
              <wp:effectExtent l="0" t="0" r="0" b="0"/>
              <wp:wrapNone/>
              <wp:docPr id="6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9930" cy="755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19"/>
                          </w:tblGrid>
                          <w:tr w:rsidR="001E34B0" w:rsidRPr="007F76B6" w14:paraId="692C23B2" w14:textId="77777777" w:rsidTr="007F76B6">
                            <w:trPr>
                              <w:trHeight w:hRule="exact" w:val="1134"/>
                            </w:trPr>
                            <w:tc>
                              <w:tcPr>
                                <w:tcW w:w="3119" w:type="dxa"/>
                                <w:shd w:val="clear" w:color="auto" w:fill="auto"/>
                                <w:vAlign w:val="center"/>
                              </w:tcPr>
                              <w:p w14:paraId="5F093F5E" w14:textId="77777777" w:rsidR="001E34B0" w:rsidRPr="007F76B6" w:rsidRDefault="00017AF4" w:rsidP="00F619C7">
                                <w:pPr>
                                  <w:pStyle w:val="KopfzeileStandard"/>
                                </w:pPr>
                                <w:r>
                                  <w:t>Bildungszentrum Zürichsee</w:t>
                                </w:r>
                              </w:p>
                              <w:p w14:paraId="00D0E69F" w14:textId="77777777" w:rsidR="001E34B0" w:rsidRPr="007F76B6" w:rsidRDefault="008C1263" w:rsidP="00F619C7">
                                <w:pPr>
                                  <w:pStyle w:val="KopfzeileStandard"/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STYLEREF  Titel </w:instrText>
                                </w:r>
                                <w:r>
                                  <w:fldChar w:fldCharType="separate"/>
                                </w:r>
                                <w:r w:rsidR="00A8776F">
                                  <w:rPr>
                                    <w:noProof/>
                                  </w:rPr>
                                  <w:t>Deklaration Eigenleistung Modul 326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D625DDF" w14:textId="77777777" w:rsidR="001E34B0" w:rsidRPr="004A2D85" w:rsidRDefault="001E34B0" w:rsidP="007028EC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10.75pt;margin-top:36.6pt;width:155.9pt;height:59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" filled="f" stroked="f" strokeweight=".5pt">
              <v:path arrowok="t"/>
              <v:textbox inset="0,0,0,0">
                <w:txbxContent>
                  <w:tbl>
                    <w:tblPr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108"/>
                    </w:tblGrid>
                    <w:tr w:rsidR="001E34B0" w:rsidRPr="007F76B6" w:rsidTr="007F76B6">
                      <w:trPr>
                        <w:trHeight w:hRule="exact" w:val="1134"/>
                      </w:trPr>
                      <w:tc>
                        <w:tcPr>
                          <w:tcW w:w="3119" w:type="dxa"/>
                          <w:shd w:val="clear" w:color="auto" w:fill="auto"/>
                          <w:vAlign w:val="center"/>
                        </w:tcPr>
                        <w:p w:rsidR="001E34B0" w:rsidRPr="007F76B6" w:rsidRDefault="00017AF4" w:rsidP="00F619C7">
                          <w:pPr>
                            <w:pStyle w:val="KopfzeileStandard"/>
                          </w:pPr>
                          <w:r>
                            <w:t>Bildungszentrum Zürichsee</w:t>
                          </w:r>
                        </w:p>
                        <w:p w:rsidR="001E34B0" w:rsidRPr="007F76B6" w:rsidRDefault="00E6259A" w:rsidP="00F619C7">
                          <w:pPr>
                            <w:pStyle w:val="KopfzeileStandard"/>
                            <w:rPr>
                              <w:noProof/>
                            </w:rPr>
                          </w:pPr>
                          <w:fldSimple w:instr=" STYLEREF  Titel ">
                            <w:r w:rsidR="00A8776F">
                              <w:rPr>
                                <w:noProof/>
                              </w:rPr>
                              <w:t>Deklaration Eigenleistung Modul 326</w:t>
                            </w:r>
                          </w:fldSimple>
                        </w:p>
                      </w:tc>
                    </w:tr>
                  </w:tbl>
                  <w:p w:rsidR="001E34B0" w:rsidRPr="004A2D85" w:rsidRDefault="001E34B0" w:rsidP="007028EC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1E34B0" w:rsidRPr="007F76B6" w14:paraId="4930FA64" w14:textId="77777777" w:rsidTr="00BB49D9">
      <w:trPr>
        <w:trHeight w:hRule="exact" w:val="853"/>
      </w:trPr>
      <w:tc>
        <w:tcPr>
          <w:tcW w:w="8720" w:type="dxa"/>
          <w:shd w:val="clear" w:color="auto" w:fill="auto"/>
          <w:vAlign w:val="center"/>
        </w:tcPr>
        <w:p w14:paraId="1AC9C255" w14:textId="77777777" w:rsidR="001E34B0" w:rsidRPr="007F76B6" w:rsidRDefault="00347A08" w:rsidP="001A4894">
          <w:pPr>
            <w:pStyle w:val="Kopfzeil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79B9B8EC" wp14:editId="64F82959">
                <wp:simplePos x="0" y="0"/>
                <wp:positionH relativeFrom="page">
                  <wp:posOffset>-1225550</wp:posOffset>
                </wp:positionH>
                <wp:positionV relativeFrom="page">
                  <wp:posOffset>-437515</wp:posOffset>
                </wp:positionV>
                <wp:extent cx="856615" cy="1133475"/>
                <wp:effectExtent l="0" t="0" r="0" b="0"/>
                <wp:wrapNone/>
                <wp:docPr id="10" name="leu_gruen_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u_gruen_1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1133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658752" behindDoc="0" locked="1" layoutInCell="1" allowOverlap="1" wp14:anchorId="1F571FAA" wp14:editId="6C66788C">
                <wp:simplePos x="0" y="0"/>
                <wp:positionH relativeFrom="page">
                  <wp:posOffset>-341630</wp:posOffset>
                </wp:positionH>
                <wp:positionV relativeFrom="page">
                  <wp:posOffset>-17780</wp:posOffset>
                </wp:positionV>
                <wp:extent cx="287655" cy="287655"/>
                <wp:effectExtent l="0" t="0" r="0" b="0"/>
                <wp:wrapNone/>
                <wp:docPr id="11" name="wappen_gruen_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ppen_gruen_1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21906">
            <w:t>Bildungszentrum Zürichsee</w:t>
          </w:r>
        </w:p>
      </w:tc>
    </w:tr>
    <w:tr w:rsidR="001E34B0" w:rsidRPr="007F76B6" w14:paraId="3A0341ED" w14:textId="77777777" w:rsidTr="007F76B6">
      <w:tc>
        <w:tcPr>
          <w:tcW w:w="8720" w:type="dxa"/>
          <w:shd w:val="clear" w:color="auto" w:fill="auto"/>
        </w:tcPr>
        <w:p w14:paraId="77029B0D" w14:textId="77777777" w:rsidR="001E34B0" w:rsidRPr="007F76B6" w:rsidRDefault="001E34B0" w:rsidP="001A4894">
          <w:pPr>
            <w:pStyle w:val="Kopfzeileklein"/>
          </w:pPr>
        </w:p>
      </w:tc>
    </w:tr>
  </w:tbl>
  <w:p w14:paraId="2A04F2D9" w14:textId="77777777" w:rsidR="001E34B0" w:rsidRDefault="00347A08" w:rsidP="00F619C7">
    <w:r>
      <w:rPr>
        <w:noProof/>
        <w:lang w:eastAsia="de-CH"/>
      </w:rPr>
      <w:drawing>
        <wp:anchor distT="0" distB="0" distL="114300" distR="114300" simplePos="0" relativeHeight="251655680" behindDoc="0" locked="1" layoutInCell="1" allowOverlap="1" wp14:anchorId="322B911D" wp14:editId="4C6AE1EC">
          <wp:simplePos x="0" y="0"/>
          <wp:positionH relativeFrom="page">
            <wp:posOffset>1224280</wp:posOffset>
          </wp:positionH>
          <wp:positionV relativeFrom="page">
            <wp:posOffset>666115</wp:posOffset>
          </wp:positionV>
          <wp:extent cx="288290" cy="288290"/>
          <wp:effectExtent l="0" t="0" r="0" b="0"/>
          <wp:wrapNone/>
          <wp:docPr id="12" name="wappen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4656" behindDoc="0" locked="1" layoutInCell="1" allowOverlap="1" wp14:anchorId="3B69F326" wp14:editId="6AA1DF87">
          <wp:simplePos x="0" y="0"/>
          <wp:positionH relativeFrom="page">
            <wp:posOffset>323850</wp:posOffset>
          </wp:positionH>
          <wp:positionV relativeFrom="page">
            <wp:posOffset>234315</wp:posOffset>
          </wp:positionV>
          <wp:extent cx="875030" cy="1148715"/>
          <wp:effectExtent l="0" t="0" r="0" b="0"/>
          <wp:wrapNone/>
          <wp:docPr id="13" name="leu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u_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1148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11D"/>
    <w:multiLevelType w:val="hybridMultilevel"/>
    <w:tmpl w:val="559CA1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023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272C9B"/>
    <w:multiLevelType w:val="hybridMultilevel"/>
    <w:tmpl w:val="815AEFAC"/>
    <w:lvl w:ilvl="0" w:tplc="2690BE22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34C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E67AE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072EB4"/>
    <w:multiLevelType w:val="hybridMultilevel"/>
    <w:tmpl w:val="DFB250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823F1"/>
    <w:multiLevelType w:val="multilevel"/>
    <w:tmpl w:val="D042039E"/>
    <w:styleLink w:val="ListeAufzhlung"/>
    <w:lvl w:ilvl="0">
      <w:start w:val="1"/>
      <w:numFmt w:val="bullet"/>
      <w:lvlText w:val="–"/>
      <w:lvlJc w:val="left"/>
      <w:pPr>
        <w:ind w:left="397" w:hanging="397"/>
      </w:pPr>
      <w:rPr>
        <w:rFonts w:ascii="Arial" w:hAnsi="Arial" w:hint="default"/>
        <w:color w:val="auto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2F977D32"/>
    <w:multiLevelType w:val="hybridMultilevel"/>
    <w:tmpl w:val="771A8F36"/>
    <w:lvl w:ilvl="0" w:tplc="CFF6C5CA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D31BD"/>
    <w:multiLevelType w:val="multilevel"/>
    <w:tmpl w:val="F78413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584D0D"/>
    <w:multiLevelType w:val="hybridMultilevel"/>
    <w:tmpl w:val="451E1E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F22F7"/>
    <w:multiLevelType w:val="hybridMultilevel"/>
    <w:tmpl w:val="52EECE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14F0D"/>
    <w:multiLevelType w:val="hybridMultilevel"/>
    <w:tmpl w:val="BDE8FF96"/>
    <w:lvl w:ilvl="0" w:tplc="B332F5FC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4C6"/>
    <w:rsid w:val="0001004A"/>
    <w:rsid w:val="00017AF4"/>
    <w:rsid w:val="000478E1"/>
    <w:rsid w:val="0005483A"/>
    <w:rsid w:val="00087081"/>
    <w:rsid w:val="00090EA1"/>
    <w:rsid w:val="000A01D1"/>
    <w:rsid w:val="000A502D"/>
    <w:rsid w:val="000E5F2B"/>
    <w:rsid w:val="00121906"/>
    <w:rsid w:val="00140A1A"/>
    <w:rsid w:val="00170D9E"/>
    <w:rsid w:val="001805E1"/>
    <w:rsid w:val="001A4894"/>
    <w:rsid w:val="001D2CC3"/>
    <w:rsid w:val="001E34B0"/>
    <w:rsid w:val="001E51A2"/>
    <w:rsid w:val="001F6D97"/>
    <w:rsid w:val="00223C07"/>
    <w:rsid w:val="002419CD"/>
    <w:rsid w:val="002502B0"/>
    <w:rsid w:val="002525D1"/>
    <w:rsid w:val="00276CDD"/>
    <w:rsid w:val="00290619"/>
    <w:rsid w:val="002A24C8"/>
    <w:rsid w:val="002E2C05"/>
    <w:rsid w:val="002E740B"/>
    <w:rsid w:val="00303C40"/>
    <w:rsid w:val="00314D27"/>
    <w:rsid w:val="00347A08"/>
    <w:rsid w:val="00365AD4"/>
    <w:rsid w:val="003838FC"/>
    <w:rsid w:val="003B66F4"/>
    <w:rsid w:val="003E14BF"/>
    <w:rsid w:val="003E4B2E"/>
    <w:rsid w:val="004202F9"/>
    <w:rsid w:val="0044093C"/>
    <w:rsid w:val="00444382"/>
    <w:rsid w:val="004457E2"/>
    <w:rsid w:val="00472F37"/>
    <w:rsid w:val="0048291E"/>
    <w:rsid w:val="004A05A1"/>
    <w:rsid w:val="004B3780"/>
    <w:rsid w:val="004D7D20"/>
    <w:rsid w:val="004E026D"/>
    <w:rsid w:val="004E6D50"/>
    <w:rsid w:val="00515C7E"/>
    <w:rsid w:val="00552732"/>
    <w:rsid w:val="00566A19"/>
    <w:rsid w:val="00570674"/>
    <w:rsid w:val="00594DE8"/>
    <w:rsid w:val="005D4FC2"/>
    <w:rsid w:val="00600EBA"/>
    <w:rsid w:val="006542BD"/>
    <w:rsid w:val="00672EDD"/>
    <w:rsid w:val="0069632F"/>
    <w:rsid w:val="006A4593"/>
    <w:rsid w:val="006D6DD7"/>
    <w:rsid w:val="007028EC"/>
    <w:rsid w:val="00723B78"/>
    <w:rsid w:val="00736C48"/>
    <w:rsid w:val="0074539A"/>
    <w:rsid w:val="00751BC6"/>
    <w:rsid w:val="00761683"/>
    <w:rsid w:val="00766323"/>
    <w:rsid w:val="00766E90"/>
    <w:rsid w:val="00783958"/>
    <w:rsid w:val="007A2200"/>
    <w:rsid w:val="007B4AC6"/>
    <w:rsid w:val="007D5500"/>
    <w:rsid w:val="007D6F67"/>
    <w:rsid w:val="007E7E0A"/>
    <w:rsid w:val="007F76B6"/>
    <w:rsid w:val="00812458"/>
    <w:rsid w:val="00827DCC"/>
    <w:rsid w:val="00832B0C"/>
    <w:rsid w:val="0084374F"/>
    <w:rsid w:val="0084545C"/>
    <w:rsid w:val="0089055E"/>
    <w:rsid w:val="008C1263"/>
    <w:rsid w:val="008D3A9F"/>
    <w:rsid w:val="008E3B4D"/>
    <w:rsid w:val="009161C4"/>
    <w:rsid w:val="00932665"/>
    <w:rsid w:val="00932C5C"/>
    <w:rsid w:val="009577BF"/>
    <w:rsid w:val="00960B47"/>
    <w:rsid w:val="00966A3F"/>
    <w:rsid w:val="00967BEA"/>
    <w:rsid w:val="009D5780"/>
    <w:rsid w:val="009E0DB5"/>
    <w:rsid w:val="009E5D00"/>
    <w:rsid w:val="00A341F1"/>
    <w:rsid w:val="00A368BB"/>
    <w:rsid w:val="00A42D25"/>
    <w:rsid w:val="00A57E38"/>
    <w:rsid w:val="00A8486A"/>
    <w:rsid w:val="00A8776F"/>
    <w:rsid w:val="00AA10D7"/>
    <w:rsid w:val="00AC55A7"/>
    <w:rsid w:val="00AD3C46"/>
    <w:rsid w:val="00B155E5"/>
    <w:rsid w:val="00B26499"/>
    <w:rsid w:val="00B52FD5"/>
    <w:rsid w:val="00B741A3"/>
    <w:rsid w:val="00BB49D9"/>
    <w:rsid w:val="00BC771C"/>
    <w:rsid w:val="00CA043E"/>
    <w:rsid w:val="00CA773D"/>
    <w:rsid w:val="00CC394A"/>
    <w:rsid w:val="00D44D52"/>
    <w:rsid w:val="00D61CF2"/>
    <w:rsid w:val="00D731AE"/>
    <w:rsid w:val="00D84B27"/>
    <w:rsid w:val="00D86053"/>
    <w:rsid w:val="00DA4F15"/>
    <w:rsid w:val="00DA5D31"/>
    <w:rsid w:val="00DF409A"/>
    <w:rsid w:val="00E47F47"/>
    <w:rsid w:val="00E54D08"/>
    <w:rsid w:val="00E6259A"/>
    <w:rsid w:val="00E81061"/>
    <w:rsid w:val="00E84933"/>
    <w:rsid w:val="00EA3957"/>
    <w:rsid w:val="00EA53E2"/>
    <w:rsid w:val="00EC64C6"/>
    <w:rsid w:val="00EE3C34"/>
    <w:rsid w:val="00EE75F7"/>
    <w:rsid w:val="00F1331B"/>
    <w:rsid w:val="00F35672"/>
    <w:rsid w:val="00F40ED9"/>
    <w:rsid w:val="00F619C7"/>
    <w:rsid w:val="00F6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EECA72"/>
  <w15:docId w15:val="{92A6897A-88C8-48E8-8EC0-82018FEB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4B27"/>
    <w:pPr>
      <w:spacing w:after="120" w:line="248" w:lineRule="exact"/>
    </w:pPr>
    <w:rPr>
      <w:sz w:val="21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6DD7"/>
    <w:pPr>
      <w:keepNext/>
      <w:keepLines/>
      <w:pageBreakBefore/>
      <w:contextualSpacing/>
      <w:outlineLvl w:val="0"/>
    </w:pPr>
    <w:rPr>
      <w:rFonts w:ascii="Arial Black" w:eastAsia="Times New Roman" w:hAnsi="Arial Black"/>
      <w:bCs/>
      <w:color w:val="000000"/>
      <w:sz w:val="24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1004A"/>
    <w:pPr>
      <w:keepNext/>
      <w:keepLines/>
      <w:outlineLvl w:val="1"/>
    </w:pPr>
    <w:rPr>
      <w:rFonts w:ascii="Arial Black" w:eastAsia="Times New Roman" w:hAnsi="Arial Black"/>
      <w:bCs/>
      <w:color w:val="00000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94DE8"/>
    <w:pPr>
      <w:keepNext/>
      <w:keepLines/>
      <w:outlineLvl w:val="2"/>
    </w:pPr>
    <w:rPr>
      <w:rFonts w:ascii="Arial Black" w:eastAsia="Times New Roman" w:hAnsi="Arial Black"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F67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773D"/>
    <w:pPr>
      <w:tabs>
        <w:tab w:val="center" w:pos="4536"/>
        <w:tab w:val="right" w:pos="9072"/>
      </w:tabs>
      <w:spacing w:line="480" w:lineRule="exact"/>
      <w:ind w:left="-28"/>
    </w:pPr>
    <w:rPr>
      <w:rFonts w:ascii="Arial Black" w:hAnsi="Arial Black"/>
      <w:color w:val="000000"/>
      <w:spacing w:val="-20"/>
      <w:sz w:val="48"/>
    </w:rPr>
  </w:style>
  <w:style w:type="character" w:customStyle="1" w:styleId="KopfzeileZchn">
    <w:name w:val="Kopfzeile Zchn"/>
    <w:link w:val="Kopfzeile"/>
    <w:uiPriority w:val="99"/>
    <w:rsid w:val="00CA773D"/>
    <w:rPr>
      <w:rFonts w:ascii="Arial Black" w:hAnsi="Arial Black"/>
      <w:color w:val="000000"/>
      <w:spacing w:val="-20"/>
      <w:sz w:val="48"/>
    </w:rPr>
  </w:style>
  <w:style w:type="paragraph" w:styleId="Fuzeile">
    <w:name w:val="footer"/>
    <w:basedOn w:val="Standard"/>
    <w:link w:val="FuzeileZchn"/>
    <w:uiPriority w:val="99"/>
    <w:unhideWhenUsed/>
    <w:rsid w:val="00E54D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54D08"/>
    <w:rPr>
      <w:sz w:val="21"/>
    </w:rPr>
  </w:style>
  <w:style w:type="character" w:customStyle="1" w:styleId="berschrift1Zchn">
    <w:name w:val="Überschrift 1 Zchn"/>
    <w:link w:val="berschrift1"/>
    <w:uiPriority w:val="9"/>
    <w:rsid w:val="006D6DD7"/>
    <w:rPr>
      <w:rFonts w:ascii="Arial Black" w:eastAsia="Times New Roman" w:hAnsi="Arial Black"/>
      <w:bCs/>
      <w:color w:val="000000"/>
      <w:sz w:val="24"/>
      <w:szCs w:val="28"/>
      <w:lang w:eastAsia="en-US"/>
    </w:rPr>
  </w:style>
  <w:style w:type="character" w:customStyle="1" w:styleId="berschrift2Zchn">
    <w:name w:val="Überschrift 2 Zchn"/>
    <w:link w:val="berschrift2"/>
    <w:uiPriority w:val="9"/>
    <w:rsid w:val="0001004A"/>
    <w:rPr>
      <w:rFonts w:ascii="Arial Black" w:eastAsia="Times New Roman" w:hAnsi="Arial Black"/>
      <w:bCs/>
      <w:color w:val="000000"/>
      <w:sz w:val="21"/>
      <w:szCs w:val="26"/>
      <w:lang w:eastAsia="en-US"/>
    </w:rPr>
  </w:style>
  <w:style w:type="paragraph" w:customStyle="1" w:styleId="Kopfzeileklein">
    <w:name w:val="Kopfzeile_klein"/>
    <w:basedOn w:val="Kopfzeile"/>
    <w:rsid w:val="004E026D"/>
    <w:pPr>
      <w:spacing w:line="200" w:lineRule="exact"/>
      <w:ind w:left="0"/>
      <w:contextualSpacing/>
    </w:pPr>
    <w:rPr>
      <w:spacing w:val="0"/>
      <w:sz w:val="16"/>
    </w:rPr>
  </w:style>
  <w:style w:type="table" w:styleId="Tabellenraster">
    <w:name w:val="Table Grid"/>
    <w:basedOn w:val="NormaleTabelle"/>
    <w:uiPriority w:val="59"/>
    <w:rsid w:val="00BC771C"/>
    <w:pPr>
      <w:spacing w:line="248" w:lineRule="exact"/>
    </w:pPr>
    <w:rPr>
      <w:sz w:val="21"/>
    </w:rPr>
    <w:tblPr>
      <w:tblCellMar>
        <w:left w:w="0" w:type="dxa"/>
        <w:right w:w="0" w:type="dxa"/>
      </w:tblCellMar>
    </w:tblPr>
  </w:style>
  <w:style w:type="character" w:customStyle="1" w:styleId="berschrift3Zchn">
    <w:name w:val="Überschrift 3 Zchn"/>
    <w:link w:val="berschrift3"/>
    <w:uiPriority w:val="9"/>
    <w:rsid w:val="00594DE8"/>
    <w:rPr>
      <w:rFonts w:ascii="Arial Black" w:eastAsia="Times New Roman" w:hAnsi="Arial Black" w:cs="Times New Roman"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D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A5D3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35672"/>
    <w:pPr>
      <w:spacing w:after="200" w:line="390" w:lineRule="exact"/>
      <w:ind w:left="-28"/>
      <w:contextualSpacing/>
    </w:pPr>
    <w:rPr>
      <w:rFonts w:ascii="Arial Black" w:eastAsia="Times New Roman" w:hAnsi="Arial Black"/>
      <w:color w:val="000000"/>
      <w:spacing w:val="-20"/>
      <w:kern w:val="28"/>
      <w:sz w:val="48"/>
      <w:szCs w:val="52"/>
    </w:rPr>
  </w:style>
  <w:style w:type="character" w:customStyle="1" w:styleId="TitelZchn">
    <w:name w:val="Titel Zchn"/>
    <w:link w:val="Titel"/>
    <w:uiPriority w:val="10"/>
    <w:rsid w:val="00F35672"/>
    <w:rPr>
      <w:rFonts w:ascii="Arial Black" w:eastAsia="Times New Roman" w:hAnsi="Arial Black" w:cs="Times New Roman"/>
      <w:color w:val="000000"/>
      <w:spacing w:val="-20"/>
      <w:kern w:val="28"/>
      <w:sz w:val="48"/>
      <w:szCs w:val="52"/>
    </w:rPr>
  </w:style>
  <w:style w:type="paragraph" w:customStyle="1" w:styleId="KopfzeileStandard">
    <w:name w:val="Kopfzeile_Standard"/>
    <w:basedOn w:val="Standard"/>
    <w:rsid w:val="00F619C7"/>
    <w:rPr>
      <w:color w:val="000000"/>
    </w:rPr>
  </w:style>
  <w:style w:type="numbering" w:customStyle="1" w:styleId="ListeAufzhlung">
    <w:name w:val="Liste_Aufzählung"/>
    <w:uiPriority w:val="99"/>
    <w:rsid w:val="00AC55A7"/>
    <w:pPr>
      <w:numPr>
        <w:numId w:val="1"/>
      </w:numPr>
    </w:pPr>
  </w:style>
  <w:style w:type="character" w:styleId="Hyperlink">
    <w:name w:val="Hyperlink"/>
    <w:uiPriority w:val="99"/>
    <w:unhideWhenUsed/>
    <w:rsid w:val="00EC64C6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6D50"/>
    <w:pPr>
      <w:spacing w:before="240" w:line="259" w:lineRule="auto"/>
      <w:contextualSpacing w:val="0"/>
      <w:outlineLvl w:val="9"/>
    </w:pPr>
    <w:rPr>
      <w:rFonts w:ascii="Calibri Light" w:hAnsi="Calibri Light"/>
      <w:b/>
      <w:bCs w:val="0"/>
      <w:color w:val="auto"/>
      <w:sz w:val="32"/>
      <w:szCs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84B27"/>
    <w:pPr>
      <w:spacing w:after="100" w:line="259" w:lineRule="auto"/>
      <w:ind w:left="220"/>
    </w:pPr>
    <w:rPr>
      <w:rFonts w:ascii="Calibri" w:eastAsia="Times New Roman" w:hAnsi="Calibri"/>
      <w:sz w:val="22"/>
      <w:szCs w:val="2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84B27"/>
    <w:pPr>
      <w:spacing w:after="100" w:line="259" w:lineRule="auto"/>
    </w:pPr>
    <w:rPr>
      <w:rFonts w:ascii="Calibri" w:eastAsia="Times New Roman" w:hAnsi="Calibri"/>
      <w:sz w:val="22"/>
      <w:szCs w:val="22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D84B27"/>
    <w:pPr>
      <w:spacing w:after="100" w:line="259" w:lineRule="auto"/>
      <w:ind w:left="440"/>
    </w:pPr>
    <w:rPr>
      <w:rFonts w:ascii="Calibri" w:eastAsia="Times New Roman" w:hAnsi="Calibri"/>
      <w:sz w:val="22"/>
      <w:szCs w:val="22"/>
      <w:lang w:eastAsia="de-CH"/>
    </w:rPr>
  </w:style>
  <w:style w:type="table" w:styleId="Gitternetztabelle1hell">
    <w:name w:val="Grid Table 1 Light"/>
    <w:basedOn w:val="NormaleTabelle"/>
    <w:uiPriority w:val="46"/>
    <w:rsid w:val="00D84B27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1331B"/>
    <w:pPr>
      <w:spacing w:after="0" w:line="240" w:lineRule="auto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44382"/>
    <w:pPr>
      <w:spacing w:after="0"/>
    </w:pPr>
  </w:style>
  <w:style w:type="paragraph" w:styleId="Listenabsatz">
    <w:name w:val="List Paragraph"/>
    <w:basedOn w:val="Standard"/>
    <w:autoRedefine/>
    <w:uiPriority w:val="34"/>
    <w:rsid w:val="00D86053"/>
    <w:pPr>
      <w:numPr>
        <w:numId w:val="13"/>
      </w:numPr>
      <w:contextualSpacing/>
    </w:pPr>
  </w:style>
  <w:style w:type="paragraph" w:customStyle="1" w:styleId="Nummerierung">
    <w:name w:val="Nummerierung"/>
    <w:basedOn w:val="Standard"/>
    <w:autoRedefine/>
    <w:rsid w:val="00827DCC"/>
    <w:pPr>
      <w:numPr>
        <w:numId w:val="4"/>
      </w:numPr>
      <w:spacing w:after="0"/>
    </w:pPr>
  </w:style>
  <w:style w:type="table" w:styleId="EinfacheTabelle5">
    <w:name w:val="Plain Table 5"/>
    <w:basedOn w:val="NormaleTabelle"/>
    <w:uiPriority w:val="45"/>
    <w:rsid w:val="00F679A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79A2"/>
    <w:rPr>
      <w:rFonts w:asciiTheme="majorHAnsi" w:eastAsiaTheme="majorEastAsia" w:hAnsiTheme="majorHAnsi" w:cstheme="majorBidi"/>
      <w:i/>
      <w:iCs/>
      <w:color w:val="365F91" w:themeColor="accent1" w:themeShade="BF"/>
      <w:sz w:val="21"/>
      <w:lang w:eastAsia="en-US"/>
    </w:rPr>
  </w:style>
  <w:style w:type="paragraph" w:customStyle="1" w:styleId="BrieftextBZZ">
    <w:name w:val="Brieftext_BZZ"/>
    <w:link w:val="BrieftextBZZZchn"/>
    <w:qFormat/>
    <w:rsid w:val="0001004A"/>
    <w:pPr>
      <w:spacing w:after="120"/>
      <w:ind w:right="284"/>
    </w:pPr>
    <w:rPr>
      <w:rFonts w:eastAsia="Calibri" w:cs="Arial"/>
      <w:sz w:val="22"/>
      <w:lang w:eastAsia="en-US"/>
    </w:rPr>
  </w:style>
  <w:style w:type="character" w:customStyle="1" w:styleId="BrieftextBZZZchn">
    <w:name w:val="Brieftext_BZZ Zchn"/>
    <w:link w:val="BrieftextBZZ"/>
    <w:rsid w:val="0001004A"/>
    <w:rPr>
      <w:rFonts w:eastAsia="Calibri" w:cs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image" Target="media/image1.wmf"/><Relationship Id="rId1" Type="http://schemas.openxmlformats.org/officeDocument/2006/relationships/image" Target="media/image3.wmf"/><Relationship Id="rId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\Desktop\Skript%20BZZ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74FE1F2AC2D14BBEC71CBAD2AEFD97" ma:contentTypeVersion="22" ma:contentTypeDescription="Ein neues Dokument erstellen." ma:contentTypeScope="" ma:versionID="0f1dba5637d32c9556f21864641ee513">
  <xsd:schema xmlns:xsd="http://www.w3.org/2001/XMLSchema" xmlns:xs="http://www.w3.org/2001/XMLSchema" xmlns:p="http://schemas.microsoft.com/office/2006/metadata/properties" xmlns:ns2="a5678e29-1574-411f-be6b-d7de768adb54" targetNamespace="http://schemas.microsoft.com/office/2006/metadata/properties" ma:root="true" ma:fieldsID="8e488bf8764f7d7bf56c4c0bf7918f8e" ns2:_="">
    <xsd:import namespace="a5678e29-1574-411f-be6b-d7de768adb54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78e29-1574-411f-be6b-d7de768adb5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a5678e29-1574-411f-be6b-d7de768adb54" xsi:nil="true"/>
    <Students xmlns="a5678e29-1574-411f-be6b-d7de768adb54">
      <UserInfo>
        <DisplayName/>
        <AccountId xsi:nil="true"/>
        <AccountType/>
      </UserInfo>
    </Students>
    <AppVersion xmlns="a5678e29-1574-411f-be6b-d7de768adb54" xsi:nil="true"/>
    <IsNotebookLocked xmlns="a5678e29-1574-411f-be6b-d7de768adb54" xsi:nil="true"/>
    <Is_Collaboration_Space_Locked xmlns="a5678e29-1574-411f-be6b-d7de768adb54" xsi:nil="true"/>
    <Has_Teacher_Only_SectionGroup xmlns="a5678e29-1574-411f-be6b-d7de768adb54" xsi:nil="true"/>
    <NotebookType xmlns="a5678e29-1574-411f-be6b-d7de768adb54" xsi:nil="true"/>
    <CultureName xmlns="a5678e29-1574-411f-be6b-d7de768adb54" xsi:nil="true"/>
    <TeamsChannelId xmlns="a5678e29-1574-411f-be6b-d7de768adb54" xsi:nil="true"/>
    <Owner xmlns="a5678e29-1574-411f-be6b-d7de768adb54">
      <UserInfo>
        <DisplayName/>
        <AccountId xsi:nil="true"/>
        <AccountType/>
      </UserInfo>
    </Owner>
    <Teachers xmlns="a5678e29-1574-411f-be6b-d7de768adb54">
      <UserInfo>
        <DisplayName/>
        <AccountId xsi:nil="true"/>
        <AccountType/>
      </UserInfo>
    </Teachers>
    <Distribution_Groups xmlns="a5678e29-1574-411f-be6b-d7de768adb54" xsi:nil="true"/>
    <LMS_Mappings xmlns="a5678e29-1574-411f-be6b-d7de768adb54" xsi:nil="true"/>
    <Math_Settings xmlns="a5678e29-1574-411f-be6b-d7de768adb54" xsi:nil="true"/>
    <Invited_Teachers xmlns="a5678e29-1574-411f-be6b-d7de768adb54" xsi:nil="true"/>
    <Invited_Students xmlns="a5678e29-1574-411f-be6b-d7de768adb54" xsi:nil="true"/>
    <DefaultSectionNames xmlns="a5678e29-1574-411f-be6b-d7de768adb54" xsi:nil="true"/>
    <Templates xmlns="a5678e29-1574-411f-be6b-d7de768adb54" xsi:nil="true"/>
    <FolderType xmlns="a5678e29-1574-411f-be6b-d7de768adb54" xsi:nil="true"/>
    <Student_Groups xmlns="a5678e29-1574-411f-be6b-d7de768adb54">
      <UserInfo>
        <DisplayName/>
        <AccountId xsi:nil="true"/>
        <AccountType/>
      </UserInfo>
    </Student_Group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DAADA-2C95-4D9B-A631-CA1AD1E5B442}"/>
</file>

<file path=customXml/itemProps2.xml><?xml version="1.0" encoding="utf-8"?>
<ds:datastoreItem xmlns:ds="http://schemas.openxmlformats.org/officeDocument/2006/customXml" ds:itemID="{7A864065-420A-4760-BCEE-8C463CC7E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F34E6-5567-47BF-A5EC-70BD004128A0}">
  <ds:schemaRefs>
    <ds:schemaRef ds:uri="http://schemas.microsoft.com/office/2006/metadata/properties"/>
    <ds:schemaRef ds:uri="http://schemas.microsoft.com/office/infopath/2007/PartnerControls"/>
    <ds:schemaRef ds:uri="cc51ac33-8ceb-4cf2-bc32-33a00b56fbc7"/>
  </ds:schemaRefs>
</ds:datastoreItem>
</file>

<file path=customXml/itemProps4.xml><?xml version="1.0" encoding="utf-8"?>
<ds:datastoreItem xmlns:ds="http://schemas.openxmlformats.org/officeDocument/2006/customXml" ds:itemID="{F0BF83A2-5B55-4D28-B24D-DBF016B4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 BZZ.dotx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Künzli Michael</dc:creator>
  <cp:lastModifiedBy>Kuenzli,  Michael (BZZ)</cp:lastModifiedBy>
  <cp:revision>31</cp:revision>
  <cp:lastPrinted>2014-08-27T10:36:00Z</cp:lastPrinted>
  <dcterms:created xsi:type="dcterms:W3CDTF">2019-02-08T10:11:00Z</dcterms:created>
  <dcterms:modified xsi:type="dcterms:W3CDTF">2020-04-26T19:56:00Z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0x0101001874FE1F2AC2D14BBEC71CBAD2AEFD97</vt:lpwstr>
  </property>
</Properties>
</file>