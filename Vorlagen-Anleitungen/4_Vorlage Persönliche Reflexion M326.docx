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C9300" w14:textId="77777777" w:rsidR="00723B78" w:rsidRPr="00566A19" w:rsidRDefault="00223C07" w:rsidP="00EC64C6">
      <w:pPr>
        <w:pStyle w:val="Titel"/>
      </w:pPr>
      <w:r w:rsidRPr="00566A19">
        <w:t>Persönliche Reflexion</w:t>
      </w:r>
      <w:r w:rsidR="00EC64C6" w:rsidRPr="00566A19">
        <w:t xml:space="preserve"> Modul 326</w:t>
      </w:r>
    </w:p>
    <w:p w14:paraId="55E03AEB" w14:textId="77777777" w:rsidR="00EC64C6" w:rsidRPr="00566A19" w:rsidRDefault="00EC64C6" w:rsidP="00EC64C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288"/>
        <w:gridCol w:w="3680"/>
      </w:tblGrid>
      <w:tr w:rsidR="00566A19" w:rsidRPr="00566A19" w14:paraId="193D4914" w14:textId="77777777" w:rsidTr="005D68C7">
        <w:tc>
          <w:tcPr>
            <w:tcW w:w="3114" w:type="dxa"/>
          </w:tcPr>
          <w:p w14:paraId="164133FF" w14:textId="77777777" w:rsidR="00566A19" w:rsidRPr="00566A19" w:rsidRDefault="00566A19" w:rsidP="005D68C7">
            <w:pPr>
              <w:jc w:val="right"/>
            </w:pPr>
            <w:r w:rsidRPr="00566A19">
              <w:t>Nachname:</w:t>
            </w:r>
          </w:p>
        </w:tc>
        <w:tc>
          <w:tcPr>
            <w:tcW w:w="288" w:type="dxa"/>
          </w:tcPr>
          <w:p w14:paraId="5E748352" w14:textId="77777777" w:rsidR="00566A19" w:rsidRPr="00566A19" w:rsidRDefault="00566A19" w:rsidP="005D68C7"/>
        </w:tc>
        <w:tc>
          <w:tcPr>
            <w:tcW w:w="3680" w:type="dxa"/>
          </w:tcPr>
          <w:p w14:paraId="36DEB7C8" w14:textId="77777777" w:rsidR="00566A19" w:rsidRPr="00566A19" w:rsidRDefault="00566A19" w:rsidP="005D68C7"/>
        </w:tc>
      </w:tr>
      <w:tr w:rsidR="00566A19" w:rsidRPr="00566A19" w14:paraId="35DD099D" w14:textId="77777777" w:rsidTr="005D68C7">
        <w:tc>
          <w:tcPr>
            <w:tcW w:w="3114" w:type="dxa"/>
          </w:tcPr>
          <w:p w14:paraId="5F293A70" w14:textId="77777777" w:rsidR="00566A19" w:rsidRPr="00566A19" w:rsidRDefault="00566A19" w:rsidP="005D68C7">
            <w:pPr>
              <w:jc w:val="right"/>
            </w:pPr>
            <w:r w:rsidRPr="00566A19">
              <w:t>Vorname:</w:t>
            </w:r>
          </w:p>
        </w:tc>
        <w:tc>
          <w:tcPr>
            <w:tcW w:w="288" w:type="dxa"/>
          </w:tcPr>
          <w:p w14:paraId="4BB3C10A" w14:textId="77777777" w:rsidR="00566A19" w:rsidRPr="00566A19" w:rsidRDefault="00566A19" w:rsidP="005D68C7"/>
        </w:tc>
        <w:tc>
          <w:tcPr>
            <w:tcW w:w="3680" w:type="dxa"/>
          </w:tcPr>
          <w:p w14:paraId="4A017B1E" w14:textId="77777777" w:rsidR="00566A19" w:rsidRPr="00566A19" w:rsidRDefault="00566A19" w:rsidP="005D68C7"/>
        </w:tc>
      </w:tr>
      <w:tr w:rsidR="00566A19" w:rsidRPr="00566A19" w14:paraId="3BBF72F7" w14:textId="77777777" w:rsidTr="005D68C7">
        <w:tc>
          <w:tcPr>
            <w:tcW w:w="3114" w:type="dxa"/>
          </w:tcPr>
          <w:p w14:paraId="7BC68C18" w14:textId="77777777" w:rsidR="00566A19" w:rsidRPr="00566A19" w:rsidRDefault="00566A19" w:rsidP="005D68C7">
            <w:pPr>
              <w:jc w:val="right"/>
            </w:pPr>
            <w:r w:rsidRPr="00566A19">
              <w:t>Klasse:</w:t>
            </w:r>
          </w:p>
        </w:tc>
        <w:tc>
          <w:tcPr>
            <w:tcW w:w="288" w:type="dxa"/>
          </w:tcPr>
          <w:p w14:paraId="0AF9808A" w14:textId="77777777" w:rsidR="00566A19" w:rsidRPr="00566A19" w:rsidRDefault="00566A19" w:rsidP="005D68C7"/>
        </w:tc>
        <w:tc>
          <w:tcPr>
            <w:tcW w:w="3680" w:type="dxa"/>
          </w:tcPr>
          <w:p w14:paraId="20C4DF83" w14:textId="77777777" w:rsidR="00566A19" w:rsidRPr="00566A19" w:rsidRDefault="00566A19" w:rsidP="005D68C7"/>
        </w:tc>
      </w:tr>
      <w:tr w:rsidR="004D5D56" w:rsidRPr="00566A19" w14:paraId="0F3C9AC6" w14:textId="77777777" w:rsidTr="005D68C7">
        <w:tc>
          <w:tcPr>
            <w:tcW w:w="3114" w:type="dxa"/>
          </w:tcPr>
          <w:p w14:paraId="4050294D" w14:textId="2132C266" w:rsidR="004D5D56" w:rsidRPr="00566A19" w:rsidRDefault="004D5D56" w:rsidP="005D68C7">
            <w:pPr>
              <w:jc w:val="right"/>
            </w:pPr>
            <w:r>
              <w:t>Datum</w:t>
            </w:r>
          </w:p>
        </w:tc>
        <w:tc>
          <w:tcPr>
            <w:tcW w:w="288" w:type="dxa"/>
          </w:tcPr>
          <w:p w14:paraId="5E4D5360" w14:textId="77777777" w:rsidR="004D5D56" w:rsidRPr="00566A19" w:rsidRDefault="004D5D56" w:rsidP="005D68C7"/>
        </w:tc>
        <w:tc>
          <w:tcPr>
            <w:tcW w:w="3680" w:type="dxa"/>
          </w:tcPr>
          <w:p w14:paraId="57847300" w14:textId="77777777" w:rsidR="004D5D56" w:rsidRPr="00566A19" w:rsidRDefault="004D5D56" w:rsidP="005D68C7"/>
        </w:tc>
      </w:tr>
    </w:tbl>
    <w:p w14:paraId="3AAA476C" w14:textId="77777777" w:rsidR="00A8486A" w:rsidRPr="00566A19" w:rsidRDefault="00A8486A" w:rsidP="00EC64C6"/>
    <w:p w14:paraId="3182BDF9" w14:textId="0CB11A07" w:rsidR="00D84B27" w:rsidRPr="00566A19" w:rsidRDefault="00DD757F" w:rsidP="00EC64C6">
      <w:r w:rsidRPr="00DD757F">
        <w:rPr>
          <w:highlight w:val="yellow"/>
        </w:rPr>
        <w:t>Pro Schulwoche ist ein Blatt abzugeben!</w:t>
      </w:r>
    </w:p>
    <w:p w14:paraId="4BB44571" w14:textId="77777777" w:rsidR="00223C07" w:rsidRPr="00566A19" w:rsidRDefault="00223C07" w:rsidP="00223C07">
      <w:pPr>
        <w:pStyle w:val="berschrift2"/>
      </w:pPr>
      <w:r w:rsidRPr="00566A19">
        <w:t>Tagesziel</w:t>
      </w: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4246"/>
      </w:tblGrid>
      <w:tr w:rsidR="00223C07" w:rsidRPr="00566A19" w14:paraId="7F21543D" w14:textId="77777777" w:rsidTr="00223C07">
        <w:tc>
          <w:tcPr>
            <w:tcW w:w="4252" w:type="dxa"/>
          </w:tcPr>
          <w:p w14:paraId="5DD8ED85" w14:textId="77777777" w:rsidR="00223C07" w:rsidRPr="00566A19" w:rsidRDefault="00223C07" w:rsidP="00223C07">
            <w:r w:rsidRPr="00566A19">
              <w:rPr>
                <w:b/>
              </w:rPr>
              <w:t>Zielformulierung Tagesziel</w:t>
            </w:r>
            <w:r w:rsidRPr="00566A19">
              <w:br/>
              <w:t>Was möchte ich heute erreichen?</w:t>
            </w:r>
            <w:r w:rsidRPr="00566A19">
              <w:br/>
            </w:r>
            <w:r w:rsidRPr="00566A19">
              <w:br/>
            </w:r>
          </w:p>
        </w:tc>
        <w:tc>
          <w:tcPr>
            <w:tcW w:w="4252" w:type="dxa"/>
          </w:tcPr>
          <w:p w14:paraId="661CEF9D" w14:textId="77777777" w:rsidR="00223C07" w:rsidRPr="00566A19" w:rsidRDefault="00223C07" w:rsidP="00223C07"/>
        </w:tc>
      </w:tr>
      <w:tr w:rsidR="00223C07" w:rsidRPr="00566A19" w14:paraId="14C75651" w14:textId="77777777" w:rsidTr="00223C07">
        <w:tc>
          <w:tcPr>
            <w:tcW w:w="4252" w:type="dxa"/>
          </w:tcPr>
          <w:p w14:paraId="3CA9B22E" w14:textId="77777777" w:rsidR="00223C07" w:rsidRPr="00566A19" w:rsidRDefault="00223C07" w:rsidP="00223C07">
            <w:r w:rsidRPr="00566A19">
              <w:rPr>
                <w:b/>
              </w:rPr>
              <w:t>Zielformulierung Wochenziel</w:t>
            </w:r>
            <w:r w:rsidRPr="00566A19">
              <w:br/>
              <w:t>Was möchte ich bis zum nächsten Unterricht erreichen?</w:t>
            </w:r>
            <w:r w:rsidRPr="00566A19">
              <w:br/>
            </w:r>
          </w:p>
        </w:tc>
        <w:tc>
          <w:tcPr>
            <w:tcW w:w="4252" w:type="dxa"/>
          </w:tcPr>
          <w:p w14:paraId="552558AA" w14:textId="77777777" w:rsidR="00223C07" w:rsidRPr="00566A19" w:rsidRDefault="00223C07" w:rsidP="00223C07"/>
        </w:tc>
      </w:tr>
    </w:tbl>
    <w:p w14:paraId="3E470BC3" w14:textId="77777777" w:rsidR="00223C07" w:rsidRPr="00566A19" w:rsidRDefault="00223C07" w:rsidP="00223C07"/>
    <w:p w14:paraId="469B035E" w14:textId="77777777" w:rsidR="00223C07" w:rsidRPr="00566A19" w:rsidRDefault="00223C07" w:rsidP="00223C07">
      <w:pPr>
        <w:pStyle w:val="berschrift2"/>
      </w:pPr>
      <w:r w:rsidRPr="00566A19">
        <w:t>Reflexion</w:t>
      </w: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4246"/>
      </w:tblGrid>
      <w:tr w:rsidR="00223C07" w:rsidRPr="00566A19" w14:paraId="217EAD46" w14:textId="77777777" w:rsidTr="005D68C7">
        <w:tc>
          <w:tcPr>
            <w:tcW w:w="4252" w:type="dxa"/>
          </w:tcPr>
          <w:p w14:paraId="43DD0A96" w14:textId="724CA3C4" w:rsidR="00223C07" w:rsidRPr="00566A19" w:rsidRDefault="00223C07" w:rsidP="00223C07">
            <w:r w:rsidRPr="00566A19">
              <w:rPr>
                <w:b/>
              </w:rPr>
              <w:t>Soll-Ist-Vergleich</w:t>
            </w:r>
            <w:r w:rsidRPr="00566A19">
              <w:br/>
              <w:t xml:space="preserve">Welche Ziele habe ich </w:t>
            </w:r>
            <w:r w:rsidR="00F478DA">
              <w:t xml:space="preserve">in der letzten Woche </w:t>
            </w:r>
            <w:r w:rsidRPr="00566A19">
              <w:t>erreicht, welche Ziele nicht? Weshalb, weshalb nicht?</w:t>
            </w:r>
            <w:r w:rsidRPr="00566A19">
              <w:br/>
            </w:r>
            <w:r w:rsidRPr="00566A19">
              <w:br/>
            </w:r>
            <w:r w:rsidRPr="00566A19">
              <w:br/>
            </w:r>
          </w:p>
        </w:tc>
        <w:tc>
          <w:tcPr>
            <w:tcW w:w="4252" w:type="dxa"/>
          </w:tcPr>
          <w:p w14:paraId="11EBE361" w14:textId="77777777" w:rsidR="00223C07" w:rsidRPr="00566A19" w:rsidRDefault="00223C07" w:rsidP="005D68C7"/>
        </w:tc>
      </w:tr>
      <w:tr w:rsidR="00223C07" w:rsidRPr="00566A19" w14:paraId="123FC4BD" w14:textId="77777777" w:rsidTr="005D68C7">
        <w:tc>
          <w:tcPr>
            <w:tcW w:w="4252" w:type="dxa"/>
          </w:tcPr>
          <w:p w14:paraId="13CA1047" w14:textId="77777777" w:rsidR="00223C07" w:rsidRPr="00566A19" w:rsidRDefault="00223C07" w:rsidP="00223C07">
            <w:pPr>
              <w:rPr>
                <w:b/>
              </w:rPr>
            </w:pPr>
            <w:r w:rsidRPr="00566A19">
              <w:rPr>
                <w:b/>
              </w:rPr>
              <w:t>Abriss der Tätigkeiten</w:t>
            </w:r>
            <w:r w:rsidRPr="00566A19">
              <w:rPr>
                <w:b/>
              </w:rPr>
              <w:br/>
            </w:r>
            <w:r w:rsidRPr="00566A19">
              <w:t>Welche Arbeiten habe ich alles im Unterricht erledigt? Welche Arbeiten habe ich ausserhalb des Unterrichts erledigt?</w:t>
            </w:r>
            <w:r w:rsidRPr="00566A19">
              <w:rPr>
                <w:b/>
              </w:rPr>
              <w:br/>
            </w:r>
          </w:p>
        </w:tc>
        <w:tc>
          <w:tcPr>
            <w:tcW w:w="4252" w:type="dxa"/>
          </w:tcPr>
          <w:p w14:paraId="49DF2FF6" w14:textId="77777777" w:rsidR="00223C07" w:rsidRPr="00566A19" w:rsidRDefault="00223C07" w:rsidP="005D68C7"/>
        </w:tc>
      </w:tr>
      <w:tr w:rsidR="00223C07" w:rsidRPr="00566A19" w14:paraId="3C51B7D5" w14:textId="77777777" w:rsidTr="005D68C7">
        <w:tc>
          <w:tcPr>
            <w:tcW w:w="4252" w:type="dxa"/>
          </w:tcPr>
          <w:p w14:paraId="336B4E5E" w14:textId="77777777" w:rsidR="00223C07" w:rsidRPr="00566A19" w:rsidRDefault="00223C07" w:rsidP="00223C07">
            <w:r w:rsidRPr="00566A19">
              <w:rPr>
                <w:b/>
              </w:rPr>
              <w:t>Erkenntnisse</w:t>
            </w:r>
            <w:r w:rsidRPr="00566A19">
              <w:rPr>
                <w:b/>
              </w:rPr>
              <w:br/>
            </w:r>
            <w:r w:rsidRPr="00566A19">
              <w:t>Was habe ich gelernt? Was lief gut, was lief schlecht? Was werde ich zukünftig anders machen? Hat das anders machen funktioniert?</w:t>
            </w:r>
            <w:r w:rsidRPr="00566A19">
              <w:br/>
            </w:r>
          </w:p>
        </w:tc>
        <w:tc>
          <w:tcPr>
            <w:tcW w:w="4252" w:type="dxa"/>
          </w:tcPr>
          <w:p w14:paraId="36AA3F78" w14:textId="77777777" w:rsidR="00223C07" w:rsidRPr="00566A19" w:rsidRDefault="00223C07" w:rsidP="005D68C7"/>
        </w:tc>
      </w:tr>
      <w:tr w:rsidR="00223C07" w:rsidRPr="00566A19" w14:paraId="78F70C25" w14:textId="77777777" w:rsidTr="005D68C7">
        <w:tc>
          <w:tcPr>
            <w:tcW w:w="4252" w:type="dxa"/>
          </w:tcPr>
          <w:p w14:paraId="26064D08" w14:textId="77777777" w:rsidR="00223C07" w:rsidRPr="00566A19" w:rsidRDefault="00223C07" w:rsidP="00223C07">
            <w:r w:rsidRPr="00566A19">
              <w:rPr>
                <w:b/>
              </w:rPr>
              <w:t>Fazit</w:t>
            </w:r>
            <w:r w:rsidRPr="00566A19">
              <w:rPr>
                <w:b/>
              </w:rPr>
              <w:br/>
            </w:r>
            <w:r w:rsidRPr="00566A19">
              <w:t>Was hat mich gefreut? Was hat mich geärgert? Wie gehe ich damit um?</w:t>
            </w:r>
            <w:r w:rsidRPr="00566A19">
              <w:br/>
            </w:r>
            <w:r w:rsidRPr="00566A19">
              <w:br/>
            </w:r>
            <w:r w:rsidRPr="00566A19">
              <w:lastRenderedPageBreak/>
              <w:br/>
            </w:r>
          </w:p>
        </w:tc>
        <w:tc>
          <w:tcPr>
            <w:tcW w:w="4252" w:type="dxa"/>
          </w:tcPr>
          <w:p w14:paraId="5AC5FFE6" w14:textId="77777777" w:rsidR="00223C07" w:rsidRPr="00566A19" w:rsidRDefault="00223C07" w:rsidP="005D68C7"/>
        </w:tc>
      </w:tr>
    </w:tbl>
    <w:p w14:paraId="3899CF5E" w14:textId="77777777" w:rsidR="00223C07" w:rsidRPr="00566A19" w:rsidRDefault="00223C07">
      <w:pPr>
        <w:spacing w:after="0" w:line="240" w:lineRule="auto"/>
      </w:pPr>
    </w:p>
    <w:sectPr w:rsidR="00223C07" w:rsidRPr="00566A19" w:rsidSect="00090EA1">
      <w:headerReference w:type="default" r:id="rId11"/>
      <w:footerReference w:type="default" r:id="rId12"/>
      <w:headerReference w:type="first" r:id="rId13"/>
      <w:pgSz w:w="11906" w:h="16838" w:code="9"/>
      <w:pgMar w:top="2268" w:right="936" w:bottom="1701" w:left="2466" w:header="107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9013F" w14:textId="77777777" w:rsidR="00A341F1" w:rsidRDefault="00A341F1" w:rsidP="00290619">
      <w:pPr>
        <w:spacing w:line="240" w:lineRule="auto"/>
      </w:pPr>
      <w:r>
        <w:separator/>
      </w:r>
    </w:p>
  </w:endnote>
  <w:endnote w:type="continuationSeparator" w:id="0">
    <w:p w14:paraId="79A17BAA" w14:textId="77777777" w:rsidR="00A341F1" w:rsidRDefault="00A341F1" w:rsidP="002906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56E1" w14:textId="6560001C" w:rsidR="00EC64C6" w:rsidRDefault="00A8486A" w:rsidP="00EC64C6">
    <w:pPr>
      <w:pStyle w:val="Fuzeile"/>
      <w:tabs>
        <w:tab w:val="clear" w:pos="4536"/>
        <w:tab w:val="clear" w:pos="9072"/>
        <w:tab w:val="center" w:pos="4252"/>
        <w:tab w:val="right" w:pos="8504"/>
      </w:tabs>
    </w:pPr>
    <w:r>
      <w:fldChar w:fldCharType="begin"/>
    </w:r>
    <w:r>
      <w:instrText xml:space="preserve"> SAVEDATE  \@ "d. MMMM yyyy"  \* MERGEFORMAT </w:instrText>
    </w:r>
    <w:r>
      <w:fldChar w:fldCharType="separate"/>
    </w:r>
    <w:r w:rsidR="00112AA0">
      <w:rPr>
        <w:noProof/>
      </w:rPr>
      <w:t>3. Mai 2019</w:t>
    </w:r>
    <w:r>
      <w:fldChar w:fldCharType="end"/>
    </w:r>
    <w:r w:rsidR="00EC64C6">
      <w:tab/>
    </w:r>
    <w:r w:rsidR="00EC64C6">
      <w:tab/>
      <w:t xml:space="preserve">Seite </w:t>
    </w:r>
    <w:r w:rsidR="00EC64C6" w:rsidRPr="007F76B6">
      <w:fldChar w:fldCharType="begin"/>
    </w:r>
    <w:r w:rsidR="00EC64C6" w:rsidRPr="007F76B6">
      <w:instrText xml:space="preserve"> PAGE  </w:instrText>
    </w:r>
    <w:r w:rsidR="00EC64C6" w:rsidRPr="007F76B6">
      <w:fldChar w:fldCharType="separate"/>
    </w:r>
    <w:r w:rsidR="00CC394A">
      <w:rPr>
        <w:noProof/>
      </w:rPr>
      <w:t>3</w:t>
    </w:r>
    <w:r w:rsidR="00EC64C6" w:rsidRPr="007F76B6">
      <w:fldChar w:fldCharType="end"/>
    </w:r>
    <w:r w:rsidR="00EC64C6">
      <w:t xml:space="preserve"> von </w:t>
    </w:r>
    <w:r w:rsidR="00DD757F">
      <w:fldChar w:fldCharType="begin"/>
    </w:r>
    <w:r w:rsidR="00DD757F">
      <w:instrText xml:space="preserve"> NUMPAGES  </w:instrText>
    </w:r>
    <w:r w:rsidR="00DD757F">
      <w:fldChar w:fldCharType="separate"/>
    </w:r>
    <w:r w:rsidR="00CC394A">
      <w:rPr>
        <w:noProof/>
      </w:rPr>
      <w:t>4</w:t>
    </w:r>
    <w:r w:rsidR="00DD757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64FEA" w14:textId="77777777" w:rsidR="00A341F1" w:rsidRDefault="00A341F1" w:rsidP="00290619">
      <w:pPr>
        <w:spacing w:line="240" w:lineRule="auto"/>
      </w:pPr>
      <w:r>
        <w:separator/>
      </w:r>
    </w:p>
  </w:footnote>
  <w:footnote w:type="continuationSeparator" w:id="0">
    <w:p w14:paraId="4E64AF61" w14:textId="77777777" w:rsidR="00A341F1" w:rsidRDefault="00A341F1" w:rsidP="002906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019B8" w14:textId="77777777" w:rsidR="001E34B0" w:rsidRPr="007028EC" w:rsidRDefault="00347A08" w:rsidP="007028EC">
    <w:r>
      <w:rPr>
        <w:noProof/>
        <w:lang w:eastAsia="de-CH"/>
      </w:rPr>
      <w:drawing>
        <wp:anchor distT="0" distB="0" distL="114300" distR="114300" simplePos="0" relativeHeight="251660800" behindDoc="0" locked="1" layoutInCell="1" allowOverlap="1" wp14:anchorId="6FBD568C" wp14:editId="4DAE305F">
          <wp:simplePos x="0" y="0"/>
          <wp:positionH relativeFrom="page">
            <wp:posOffset>4860925</wp:posOffset>
          </wp:positionH>
          <wp:positionV relativeFrom="page">
            <wp:posOffset>664845</wp:posOffset>
          </wp:positionV>
          <wp:extent cx="287655" cy="287655"/>
          <wp:effectExtent l="0" t="0" r="0" b="0"/>
          <wp:wrapNone/>
          <wp:docPr id="8" name="wappen_gruen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appen_gruen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655" cy="2876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728" behindDoc="0" locked="1" layoutInCell="1" allowOverlap="1" wp14:anchorId="2E827B90" wp14:editId="5ECB0EFD">
          <wp:simplePos x="0" y="0"/>
          <wp:positionH relativeFrom="page">
            <wp:posOffset>4860925</wp:posOffset>
          </wp:positionH>
          <wp:positionV relativeFrom="page">
            <wp:posOffset>666115</wp:posOffset>
          </wp:positionV>
          <wp:extent cx="288290" cy="288290"/>
          <wp:effectExtent l="0" t="0" r="0" b="0"/>
          <wp:wrapNone/>
          <wp:docPr id="9" name="wappen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appen_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290" cy="288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6704" behindDoc="0" locked="1" layoutInCell="1" allowOverlap="1" wp14:anchorId="2F0AEB49" wp14:editId="50F10E29">
              <wp:simplePos x="0" y="0"/>
              <wp:positionH relativeFrom="page">
                <wp:posOffset>5216525</wp:posOffset>
              </wp:positionH>
              <wp:positionV relativeFrom="page">
                <wp:posOffset>464820</wp:posOffset>
              </wp:positionV>
              <wp:extent cx="1979930" cy="755650"/>
              <wp:effectExtent l="0" t="0" r="0" b="0"/>
              <wp:wrapNone/>
              <wp:docPr id="6" name="Textfeld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79930" cy="755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0" w:type="auto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108"/>
                          </w:tblGrid>
                          <w:tr w:rsidR="001E34B0" w:rsidRPr="007F76B6" w14:paraId="6BEF076E" w14:textId="77777777" w:rsidTr="007F76B6">
                            <w:trPr>
                              <w:trHeight w:hRule="exact" w:val="1134"/>
                            </w:trPr>
                            <w:tc>
                              <w:tcPr>
                                <w:tcW w:w="3119" w:type="dxa"/>
                                <w:shd w:val="clear" w:color="auto" w:fill="auto"/>
                                <w:vAlign w:val="center"/>
                              </w:tcPr>
                              <w:p w14:paraId="1C8568A1" w14:textId="77777777" w:rsidR="001E34B0" w:rsidRPr="007F76B6" w:rsidRDefault="00017AF4" w:rsidP="00F619C7">
                                <w:pPr>
                                  <w:pStyle w:val="KopfzeileStandard"/>
                                </w:pPr>
                                <w:r>
                                  <w:t>Bildungszentrum Zürichsee</w:t>
                                </w:r>
                              </w:p>
                              <w:p w14:paraId="450BACBF" w14:textId="0D2FAA67" w:rsidR="001E34B0" w:rsidRPr="007F76B6" w:rsidRDefault="00DD757F" w:rsidP="00F619C7">
                                <w:pPr>
                                  <w:pStyle w:val="KopfzeileStandard"/>
                                  <w:rPr>
                                    <w:noProof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STYLEREF  Titel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Persönliche Reflexion Modul 326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4BFD0451" w14:textId="77777777" w:rsidR="001E34B0" w:rsidRPr="004A2D85" w:rsidRDefault="001E34B0" w:rsidP="007028EC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0AEB49" id="_x0000_t202" coordsize="21600,21600" o:spt="202" path="m,l,21600r21600,l21600,xe">
              <v:stroke joinstyle="miter"/>
              <v:path gradientshapeok="t" o:connecttype="rect"/>
            </v:shapetype>
            <v:shape id="Textfeld 6" o:spid="_x0000_s1026" type="#_x0000_t202" style="position:absolute;margin-left:410.75pt;margin-top:36.6pt;width:155.9pt;height:59.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" filled="f" stroked="f" strokeweight=".5pt">
              <v:textbox inset="0,0,0,0">
                <w:txbxContent>
                  <w:tbl>
                    <w:tblPr>
                      <w:tblW w:w="0" w:type="auto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108"/>
                    </w:tblGrid>
                    <w:tr w:rsidR="001E34B0" w:rsidRPr="007F76B6" w14:paraId="6BEF076E" w14:textId="77777777" w:rsidTr="007F76B6">
                      <w:trPr>
                        <w:trHeight w:hRule="exact" w:val="1134"/>
                      </w:trPr>
                      <w:tc>
                        <w:tcPr>
                          <w:tcW w:w="3119" w:type="dxa"/>
                          <w:shd w:val="clear" w:color="auto" w:fill="auto"/>
                          <w:vAlign w:val="center"/>
                        </w:tcPr>
                        <w:p w14:paraId="1C8568A1" w14:textId="77777777" w:rsidR="001E34B0" w:rsidRPr="007F76B6" w:rsidRDefault="00017AF4" w:rsidP="00F619C7">
                          <w:pPr>
                            <w:pStyle w:val="KopfzeileStandard"/>
                          </w:pPr>
                          <w:r>
                            <w:t>Bildungszentrum Zürichsee</w:t>
                          </w:r>
                        </w:p>
                        <w:p w14:paraId="450BACBF" w14:textId="0D2FAA67" w:rsidR="001E34B0" w:rsidRPr="007F76B6" w:rsidRDefault="00DD757F" w:rsidP="00F619C7">
                          <w:pPr>
                            <w:pStyle w:val="KopfzeileStandard"/>
                            <w:rPr>
                              <w:noProof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STYLEREF  Titel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Persönliche Reflexion Modul 326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4BFD0451" w14:textId="77777777" w:rsidR="001E34B0" w:rsidRPr="004A2D85" w:rsidRDefault="001E34B0" w:rsidP="007028EC"/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504"/>
    </w:tblGrid>
    <w:tr w:rsidR="001E34B0" w:rsidRPr="007F76B6" w14:paraId="57DD57D0" w14:textId="77777777" w:rsidTr="00BB49D9">
      <w:trPr>
        <w:trHeight w:hRule="exact" w:val="853"/>
      </w:trPr>
      <w:tc>
        <w:tcPr>
          <w:tcW w:w="8720" w:type="dxa"/>
          <w:shd w:val="clear" w:color="auto" w:fill="auto"/>
          <w:vAlign w:val="center"/>
        </w:tcPr>
        <w:p w14:paraId="6975662A" w14:textId="77777777" w:rsidR="001E34B0" w:rsidRPr="007F76B6" w:rsidRDefault="00347A08" w:rsidP="001A4894">
          <w:pPr>
            <w:pStyle w:val="Kopfzeile"/>
          </w:pPr>
          <w:r>
            <w:rPr>
              <w:noProof/>
              <w:lang w:eastAsia="de-CH"/>
            </w:rPr>
            <w:drawing>
              <wp:anchor distT="0" distB="0" distL="114300" distR="114300" simplePos="0" relativeHeight="251659776" behindDoc="0" locked="0" layoutInCell="1" allowOverlap="1" wp14:anchorId="4AB90F0A" wp14:editId="3882CBCC">
                <wp:simplePos x="0" y="0"/>
                <wp:positionH relativeFrom="page">
                  <wp:posOffset>-1225550</wp:posOffset>
                </wp:positionH>
                <wp:positionV relativeFrom="page">
                  <wp:posOffset>-437515</wp:posOffset>
                </wp:positionV>
                <wp:extent cx="856615" cy="1133475"/>
                <wp:effectExtent l="0" t="0" r="0" b="0"/>
                <wp:wrapNone/>
                <wp:docPr id="10" name="leu_gruen_1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eu_gruen_1" hidden="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6615" cy="1133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de-CH"/>
            </w:rPr>
            <w:drawing>
              <wp:anchor distT="0" distB="0" distL="114300" distR="114300" simplePos="0" relativeHeight="251658752" behindDoc="0" locked="1" layoutInCell="1" allowOverlap="1" wp14:anchorId="0CD130CC" wp14:editId="5049B3DC">
                <wp:simplePos x="0" y="0"/>
                <wp:positionH relativeFrom="page">
                  <wp:posOffset>-341630</wp:posOffset>
                </wp:positionH>
                <wp:positionV relativeFrom="page">
                  <wp:posOffset>-17780</wp:posOffset>
                </wp:positionV>
                <wp:extent cx="287655" cy="287655"/>
                <wp:effectExtent l="0" t="0" r="0" b="0"/>
                <wp:wrapNone/>
                <wp:docPr id="11" name="wappen_gruen_1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appen_gruen_1" hidden="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21906">
            <w:t>Bildungszentrum Zürichsee</w:t>
          </w:r>
        </w:p>
      </w:tc>
    </w:tr>
    <w:tr w:rsidR="001E34B0" w:rsidRPr="007F76B6" w14:paraId="50A8CEED" w14:textId="77777777" w:rsidTr="007F76B6">
      <w:tc>
        <w:tcPr>
          <w:tcW w:w="8720" w:type="dxa"/>
          <w:shd w:val="clear" w:color="auto" w:fill="auto"/>
        </w:tcPr>
        <w:p w14:paraId="617E9862" w14:textId="77777777" w:rsidR="001E34B0" w:rsidRPr="007F76B6" w:rsidRDefault="001E34B0" w:rsidP="001A4894">
          <w:pPr>
            <w:pStyle w:val="Kopfzeileklein"/>
          </w:pPr>
        </w:p>
      </w:tc>
    </w:tr>
  </w:tbl>
  <w:p w14:paraId="77174671" w14:textId="77777777" w:rsidR="001E34B0" w:rsidRDefault="00347A08" w:rsidP="00F619C7">
    <w:r>
      <w:rPr>
        <w:noProof/>
        <w:lang w:eastAsia="de-CH"/>
      </w:rPr>
      <w:drawing>
        <wp:anchor distT="0" distB="0" distL="114300" distR="114300" simplePos="0" relativeHeight="251655680" behindDoc="0" locked="1" layoutInCell="1" allowOverlap="1" wp14:anchorId="3685F024" wp14:editId="4B5A5A29">
          <wp:simplePos x="0" y="0"/>
          <wp:positionH relativeFrom="page">
            <wp:posOffset>1224280</wp:posOffset>
          </wp:positionH>
          <wp:positionV relativeFrom="page">
            <wp:posOffset>666115</wp:posOffset>
          </wp:positionV>
          <wp:extent cx="288290" cy="288290"/>
          <wp:effectExtent l="0" t="0" r="0" b="0"/>
          <wp:wrapNone/>
          <wp:docPr id="12" name="wappen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appen_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290" cy="288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4656" behindDoc="0" locked="1" layoutInCell="1" allowOverlap="1" wp14:anchorId="6441C2DD" wp14:editId="49DD8EAC">
          <wp:simplePos x="0" y="0"/>
          <wp:positionH relativeFrom="page">
            <wp:posOffset>323850</wp:posOffset>
          </wp:positionH>
          <wp:positionV relativeFrom="page">
            <wp:posOffset>234315</wp:posOffset>
          </wp:positionV>
          <wp:extent cx="875030" cy="1148715"/>
          <wp:effectExtent l="0" t="0" r="0" b="0"/>
          <wp:wrapNone/>
          <wp:docPr id="13" name="leu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u_1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5030" cy="11487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711D"/>
    <w:multiLevelType w:val="hybridMultilevel"/>
    <w:tmpl w:val="559CA1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20233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C4734C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FE67AE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2072EB4"/>
    <w:multiLevelType w:val="hybridMultilevel"/>
    <w:tmpl w:val="DFB2501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823F1"/>
    <w:multiLevelType w:val="multilevel"/>
    <w:tmpl w:val="D042039E"/>
    <w:styleLink w:val="ListeAufzhlung"/>
    <w:lvl w:ilvl="0">
      <w:start w:val="1"/>
      <w:numFmt w:val="bullet"/>
      <w:lvlText w:val="–"/>
      <w:lvlJc w:val="left"/>
      <w:pPr>
        <w:ind w:left="397" w:hanging="397"/>
      </w:pPr>
      <w:rPr>
        <w:rFonts w:ascii="Arial" w:hAnsi="Arial" w:hint="default"/>
        <w:color w:val="auto"/>
      </w:rPr>
    </w:lvl>
    <w:lvl w:ilvl="1">
      <w:start w:val="1"/>
      <w:numFmt w:val="lowerLetter"/>
      <w:lvlText w:val="%2)"/>
      <w:lvlJc w:val="left"/>
      <w:pPr>
        <w:ind w:left="79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191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8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5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6" w15:restartNumberingAfterBreak="0">
    <w:nsid w:val="2F977D32"/>
    <w:multiLevelType w:val="hybridMultilevel"/>
    <w:tmpl w:val="771A8F36"/>
    <w:lvl w:ilvl="0" w:tplc="CFF6C5CA">
      <w:start w:val="1"/>
      <w:numFmt w:val="decimal"/>
      <w:pStyle w:val="Nummerierung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D31BD"/>
    <w:multiLevelType w:val="multilevel"/>
    <w:tmpl w:val="F7841366"/>
    <w:lvl w:ilvl="0">
      <w:start w:val="1"/>
      <w:numFmt w:val="decimal"/>
      <w:pStyle w:val="Listenabsatz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8584D0D"/>
    <w:multiLevelType w:val="hybridMultilevel"/>
    <w:tmpl w:val="451E1E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3F22F7"/>
    <w:multiLevelType w:val="hybridMultilevel"/>
    <w:tmpl w:val="52EECE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14F0D"/>
    <w:multiLevelType w:val="hybridMultilevel"/>
    <w:tmpl w:val="BDE8FF96"/>
    <w:lvl w:ilvl="0" w:tplc="B332F5FC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9"/>
  </w:num>
  <w:num w:numId="10">
    <w:abstractNumId w:val="4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4C6"/>
    <w:rsid w:val="0001004A"/>
    <w:rsid w:val="00017AF4"/>
    <w:rsid w:val="000478E1"/>
    <w:rsid w:val="00087081"/>
    <w:rsid w:val="00090EA1"/>
    <w:rsid w:val="000A01D1"/>
    <w:rsid w:val="000A502D"/>
    <w:rsid w:val="00112AA0"/>
    <w:rsid w:val="00121906"/>
    <w:rsid w:val="00170D9E"/>
    <w:rsid w:val="001805E1"/>
    <w:rsid w:val="001A4894"/>
    <w:rsid w:val="001D2CC3"/>
    <w:rsid w:val="001E34B0"/>
    <w:rsid w:val="001E51A2"/>
    <w:rsid w:val="001F6D97"/>
    <w:rsid w:val="00223C07"/>
    <w:rsid w:val="002419CD"/>
    <w:rsid w:val="002502B0"/>
    <w:rsid w:val="002525D1"/>
    <w:rsid w:val="00276CDD"/>
    <w:rsid w:val="00290619"/>
    <w:rsid w:val="002A24C8"/>
    <w:rsid w:val="002E2C05"/>
    <w:rsid w:val="002E740B"/>
    <w:rsid w:val="00303C40"/>
    <w:rsid w:val="00314D27"/>
    <w:rsid w:val="00347A08"/>
    <w:rsid w:val="00365AD4"/>
    <w:rsid w:val="003838FC"/>
    <w:rsid w:val="003B66F4"/>
    <w:rsid w:val="003E14BF"/>
    <w:rsid w:val="003E4B2E"/>
    <w:rsid w:val="004202F9"/>
    <w:rsid w:val="0044093C"/>
    <w:rsid w:val="00444382"/>
    <w:rsid w:val="00472F37"/>
    <w:rsid w:val="0048291E"/>
    <w:rsid w:val="004A05A1"/>
    <w:rsid w:val="004B3780"/>
    <w:rsid w:val="004D5D56"/>
    <w:rsid w:val="004D7D20"/>
    <w:rsid w:val="004E026D"/>
    <w:rsid w:val="004E6D50"/>
    <w:rsid w:val="00515C7E"/>
    <w:rsid w:val="00552732"/>
    <w:rsid w:val="00566A19"/>
    <w:rsid w:val="00570674"/>
    <w:rsid w:val="00594DE8"/>
    <w:rsid w:val="005D4FC2"/>
    <w:rsid w:val="00600EBA"/>
    <w:rsid w:val="006542BD"/>
    <w:rsid w:val="00672EDD"/>
    <w:rsid w:val="0069632F"/>
    <w:rsid w:val="006A4593"/>
    <w:rsid w:val="007028EC"/>
    <w:rsid w:val="00723B78"/>
    <w:rsid w:val="00736C48"/>
    <w:rsid w:val="00751BC6"/>
    <w:rsid w:val="00761683"/>
    <w:rsid w:val="00766E90"/>
    <w:rsid w:val="00783958"/>
    <w:rsid w:val="007A2200"/>
    <w:rsid w:val="007B4AC6"/>
    <w:rsid w:val="007D5500"/>
    <w:rsid w:val="007D6F67"/>
    <w:rsid w:val="007E7E0A"/>
    <w:rsid w:val="007F76B6"/>
    <w:rsid w:val="00812458"/>
    <w:rsid w:val="00827DCC"/>
    <w:rsid w:val="00832B0C"/>
    <w:rsid w:val="0084374F"/>
    <w:rsid w:val="0084545C"/>
    <w:rsid w:val="0089055E"/>
    <w:rsid w:val="008D3A9F"/>
    <w:rsid w:val="008E3B4D"/>
    <w:rsid w:val="009161C4"/>
    <w:rsid w:val="00932665"/>
    <w:rsid w:val="00932C5C"/>
    <w:rsid w:val="009577BF"/>
    <w:rsid w:val="00960B47"/>
    <w:rsid w:val="00966A3F"/>
    <w:rsid w:val="00967BEA"/>
    <w:rsid w:val="009D5780"/>
    <w:rsid w:val="009E0DB5"/>
    <w:rsid w:val="009E5D00"/>
    <w:rsid w:val="00A341F1"/>
    <w:rsid w:val="00A368BB"/>
    <w:rsid w:val="00A42D25"/>
    <w:rsid w:val="00A57E38"/>
    <w:rsid w:val="00A8486A"/>
    <w:rsid w:val="00AA10D7"/>
    <w:rsid w:val="00AC55A7"/>
    <w:rsid w:val="00AD3C46"/>
    <w:rsid w:val="00B155E5"/>
    <w:rsid w:val="00B26499"/>
    <w:rsid w:val="00B52FD5"/>
    <w:rsid w:val="00B741A3"/>
    <w:rsid w:val="00BB49D9"/>
    <w:rsid w:val="00BC771C"/>
    <w:rsid w:val="00CA773D"/>
    <w:rsid w:val="00CC394A"/>
    <w:rsid w:val="00D61CF2"/>
    <w:rsid w:val="00D731AE"/>
    <w:rsid w:val="00D84B27"/>
    <w:rsid w:val="00DA4F15"/>
    <w:rsid w:val="00DA5D31"/>
    <w:rsid w:val="00DD757F"/>
    <w:rsid w:val="00DF409A"/>
    <w:rsid w:val="00E47F47"/>
    <w:rsid w:val="00E54D08"/>
    <w:rsid w:val="00E81061"/>
    <w:rsid w:val="00E84933"/>
    <w:rsid w:val="00EA53E2"/>
    <w:rsid w:val="00EC64C6"/>
    <w:rsid w:val="00EE3C34"/>
    <w:rsid w:val="00EE75F7"/>
    <w:rsid w:val="00F1331B"/>
    <w:rsid w:val="00F35672"/>
    <w:rsid w:val="00F40ED9"/>
    <w:rsid w:val="00F478DA"/>
    <w:rsid w:val="00F619C7"/>
    <w:rsid w:val="00F6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1BFC13BC"/>
  <w15:docId w15:val="{92A6897A-88C8-48E8-8EC0-82018FEB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84B27"/>
    <w:pPr>
      <w:spacing w:after="120" w:line="248" w:lineRule="exact"/>
    </w:pPr>
    <w:rPr>
      <w:sz w:val="21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87081"/>
    <w:pPr>
      <w:keepNext/>
      <w:keepLines/>
      <w:contextualSpacing/>
      <w:outlineLvl w:val="0"/>
    </w:pPr>
    <w:rPr>
      <w:rFonts w:ascii="Arial Black" w:eastAsia="Times New Roman" w:hAnsi="Arial Black"/>
      <w:bCs/>
      <w:color w:val="000000"/>
      <w:sz w:val="24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01004A"/>
    <w:pPr>
      <w:keepNext/>
      <w:keepLines/>
      <w:outlineLvl w:val="1"/>
    </w:pPr>
    <w:rPr>
      <w:rFonts w:ascii="Arial Black" w:eastAsia="Times New Roman" w:hAnsi="Arial Black"/>
      <w:bCs/>
      <w:color w:val="00000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594DE8"/>
    <w:pPr>
      <w:keepNext/>
      <w:keepLines/>
      <w:outlineLvl w:val="2"/>
    </w:pPr>
    <w:rPr>
      <w:rFonts w:ascii="Arial Black" w:eastAsia="Times New Roman" w:hAnsi="Arial Black"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F679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A773D"/>
    <w:pPr>
      <w:tabs>
        <w:tab w:val="center" w:pos="4536"/>
        <w:tab w:val="right" w:pos="9072"/>
      </w:tabs>
      <w:spacing w:line="480" w:lineRule="exact"/>
      <w:ind w:left="-28"/>
    </w:pPr>
    <w:rPr>
      <w:rFonts w:ascii="Arial Black" w:hAnsi="Arial Black"/>
      <w:color w:val="000000"/>
      <w:spacing w:val="-20"/>
      <w:sz w:val="48"/>
    </w:rPr>
  </w:style>
  <w:style w:type="character" w:customStyle="1" w:styleId="KopfzeileZchn">
    <w:name w:val="Kopfzeile Zchn"/>
    <w:link w:val="Kopfzeile"/>
    <w:uiPriority w:val="99"/>
    <w:rsid w:val="00CA773D"/>
    <w:rPr>
      <w:rFonts w:ascii="Arial Black" w:hAnsi="Arial Black"/>
      <w:color w:val="000000"/>
      <w:spacing w:val="-20"/>
      <w:sz w:val="48"/>
    </w:rPr>
  </w:style>
  <w:style w:type="paragraph" w:styleId="Fuzeile">
    <w:name w:val="footer"/>
    <w:basedOn w:val="Standard"/>
    <w:link w:val="FuzeileZchn"/>
    <w:uiPriority w:val="99"/>
    <w:unhideWhenUsed/>
    <w:rsid w:val="00E54D0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E54D08"/>
    <w:rPr>
      <w:sz w:val="21"/>
    </w:rPr>
  </w:style>
  <w:style w:type="character" w:customStyle="1" w:styleId="berschrift1Zchn">
    <w:name w:val="Überschrift 1 Zchn"/>
    <w:link w:val="berschrift1"/>
    <w:uiPriority w:val="9"/>
    <w:rsid w:val="00087081"/>
    <w:rPr>
      <w:rFonts w:ascii="Arial Black" w:eastAsia="Times New Roman" w:hAnsi="Arial Black"/>
      <w:bCs/>
      <w:color w:val="000000"/>
      <w:sz w:val="24"/>
      <w:szCs w:val="28"/>
      <w:lang w:eastAsia="en-US"/>
    </w:rPr>
  </w:style>
  <w:style w:type="character" w:customStyle="1" w:styleId="berschrift2Zchn">
    <w:name w:val="Überschrift 2 Zchn"/>
    <w:link w:val="berschrift2"/>
    <w:uiPriority w:val="9"/>
    <w:rsid w:val="0001004A"/>
    <w:rPr>
      <w:rFonts w:ascii="Arial Black" w:eastAsia="Times New Roman" w:hAnsi="Arial Black"/>
      <w:bCs/>
      <w:color w:val="000000"/>
      <w:sz w:val="21"/>
      <w:szCs w:val="26"/>
      <w:lang w:eastAsia="en-US"/>
    </w:rPr>
  </w:style>
  <w:style w:type="paragraph" w:customStyle="1" w:styleId="Kopfzeileklein">
    <w:name w:val="Kopfzeile_klein"/>
    <w:basedOn w:val="Kopfzeile"/>
    <w:rsid w:val="004E026D"/>
    <w:pPr>
      <w:spacing w:line="200" w:lineRule="exact"/>
      <w:ind w:left="0"/>
      <w:contextualSpacing/>
    </w:pPr>
    <w:rPr>
      <w:spacing w:val="0"/>
      <w:sz w:val="16"/>
    </w:rPr>
  </w:style>
  <w:style w:type="table" w:styleId="Tabellenraster">
    <w:name w:val="Table Grid"/>
    <w:basedOn w:val="NormaleTabelle"/>
    <w:uiPriority w:val="59"/>
    <w:rsid w:val="00BC771C"/>
    <w:pPr>
      <w:spacing w:line="248" w:lineRule="exact"/>
    </w:pPr>
    <w:rPr>
      <w:sz w:val="21"/>
    </w:rPr>
    <w:tblPr>
      <w:tblCellMar>
        <w:left w:w="0" w:type="dxa"/>
        <w:right w:w="0" w:type="dxa"/>
      </w:tblCellMar>
    </w:tblPr>
  </w:style>
  <w:style w:type="character" w:customStyle="1" w:styleId="berschrift3Zchn">
    <w:name w:val="Überschrift 3 Zchn"/>
    <w:link w:val="berschrift3"/>
    <w:uiPriority w:val="9"/>
    <w:rsid w:val="00594DE8"/>
    <w:rPr>
      <w:rFonts w:ascii="Arial Black" w:eastAsia="Times New Roman" w:hAnsi="Arial Black" w:cs="Times New Roman"/>
      <w:bCs/>
      <w:sz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5D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A5D31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35672"/>
    <w:pPr>
      <w:spacing w:after="200" w:line="390" w:lineRule="exact"/>
      <w:ind w:left="-28"/>
      <w:contextualSpacing/>
    </w:pPr>
    <w:rPr>
      <w:rFonts w:ascii="Arial Black" w:eastAsia="Times New Roman" w:hAnsi="Arial Black"/>
      <w:color w:val="000000"/>
      <w:spacing w:val="-20"/>
      <w:kern w:val="28"/>
      <w:sz w:val="48"/>
      <w:szCs w:val="52"/>
    </w:rPr>
  </w:style>
  <w:style w:type="character" w:customStyle="1" w:styleId="TitelZchn">
    <w:name w:val="Titel Zchn"/>
    <w:link w:val="Titel"/>
    <w:uiPriority w:val="10"/>
    <w:rsid w:val="00F35672"/>
    <w:rPr>
      <w:rFonts w:ascii="Arial Black" w:eastAsia="Times New Roman" w:hAnsi="Arial Black" w:cs="Times New Roman"/>
      <w:color w:val="000000"/>
      <w:spacing w:val="-20"/>
      <w:kern w:val="28"/>
      <w:sz w:val="48"/>
      <w:szCs w:val="52"/>
    </w:rPr>
  </w:style>
  <w:style w:type="paragraph" w:customStyle="1" w:styleId="KopfzeileStandard">
    <w:name w:val="Kopfzeile_Standard"/>
    <w:basedOn w:val="Standard"/>
    <w:rsid w:val="00F619C7"/>
    <w:rPr>
      <w:color w:val="000000"/>
    </w:rPr>
  </w:style>
  <w:style w:type="numbering" w:customStyle="1" w:styleId="ListeAufzhlung">
    <w:name w:val="Liste_Aufzählung"/>
    <w:uiPriority w:val="99"/>
    <w:rsid w:val="00AC55A7"/>
    <w:pPr>
      <w:numPr>
        <w:numId w:val="1"/>
      </w:numPr>
    </w:pPr>
  </w:style>
  <w:style w:type="character" w:styleId="Hyperlink">
    <w:name w:val="Hyperlink"/>
    <w:uiPriority w:val="99"/>
    <w:unhideWhenUsed/>
    <w:rsid w:val="00EC64C6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E6D50"/>
    <w:pPr>
      <w:spacing w:before="240" w:line="259" w:lineRule="auto"/>
      <w:contextualSpacing w:val="0"/>
      <w:outlineLvl w:val="9"/>
    </w:pPr>
    <w:rPr>
      <w:rFonts w:ascii="Calibri Light" w:hAnsi="Calibri Light"/>
      <w:b/>
      <w:bCs w:val="0"/>
      <w:color w:val="auto"/>
      <w:sz w:val="32"/>
      <w:szCs w:val="32"/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D84B27"/>
    <w:pPr>
      <w:spacing w:after="100" w:line="259" w:lineRule="auto"/>
      <w:ind w:left="220"/>
    </w:pPr>
    <w:rPr>
      <w:rFonts w:ascii="Calibri" w:eastAsia="Times New Roman" w:hAnsi="Calibri"/>
      <w:sz w:val="22"/>
      <w:szCs w:val="2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D84B27"/>
    <w:pPr>
      <w:spacing w:after="100" w:line="259" w:lineRule="auto"/>
    </w:pPr>
    <w:rPr>
      <w:rFonts w:ascii="Calibri" w:eastAsia="Times New Roman" w:hAnsi="Calibri"/>
      <w:sz w:val="22"/>
      <w:szCs w:val="22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D84B27"/>
    <w:pPr>
      <w:spacing w:after="100" w:line="259" w:lineRule="auto"/>
      <w:ind w:left="440"/>
    </w:pPr>
    <w:rPr>
      <w:rFonts w:ascii="Calibri" w:eastAsia="Times New Roman" w:hAnsi="Calibri"/>
      <w:sz w:val="22"/>
      <w:szCs w:val="22"/>
      <w:lang w:eastAsia="de-CH"/>
    </w:rPr>
  </w:style>
  <w:style w:type="table" w:styleId="Gitternetztabelle1hell">
    <w:name w:val="Grid Table 1 Light"/>
    <w:basedOn w:val="NormaleTabelle"/>
    <w:uiPriority w:val="46"/>
    <w:rsid w:val="00D84B27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F1331B"/>
    <w:pPr>
      <w:spacing w:after="0" w:line="240" w:lineRule="auto"/>
    </w:pPr>
    <w:rPr>
      <w:iCs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44382"/>
    <w:pPr>
      <w:spacing w:after="0"/>
    </w:pPr>
  </w:style>
  <w:style w:type="paragraph" w:styleId="Listenabsatz">
    <w:name w:val="List Paragraph"/>
    <w:basedOn w:val="Standard"/>
    <w:autoRedefine/>
    <w:uiPriority w:val="34"/>
    <w:rsid w:val="00A57E38"/>
    <w:pPr>
      <w:numPr>
        <w:numId w:val="8"/>
      </w:numPr>
      <w:contextualSpacing/>
    </w:pPr>
  </w:style>
  <w:style w:type="paragraph" w:customStyle="1" w:styleId="Nummerierung">
    <w:name w:val="Nummerierung"/>
    <w:basedOn w:val="Standard"/>
    <w:autoRedefine/>
    <w:rsid w:val="00827DCC"/>
    <w:pPr>
      <w:numPr>
        <w:numId w:val="4"/>
      </w:numPr>
      <w:spacing w:after="0"/>
    </w:pPr>
  </w:style>
  <w:style w:type="table" w:styleId="EinfacheTabelle5">
    <w:name w:val="Plain Table 5"/>
    <w:basedOn w:val="NormaleTabelle"/>
    <w:uiPriority w:val="45"/>
    <w:rsid w:val="00F679A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679A2"/>
    <w:rPr>
      <w:rFonts w:asciiTheme="majorHAnsi" w:eastAsiaTheme="majorEastAsia" w:hAnsiTheme="majorHAnsi" w:cstheme="majorBidi"/>
      <w:i/>
      <w:iCs/>
      <w:color w:val="365F91" w:themeColor="accent1" w:themeShade="BF"/>
      <w:sz w:val="21"/>
      <w:lang w:eastAsia="en-US"/>
    </w:rPr>
  </w:style>
  <w:style w:type="paragraph" w:customStyle="1" w:styleId="BrieftextBZZ">
    <w:name w:val="Brieftext_BZZ"/>
    <w:link w:val="BrieftextBZZZchn"/>
    <w:qFormat/>
    <w:rsid w:val="0001004A"/>
    <w:pPr>
      <w:spacing w:after="120"/>
      <w:ind w:right="284"/>
    </w:pPr>
    <w:rPr>
      <w:rFonts w:eastAsia="Calibri" w:cs="Arial"/>
      <w:sz w:val="22"/>
      <w:lang w:eastAsia="en-US"/>
    </w:rPr>
  </w:style>
  <w:style w:type="character" w:customStyle="1" w:styleId="BrieftextBZZZchn">
    <w:name w:val="Brieftext_BZZ Zchn"/>
    <w:link w:val="BrieftextBZZ"/>
    <w:rsid w:val="0001004A"/>
    <w:rPr>
      <w:rFonts w:eastAsia="Calibri" w:cs="Arial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2" Type="http://schemas.openxmlformats.org/officeDocument/2006/relationships/image" Target="media/image1.wmf"/><Relationship Id="rId1" Type="http://schemas.openxmlformats.org/officeDocument/2006/relationships/image" Target="media/image3.wmf"/><Relationship Id="rId4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m\Desktop\Skript%20BZZ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874FE1F2AC2D14BBEC71CBAD2AEFD97" ma:contentTypeVersion="32" ma:contentTypeDescription="Ein neues Dokument erstellen." ma:contentTypeScope="" ma:versionID="4936c14d4d0248f6f7fa9e6cf199653e">
  <xsd:schema xmlns:xsd="http://www.w3.org/2001/XMLSchema" xmlns:xs="http://www.w3.org/2001/XMLSchema" xmlns:p="http://schemas.microsoft.com/office/2006/metadata/properties" xmlns:ns2="a5678e29-1574-411f-be6b-d7de768adb54" xmlns:ns3="68d819ab-68ec-4b10-8deb-0d6e8670f3b1" targetNamespace="http://schemas.microsoft.com/office/2006/metadata/properties" ma:root="true" ma:fieldsID="26e87dcdd92fe049cd18ea55319e73ca" ns2:_="" ns3:_="">
    <xsd:import namespace="a5678e29-1574-411f-be6b-d7de768adb54"/>
    <xsd:import namespace="68d819ab-68ec-4b10-8deb-0d6e8670f3b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678e29-1574-411f-be6b-d7de768adb54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3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819ab-68ec-4b10-8deb-0d6e8670f3b1" elementFormDefault="qualified">
    <xsd:import namespace="http://schemas.microsoft.com/office/2006/documentManagement/types"/>
    <xsd:import namespace="http://schemas.microsoft.com/office/infopath/2007/PartnerControls"/>
    <xsd:element name="SharedWithUsers" ma:index="3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d819ab-68ec-4b10-8deb-0d6e8670f3b1">
      <UserInfo>
        <DisplayName>Lustenberger, Ruth (BZZ)</DisplayName>
        <AccountId>917</AccountId>
        <AccountType/>
      </UserInfo>
    </SharedWithUsers>
    <Self_Registration_Enabled xmlns="a5678e29-1574-411f-be6b-d7de768adb54" xsi:nil="true"/>
    <Students xmlns="a5678e29-1574-411f-be6b-d7de768adb54">
      <UserInfo>
        <DisplayName/>
        <AccountId xsi:nil="true"/>
        <AccountType/>
      </UserInfo>
    </Students>
    <AppVersion xmlns="a5678e29-1574-411f-be6b-d7de768adb54" xsi:nil="true"/>
    <IsNotebookLocked xmlns="a5678e29-1574-411f-be6b-d7de768adb54" xsi:nil="true"/>
    <Is_Collaboration_Space_Locked xmlns="a5678e29-1574-411f-be6b-d7de768adb54" xsi:nil="true"/>
    <Has_Teacher_Only_SectionGroup xmlns="a5678e29-1574-411f-be6b-d7de768adb54" xsi:nil="true"/>
    <NotebookType xmlns="a5678e29-1574-411f-be6b-d7de768adb54" xsi:nil="true"/>
    <CultureName xmlns="a5678e29-1574-411f-be6b-d7de768adb54" xsi:nil="true"/>
    <TeamsChannelId xmlns="a5678e29-1574-411f-be6b-d7de768adb54" xsi:nil="true"/>
    <Owner xmlns="a5678e29-1574-411f-be6b-d7de768adb54">
      <UserInfo>
        <DisplayName/>
        <AccountId xsi:nil="true"/>
        <AccountType/>
      </UserInfo>
    </Owner>
    <Teachers xmlns="a5678e29-1574-411f-be6b-d7de768adb54">
      <UserInfo>
        <DisplayName/>
        <AccountId xsi:nil="true"/>
        <AccountType/>
      </UserInfo>
    </Teachers>
    <Distribution_Groups xmlns="a5678e29-1574-411f-be6b-d7de768adb54" xsi:nil="true"/>
    <LMS_Mappings xmlns="a5678e29-1574-411f-be6b-d7de768adb54" xsi:nil="true"/>
    <Math_Settings xmlns="a5678e29-1574-411f-be6b-d7de768adb54" xsi:nil="true"/>
    <Invited_Teachers xmlns="a5678e29-1574-411f-be6b-d7de768adb54" xsi:nil="true"/>
    <Invited_Students xmlns="a5678e29-1574-411f-be6b-d7de768adb54" xsi:nil="true"/>
    <DefaultSectionNames xmlns="a5678e29-1574-411f-be6b-d7de768adb54" xsi:nil="true"/>
    <Templates xmlns="a5678e29-1574-411f-be6b-d7de768adb54" xsi:nil="true"/>
    <FolderType xmlns="a5678e29-1574-411f-be6b-d7de768adb54" xsi:nil="true"/>
    <Student_Groups xmlns="a5678e29-1574-411f-be6b-d7de768adb54">
      <UserInfo>
        <DisplayName/>
        <AccountId xsi:nil="true"/>
        <AccountType/>
      </UserInfo>
    </Student_Groups>
  </documentManagement>
</p:properties>
</file>

<file path=customXml/itemProps1.xml><?xml version="1.0" encoding="utf-8"?>
<ds:datastoreItem xmlns:ds="http://schemas.openxmlformats.org/officeDocument/2006/customXml" ds:itemID="{6F1F1FA4-9944-4F14-B2C8-B2BF4292D3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5E6727-DA77-48E7-AD7E-52640517F7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678e29-1574-411f-be6b-d7de768adb54"/>
    <ds:schemaRef ds:uri="68d819ab-68ec-4b10-8deb-0d6e8670f3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864065-420A-4760-BCEE-8C463CC7E1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1F34E6-5567-47BF-A5EC-70BD004128A0}">
  <ds:schemaRefs>
    <ds:schemaRef ds:uri="http://schemas.microsoft.com/office/2006/metadata/properties"/>
    <ds:schemaRef ds:uri="http://schemas.microsoft.com/office/infopath/2007/PartnerControls"/>
    <ds:schemaRef ds:uri="cc51ac33-8ceb-4cf2-bc32-33a00b56fbc7"/>
    <ds:schemaRef ds:uri="68d819ab-68ec-4b10-8deb-0d6e8670f3b1"/>
    <ds:schemaRef ds:uri="a5678e29-1574-411f-be6b-d7de768adb5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Skript BZZ.dotx</Template>
  <TotalTime>0</TotalTime>
  <Pages>2</Pages>
  <Words>106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Künzli Michael</dc:creator>
  <cp:lastModifiedBy>Rene Probst</cp:lastModifiedBy>
  <cp:revision>25</cp:revision>
  <cp:lastPrinted>2014-08-27T10:36:00Z</cp:lastPrinted>
  <dcterms:created xsi:type="dcterms:W3CDTF">2019-02-08T10:11:00Z</dcterms:created>
  <dcterms:modified xsi:type="dcterms:W3CDTF">2021-05-11T15:13:00Z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0x0101001874FE1F2AC2D14BBEC71CBAD2AEFD97</vt:lpwstr>
  </property>
</Properties>
</file>